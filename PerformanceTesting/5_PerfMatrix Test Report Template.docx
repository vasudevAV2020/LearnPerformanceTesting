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776F8" w14:textId="77777777" w:rsidR="00BA6A2C" w:rsidRDefault="00BA6A2C"/>
    <w:p w14:paraId="4AABD9F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004"/>
        <w:gridCol w:w="6788"/>
      </w:tblGrid>
      <w:tr w:rsidR="002409C8" w14:paraId="1D55BEB5" w14:textId="77777777" w:rsidTr="00914321">
        <w:trPr>
          <w:trHeight w:val="1287"/>
          <w:tblHeader/>
        </w:trPr>
        <w:tc>
          <w:tcPr>
            <w:tcW w:w="3060" w:type="dxa"/>
            <w:vAlign w:val="center"/>
          </w:tcPr>
          <w:p w14:paraId="3DD6AD34" w14:textId="286C2943" w:rsidR="002409C8" w:rsidRDefault="002409C8" w:rsidP="00BA6A2C">
            <w:r>
              <w:t>&lt;Company Logo&gt;</w:t>
            </w:r>
          </w:p>
        </w:tc>
        <w:tc>
          <w:tcPr>
            <w:tcW w:w="6948" w:type="dxa"/>
            <w:vAlign w:val="center"/>
          </w:tcPr>
          <w:p w14:paraId="04E10D3C" w14:textId="77777777" w:rsidR="002409C8" w:rsidRPr="00D241F1" w:rsidRDefault="002409C8" w:rsidP="000E735B">
            <w:pPr>
              <w:pStyle w:val="ProgramName"/>
              <w:spacing w:before="0"/>
            </w:pPr>
            <w:r>
              <w:t>&lt;Company Name&gt;</w:t>
            </w:r>
          </w:p>
          <w:p w14:paraId="226F27C7" w14:textId="72964345" w:rsidR="002409C8" w:rsidRDefault="002409C8" w:rsidP="00AE7A54">
            <w:pPr>
              <w:pStyle w:val="Classification"/>
            </w:pPr>
            <w:r>
              <w:t xml:space="preserve">&lt;Company </w:t>
            </w:r>
            <w:r w:rsidR="00AE7A54">
              <w:t>slogan</w:t>
            </w:r>
            <w:r>
              <w:t>&gt;</w:t>
            </w:r>
          </w:p>
        </w:tc>
      </w:tr>
    </w:tbl>
    <w:p w14:paraId="7D81EF2E" w14:textId="04093A42" w:rsidR="00A9289C" w:rsidRPr="00A51BF1" w:rsidRDefault="00A9289C" w:rsidP="008945A5">
      <w:pPr>
        <w:pStyle w:val="ProjectName"/>
        <w:pBdr>
          <w:bottom w:val="single" w:sz="4" w:space="0" w:color="auto"/>
        </w:pBdr>
        <w:spacing w:before="3000" w:beforeAutospacing="0"/>
        <w:jc w:val="right"/>
        <w:rPr>
          <w:color w:val="0070C0"/>
        </w:rPr>
      </w:pPr>
      <w:r w:rsidRPr="00A51BF1">
        <w:rPr>
          <w:color w:val="0070C0"/>
        </w:rPr>
        <w:t>&lt;Project Name&gt;</w:t>
      </w:r>
    </w:p>
    <w:p w14:paraId="7CC1B836" w14:textId="335CA95E" w:rsidR="00D7789C" w:rsidRPr="00ED4293" w:rsidRDefault="00DF621C" w:rsidP="008945A5">
      <w:pPr>
        <w:pStyle w:val="DocTitle"/>
        <w:pBdr>
          <w:bottom w:val="single" w:sz="4" w:space="0" w:color="auto"/>
        </w:pBdr>
        <w:spacing w:before="100" w:beforeAutospacing="1"/>
        <w:ind w:left="0"/>
        <w:rPr>
          <w:rFonts w:ascii="Arial Narrow" w:hAnsi="Arial Narrow"/>
        </w:rPr>
      </w:pPr>
      <w:r>
        <w:rPr>
          <w:rFonts w:ascii="Arial Narrow" w:hAnsi="Arial Narrow"/>
        </w:rPr>
        <w:t>Performance Test Report</w:t>
      </w:r>
      <w:r w:rsidR="001D2DF4">
        <w:rPr>
          <w:rFonts w:ascii="Arial Narrow" w:hAnsi="Arial Narrow"/>
        </w:rPr>
        <w:t xml:space="preserve"> </w:t>
      </w:r>
      <w:r w:rsidR="00321D86">
        <w:rPr>
          <w:rFonts w:ascii="Arial Narrow" w:hAnsi="Arial Narrow"/>
        </w:rPr>
        <w:t>Template</w:t>
      </w:r>
    </w:p>
    <w:p w14:paraId="2EC4DD3D" w14:textId="35DF52CB" w:rsidR="00D7789C" w:rsidRDefault="00E0197E" w:rsidP="00150991">
      <w:pPr>
        <w:pStyle w:val="Version"/>
        <w:spacing w:before="240" w:after="120"/>
      </w:pPr>
      <w:r>
        <w:t xml:space="preserve">Version </w:t>
      </w:r>
      <w:r w:rsidR="008C5EED">
        <w:t>X.X</w:t>
      </w:r>
    </w:p>
    <w:p w14:paraId="51683D1C" w14:textId="77777777" w:rsidR="00D7789C" w:rsidRDefault="00150991" w:rsidP="00150991">
      <w:pPr>
        <w:pStyle w:val="PubDate"/>
        <w:spacing w:before="0" w:after="0"/>
      </w:pPr>
      <w:r>
        <w:t>MM/DD/YYYY</w:t>
      </w:r>
    </w:p>
    <w:p w14:paraId="26FD2DBF" w14:textId="77777777" w:rsidR="00D14917" w:rsidRPr="00D14917" w:rsidRDefault="00D14917" w:rsidP="008C5EED">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9D0B24E" w14:textId="537813A1" w:rsidR="00D14917" w:rsidRPr="00D14917" w:rsidRDefault="00D14917" w:rsidP="004E0D82">
      <w:pPr>
        <w:rPr>
          <w:rFonts w:ascii="Arial Narrow" w:hAnsi="Arial Narrow"/>
        </w:rPr>
      </w:pPr>
      <w:r w:rsidRPr="00D14917">
        <w:rPr>
          <w:rFonts w:ascii="Arial Narrow" w:hAnsi="Arial Narrow"/>
          <w:b/>
        </w:rPr>
        <w:t>Cont</w:t>
      </w:r>
      <w:r w:rsidR="008C5EED">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65543D6" w14:textId="77777777" w:rsidR="004F47E3" w:rsidRPr="00D14917" w:rsidRDefault="004F47E3" w:rsidP="004E0D82">
      <w:pPr>
        <w:rPr>
          <w:rFonts w:ascii="Arial Narrow" w:hAnsi="Arial Narrow"/>
        </w:rPr>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p>
    <w:p w14:paraId="087B9FD2" w14:textId="479F1836" w:rsidR="00326D90" w:rsidRDefault="00CA439F" w:rsidP="00E60936">
      <w:pPr>
        <w:pStyle w:val="BackMatterHeading"/>
      </w:pPr>
      <w:bookmarkStart w:id="0" w:name="_Toc380963473"/>
      <w:bookmarkStart w:id="1" w:name="_Toc278187082"/>
      <w:bookmarkStart w:id="2" w:name="_Toc278189218"/>
      <w:bookmarkStart w:id="3" w:name="_Toc4420995"/>
      <w:r>
        <w:lastRenderedPageBreak/>
        <w:t xml:space="preserve">Performance </w:t>
      </w:r>
      <w:r w:rsidR="00326D90">
        <w:t>Test</w:t>
      </w:r>
      <w:r w:rsidR="00DF621C">
        <w:t xml:space="preserve"> Report</w:t>
      </w:r>
      <w:r w:rsidR="00326D90">
        <w:t xml:space="preserve"> Sign-off</w:t>
      </w:r>
      <w:bookmarkEnd w:id="0"/>
      <w:bookmarkEnd w:id="3"/>
    </w:p>
    <w:p w14:paraId="72782670" w14:textId="3386FD96" w:rsidR="005824F4" w:rsidRDefault="005824F4" w:rsidP="005824F4">
      <w:r>
        <w:t>&lt;List out the name of import stakeholders responsible to sign-off the document&gt;</w:t>
      </w:r>
    </w:p>
    <w:p w14:paraId="020B066C" w14:textId="51FE9890" w:rsidR="00076676" w:rsidRPr="005824F4" w:rsidRDefault="00076676" w:rsidP="00076676">
      <w:pPr>
        <w:pStyle w:val="Caption"/>
        <w:keepNext/>
      </w:pPr>
      <w:r>
        <w:t xml:space="preserve">Table </w:t>
      </w:r>
      <w:r>
        <w:t>1</w:t>
      </w:r>
      <w:r>
        <w:rPr>
          <w:noProof/>
        </w:rPr>
        <w:fldChar w:fldCharType="begin"/>
      </w:r>
      <w:r>
        <w:rPr>
          <w:noProof/>
        </w:rPr>
        <w:instrText xml:space="preserve"> SEQ Table \* ARABIC </w:instrText>
      </w:r>
      <w:r>
        <w:rPr>
          <w:noProof/>
        </w:rPr>
        <w:fldChar w:fldCharType="separate"/>
      </w:r>
      <w:r>
        <w:rPr>
          <w:noProof/>
        </w:rPr>
        <w:fldChar w:fldCharType="end"/>
      </w:r>
      <w:r>
        <w:t>: Sign-off Detail</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95"/>
        <w:gridCol w:w="2340"/>
        <w:gridCol w:w="2335"/>
        <w:gridCol w:w="2340"/>
      </w:tblGrid>
      <w:tr w:rsidR="00CA439F" w14:paraId="3058050B" w14:textId="151D0BBE" w:rsidTr="00CA439F">
        <w:trPr>
          <w:tblHeader/>
          <w:jc w:val="center"/>
        </w:trPr>
        <w:tc>
          <w:tcPr>
            <w:tcW w:w="1795" w:type="dxa"/>
            <w:shd w:val="clear" w:color="auto" w:fill="BFBFBF"/>
          </w:tcPr>
          <w:p w14:paraId="3998A044" w14:textId="77777777" w:rsidR="00CA439F" w:rsidRDefault="00CA439F" w:rsidP="00E60936">
            <w:pPr>
              <w:pStyle w:val="TableColumnHeading"/>
            </w:pPr>
            <w:r>
              <w:t>Name</w:t>
            </w:r>
          </w:p>
        </w:tc>
        <w:tc>
          <w:tcPr>
            <w:tcW w:w="2340" w:type="dxa"/>
            <w:shd w:val="clear" w:color="auto" w:fill="BFBFBF"/>
          </w:tcPr>
          <w:p w14:paraId="2F492BE4" w14:textId="6ADB7806" w:rsidR="00CA439F" w:rsidRDefault="00CA439F" w:rsidP="00E60936">
            <w:pPr>
              <w:pStyle w:val="TableColumnHeading"/>
            </w:pPr>
            <w:r>
              <w:t>Role / Designation</w:t>
            </w:r>
          </w:p>
        </w:tc>
        <w:tc>
          <w:tcPr>
            <w:tcW w:w="2335" w:type="dxa"/>
            <w:shd w:val="clear" w:color="auto" w:fill="BFBFBF"/>
          </w:tcPr>
          <w:p w14:paraId="2525A5D8" w14:textId="78B9D4CA" w:rsidR="00CA439F" w:rsidRDefault="00CA439F" w:rsidP="00E60936">
            <w:pPr>
              <w:pStyle w:val="TableColumnHeading"/>
            </w:pPr>
            <w:r>
              <w:t>Signoff Date</w:t>
            </w:r>
          </w:p>
        </w:tc>
        <w:tc>
          <w:tcPr>
            <w:tcW w:w="2340" w:type="dxa"/>
            <w:shd w:val="clear" w:color="auto" w:fill="BFBFBF"/>
          </w:tcPr>
          <w:p w14:paraId="165823A2" w14:textId="0C253A4E" w:rsidR="00CA439F" w:rsidRDefault="00CA439F" w:rsidP="00E60936">
            <w:pPr>
              <w:pStyle w:val="TableColumnHeading"/>
            </w:pPr>
            <w:r>
              <w:t>Signature</w:t>
            </w:r>
          </w:p>
        </w:tc>
      </w:tr>
      <w:tr w:rsidR="00CA439F" w14:paraId="4235A29A" w14:textId="4E5BCCC0" w:rsidTr="00CA439F">
        <w:trPr>
          <w:jc w:val="center"/>
        </w:trPr>
        <w:tc>
          <w:tcPr>
            <w:tcW w:w="1795" w:type="dxa"/>
          </w:tcPr>
          <w:p w14:paraId="3BC64BF7" w14:textId="77777777" w:rsidR="00CA439F" w:rsidRDefault="00CA439F" w:rsidP="00E60936">
            <w:pPr>
              <w:pStyle w:val="TableText1"/>
            </w:pPr>
            <w:r>
              <w:t>Name</w:t>
            </w:r>
          </w:p>
        </w:tc>
        <w:tc>
          <w:tcPr>
            <w:tcW w:w="2340" w:type="dxa"/>
          </w:tcPr>
          <w:p w14:paraId="415D1BD2" w14:textId="77777777" w:rsidR="00CA439F" w:rsidRPr="00966D88" w:rsidRDefault="00CA439F" w:rsidP="00E60936">
            <w:pPr>
              <w:pStyle w:val="TableText1"/>
            </w:pPr>
            <w:r>
              <w:t>Project Manager</w:t>
            </w:r>
          </w:p>
        </w:tc>
        <w:tc>
          <w:tcPr>
            <w:tcW w:w="2335" w:type="dxa"/>
          </w:tcPr>
          <w:p w14:paraId="2C012001" w14:textId="1F7776D3" w:rsidR="00CA439F" w:rsidRPr="00966D88" w:rsidRDefault="00CA439F" w:rsidP="00E60936">
            <w:pPr>
              <w:pStyle w:val="TableText1"/>
            </w:pPr>
          </w:p>
        </w:tc>
        <w:tc>
          <w:tcPr>
            <w:tcW w:w="2340" w:type="dxa"/>
          </w:tcPr>
          <w:p w14:paraId="32CAC5DB" w14:textId="77777777" w:rsidR="00CA439F" w:rsidRPr="00966D88" w:rsidRDefault="00CA439F" w:rsidP="00E60936">
            <w:pPr>
              <w:pStyle w:val="TableText1"/>
            </w:pPr>
          </w:p>
        </w:tc>
      </w:tr>
      <w:tr w:rsidR="00CA439F" w14:paraId="162BF0F6" w14:textId="28152FD0" w:rsidTr="00CA439F">
        <w:trPr>
          <w:jc w:val="center"/>
        </w:trPr>
        <w:tc>
          <w:tcPr>
            <w:tcW w:w="1795" w:type="dxa"/>
          </w:tcPr>
          <w:p w14:paraId="1EABB86D" w14:textId="77777777" w:rsidR="00CA439F" w:rsidRDefault="00CA439F" w:rsidP="00E60936">
            <w:pPr>
              <w:pStyle w:val="TableText1"/>
            </w:pPr>
            <w:r>
              <w:t>Name</w:t>
            </w:r>
          </w:p>
        </w:tc>
        <w:tc>
          <w:tcPr>
            <w:tcW w:w="2340" w:type="dxa"/>
          </w:tcPr>
          <w:p w14:paraId="3CCEF634" w14:textId="6D02C353" w:rsidR="00CA439F" w:rsidRPr="00966D88" w:rsidRDefault="00CA439F" w:rsidP="00E60936">
            <w:pPr>
              <w:pStyle w:val="TableText1"/>
            </w:pPr>
            <w:r>
              <w:t>Business Analyst</w:t>
            </w:r>
          </w:p>
        </w:tc>
        <w:tc>
          <w:tcPr>
            <w:tcW w:w="2335" w:type="dxa"/>
          </w:tcPr>
          <w:p w14:paraId="6AC8031A" w14:textId="45163107" w:rsidR="00CA439F" w:rsidRPr="00966D88" w:rsidRDefault="00CA439F" w:rsidP="00E60936">
            <w:pPr>
              <w:pStyle w:val="TableText1"/>
            </w:pPr>
          </w:p>
        </w:tc>
        <w:tc>
          <w:tcPr>
            <w:tcW w:w="2340" w:type="dxa"/>
          </w:tcPr>
          <w:p w14:paraId="4FD7FC74" w14:textId="77777777" w:rsidR="00CA439F" w:rsidRPr="00966D88" w:rsidRDefault="00CA439F" w:rsidP="00E60936">
            <w:pPr>
              <w:pStyle w:val="TableText1"/>
            </w:pPr>
          </w:p>
        </w:tc>
      </w:tr>
      <w:tr w:rsidR="00CA439F" w14:paraId="5DED6EDC" w14:textId="2BFCC954" w:rsidTr="00CA439F">
        <w:trPr>
          <w:jc w:val="center"/>
        </w:trPr>
        <w:tc>
          <w:tcPr>
            <w:tcW w:w="1795" w:type="dxa"/>
          </w:tcPr>
          <w:p w14:paraId="2EC7D23A" w14:textId="77777777" w:rsidR="00CA439F" w:rsidRDefault="00CA439F" w:rsidP="00E60936">
            <w:pPr>
              <w:pStyle w:val="TableText1"/>
            </w:pPr>
            <w:r>
              <w:t>Name</w:t>
            </w:r>
          </w:p>
        </w:tc>
        <w:tc>
          <w:tcPr>
            <w:tcW w:w="2340" w:type="dxa"/>
          </w:tcPr>
          <w:p w14:paraId="42D8D223" w14:textId="62DC8F1F" w:rsidR="00CA439F" w:rsidRPr="00966D88" w:rsidRDefault="00CA439F" w:rsidP="00E60936">
            <w:pPr>
              <w:pStyle w:val="TableText1"/>
            </w:pPr>
            <w:r>
              <w:t>Application Architect</w:t>
            </w:r>
          </w:p>
        </w:tc>
        <w:tc>
          <w:tcPr>
            <w:tcW w:w="2335" w:type="dxa"/>
          </w:tcPr>
          <w:p w14:paraId="1302651B" w14:textId="7F63B21B" w:rsidR="00CA439F" w:rsidRPr="00966D88" w:rsidRDefault="00CA439F" w:rsidP="00E60936">
            <w:pPr>
              <w:pStyle w:val="TableText1"/>
            </w:pPr>
          </w:p>
        </w:tc>
        <w:tc>
          <w:tcPr>
            <w:tcW w:w="2340" w:type="dxa"/>
          </w:tcPr>
          <w:p w14:paraId="1BC47788" w14:textId="77777777" w:rsidR="00CA439F" w:rsidRPr="00966D88" w:rsidRDefault="00CA439F" w:rsidP="00E60936">
            <w:pPr>
              <w:pStyle w:val="TableText1"/>
            </w:pPr>
          </w:p>
        </w:tc>
      </w:tr>
      <w:tr w:rsidR="00CA439F" w14:paraId="5F101D06" w14:textId="5B2A51FB" w:rsidTr="00CA439F">
        <w:trPr>
          <w:jc w:val="center"/>
        </w:trPr>
        <w:tc>
          <w:tcPr>
            <w:tcW w:w="1795" w:type="dxa"/>
          </w:tcPr>
          <w:p w14:paraId="78C2D4A5" w14:textId="77777777" w:rsidR="00CA439F" w:rsidRDefault="00CA439F" w:rsidP="00E60936">
            <w:pPr>
              <w:pStyle w:val="TableText1"/>
            </w:pPr>
            <w:r>
              <w:t>Name</w:t>
            </w:r>
          </w:p>
        </w:tc>
        <w:tc>
          <w:tcPr>
            <w:tcW w:w="2340" w:type="dxa"/>
          </w:tcPr>
          <w:p w14:paraId="6564BF44" w14:textId="54069D14" w:rsidR="00CA439F" w:rsidRPr="00966D88" w:rsidRDefault="00CA439F" w:rsidP="00E60936">
            <w:pPr>
              <w:pStyle w:val="TableText1"/>
            </w:pPr>
            <w:r>
              <w:t>Lead Developer</w:t>
            </w:r>
          </w:p>
        </w:tc>
        <w:tc>
          <w:tcPr>
            <w:tcW w:w="2335" w:type="dxa"/>
          </w:tcPr>
          <w:p w14:paraId="650A8152" w14:textId="2EB4AA79" w:rsidR="00CA439F" w:rsidRPr="00966D88" w:rsidRDefault="00CA439F" w:rsidP="00E60936">
            <w:pPr>
              <w:pStyle w:val="TableText1"/>
            </w:pPr>
          </w:p>
        </w:tc>
        <w:tc>
          <w:tcPr>
            <w:tcW w:w="2340" w:type="dxa"/>
          </w:tcPr>
          <w:p w14:paraId="0197DF28" w14:textId="77777777" w:rsidR="00CA439F" w:rsidRPr="00966D88" w:rsidRDefault="00CA439F" w:rsidP="00E60936">
            <w:pPr>
              <w:pStyle w:val="TableText1"/>
            </w:pPr>
          </w:p>
        </w:tc>
      </w:tr>
      <w:tr w:rsidR="00CA439F" w14:paraId="796471FC" w14:textId="3A58B442" w:rsidTr="00CA439F">
        <w:trPr>
          <w:jc w:val="center"/>
        </w:trPr>
        <w:tc>
          <w:tcPr>
            <w:tcW w:w="1795" w:type="dxa"/>
          </w:tcPr>
          <w:p w14:paraId="08366126" w14:textId="77777777" w:rsidR="00CA439F" w:rsidRDefault="00CA439F" w:rsidP="00E60936">
            <w:pPr>
              <w:pStyle w:val="TableText1"/>
            </w:pPr>
            <w:r>
              <w:t>Name</w:t>
            </w:r>
          </w:p>
        </w:tc>
        <w:tc>
          <w:tcPr>
            <w:tcW w:w="2340" w:type="dxa"/>
          </w:tcPr>
          <w:p w14:paraId="2939ACD9" w14:textId="221A5E46" w:rsidR="00CA439F" w:rsidRPr="00966D88" w:rsidRDefault="00CA439F" w:rsidP="00CA439F">
            <w:pPr>
              <w:pStyle w:val="TableText1"/>
            </w:pPr>
            <w:r>
              <w:t>Test Data Manager</w:t>
            </w:r>
          </w:p>
        </w:tc>
        <w:tc>
          <w:tcPr>
            <w:tcW w:w="2335" w:type="dxa"/>
          </w:tcPr>
          <w:p w14:paraId="24A8C398" w14:textId="63FCB6C0" w:rsidR="00CA439F" w:rsidRPr="00966D88" w:rsidRDefault="00CA439F" w:rsidP="00E60936">
            <w:pPr>
              <w:pStyle w:val="TableText1"/>
            </w:pPr>
          </w:p>
        </w:tc>
        <w:tc>
          <w:tcPr>
            <w:tcW w:w="2340" w:type="dxa"/>
          </w:tcPr>
          <w:p w14:paraId="780820B1" w14:textId="77777777" w:rsidR="00CA439F" w:rsidRPr="00966D88" w:rsidRDefault="00CA439F" w:rsidP="00E60936">
            <w:pPr>
              <w:pStyle w:val="TableText1"/>
            </w:pPr>
          </w:p>
        </w:tc>
      </w:tr>
      <w:tr w:rsidR="00CA439F" w14:paraId="6E6AA0F2" w14:textId="6ADB0E00" w:rsidTr="00CA439F">
        <w:trPr>
          <w:jc w:val="center"/>
        </w:trPr>
        <w:tc>
          <w:tcPr>
            <w:tcW w:w="1795" w:type="dxa"/>
          </w:tcPr>
          <w:p w14:paraId="1D75D399" w14:textId="77777777" w:rsidR="00CA439F" w:rsidRDefault="00CA439F" w:rsidP="00E60936">
            <w:pPr>
              <w:pStyle w:val="TableText1"/>
            </w:pPr>
            <w:r>
              <w:t>Name</w:t>
            </w:r>
          </w:p>
        </w:tc>
        <w:tc>
          <w:tcPr>
            <w:tcW w:w="2340" w:type="dxa"/>
          </w:tcPr>
          <w:p w14:paraId="4C436295" w14:textId="4433EE75" w:rsidR="00CA439F" w:rsidRDefault="00CA439F" w:rsidP="00E60936">
            <w:pPr>
              <w:pStyle w:val="TableText1"/>
            </w:pPr>
            <w:r>
              <w:t>Performance Test Manager</w:t>
            </w:r>
          </w:p>
        </w:tc>
        <w:tc>
          <w:tcPr>
            <w:tcW w:w="2335" w:type="dxa"/>
          </w:tcPr>
          <w:p w14:paraId="5029CB57" w14:textId="70FBD8EF" w:rsidR="00CA439F" w:rsidRDefault="00CA439F" w:rsidP="00E60936">
            <w:pPr>
              <w:pStyle w:val="TableText1"/>
            </w:pPr>
          </w:p>
        </w:tc>
        <w:tc>
          <w:tcPr>
            <w:tcW w:w="2340" w:type="dxa"/>
          </w:tcPr>
          <w:p w14:paraId="70B4FED2" w14:textId="77777777" w:rsidR="00CA439F" w:rsidRDefault="00CA439F" w:rsidP="00E60936">
            <w:pPr>
              <w:pStyle w:val="TableText1"/>
            </w:pPr>
          </w:p>
        </w:tc>
      </w:tr>
      <w:tr w:rsidR="00CA439F" w14:paraId="3BFACC2C" w14:textId="6AA0C2FC" w:rsidTr="00CA439F">
        <w:trPr>
          <w:jc w:val="center"/>
        </w:trPr>
        <w:tc>
          <w:tcPr>
            <w:tcW w:w="1795" w:type="dxa"/>
          </w:tcPr>
          <w:p w14:paraId="0BAD43AD" w14:textId="77777777" w:rsidR="00CA439F" w:rsidRDefault="00CA439F" w:rsidP="00E60936">
            <w:pPr>
              <w:pStyle w:val="TableText1"/>
            </w:pPr>
            <w:r>
              <w:t>Name</w:t>
            </w:r>
          </w:p>
        </w:tc>
        <w:tc>
          <w:tcPr>
            <w:tcW w:w="2340" w:type="dxa"/>
          </w:tcPr>
          <w:p w14:paraId="1109FCB9" w14:textId="6C0926B3" w:rsidR="00CA439F" w:rsidRDefault="00CA439F" w:rsidP="00E60936">
            <w:pPr>
              <w:pStyle w:val="TableText1"/>
            </w:pPr>
            <w:r>
              <w:t>Performance Test Environment Manager</w:t>
            </w:r>
          </w:p>
        </w:tc>
        <w:tc>
          <w:tcPr>
            <w:tcW w:w="2335" w:type="dxa"/>
          </w:tcPr>
          <w:p w14:paraId="4730F383" w14:textId="08BE4C54" w:rsidR="00CA439F" w:rsidRDefault="00CA439F" w:rsidP="00E60936">
            <w:pPr>
              <w:pStyle w:val="TableText1"/>
            </w:pPr>
          </w:p>
        </w:tc>
        <w:tc>
          <w:tcPr>
            <w:tcW w:w="2340" w:type="dxa"/>
          </w:tcPr>
          <w:p w14:paraId="346531C3" w14:textId="77777777" w:rsidR="00CA439F" w:rsidRDefault="00CA439F" w:rsidP="00E60936">
            <w:pPr>
              <w:pStyle w:val="TableText1"/>
            </w:pPr>
          </w:p>
        </w:tc>
      </w:tr>
    </w:tbl>
    <w:p w14:paraId="6A1FEBEE" w14:textId="77777777" w:rsidR="00326D90" w:rsidRDefault="00326D90" w:rsidP="00326D90">
      <w:pPr>
        <w:spacing w:before="360" w:after="240"/>
        <w:rPr>
          <w:szCs w:val="24"/>
        </w:rPr>
      </w:pPr>
    </w:p>
    <w:p w14:paraId="65AB09A9" w14:textId="77777777" w:rsidR="00326D90" w:rsidRDefault="00326D90" w:rsidP="00326D90">
      <w:pPr>
        <w:spacing w:before="360" w:after="240"/>
        <w:rPr>
          <w:szCs w:val="24"/>
        </w:rPr>
      </w:pPr>
    </w:p>
    <w:p w14:paraId="6D9E906D" w14:textId="77777777" w:rsidR="00326D90" w:rsidRDefault="00326D90" w:rsidP="00326D90">
      <w:pPr>
        <w:spacing w:before="360" w:after="240"/>
        <w:rPr>
          <w:szCs w:val="24"/>
        </w:rPr>
      </w:pPr>
    </w:p>
    <w:p w14:paraId="7717A559" w14:textId="77777777" w:rsidR="00326D90" w:rsidRDefault="00326D90" w:rsidP="00E60936">
      <w:pPr>
        <w:pStyle w:val="BackMatterHeading"/>
      </w:pPr>
      <w:bookmarkStart w:id="4" w:name="_Toc395081362"/>
      <w:bookmarkStart w:id="5" w:name="_Toc395092000"/>
      <w:bookmarkStart w:id="6" w:name="_Toc395093009"/>
      <w:bookmarkStart w:id="7" w:name="_Toc395095146"/>
      <w:bookmarkStart w:id="8" w:name="_Toc395107345"/>
      <w:bookmarkStart w:id="9" w:name="_Toc395163185"/>
      <w:bookmarkStart w:id="10" w:name="_Toc395165903"/>
      <w:bookmarkStart w:id="11" w:name="_Toc395166938"/>
      <w:bookmarkStart w:id="12" w:name="_Toc395168739"/>
      <w:bookmarkStart w:id="13" w:name="RecordOfChanges"/>
      <w:bookmarkStart w:id="14" w:name="_Toc4420996"/>
      <w:r>
        <w:lastRenderedPageBreak/>
        <w:t>Record of Changes</w:t>
      </w:r>
      <w:bookmarkEnd w:id="4"/>
      <w:bookmarkEnd w:id="5"/>
      <w:bookmarkEnd w:id="6"/>
      <w:bookmarkEnd w:id="7"/>
      <w:bookmarkEnd w:id="8"/>
      <w:bookmarkEnd w:id="9"/>
      <w:bookmarkEnd w:id="10"/>
      <w:bookmarkEnd w:id="11"/>
      <w:bookmarkEnd w:id="12"/>
      <w:bookmarkEnd w:id="14"/>
    </w:p>
    <w:bookmarkEnd w:id="13"/>
    <w:p w14:paraId="612F3BFE" w14:textId="32509B72" w:rsidR="00326D90" w:rsidRPr="005824F4" w:rsidRDefault="005824F4" w:rsidP="00326D90">
      <w:pPr>
        <w:rPr>
          <w:iCs/>
          <w:sz w:val="24"/>
        </w:rPr>
      </w:pPr>
      <w:r w:rsidRPr="005824F4">
        <w:rPr>
          <w:iCs/>
          <w:sz w:val="24"/>
        </w:rPr>
        <w:t>&lt;</w:t>
      </w:r>
      <w:r w:rsidR="00326D90" w:rsidRPr="005824F4">
        <w:rPr>
          <w:iCs/>
          <w:sz w:val="24"/>
        </w:rPr>
        <w:t xml:space="preserve"> Provide information on how the development and distribution of the </w:t>
      </w:r>
      <w:r w:rsidR="003944F6">
        <w:rPr>
          <w:iCs/>
          <w:sz w:val="24"/>
        </w:rPr>
        <w:t xml:space="preserve">performance test </w:t>
      </w:r>
      <w:r w:rsidR="00B607EF">
        <w:rPr>
          <w:iCs/>
          <w:sz w:val="24"/>
        </w:rPr>
        <w:t xml:space="preserve">report </w:t>
      </w:r>
      <w:r w:rsidR="003944F6" w:rsidRPr="001D1E8D">
        <w:rPr>
          <w:iCs/>
          <w:noProof/>
          <w:sz w:val="24"/>
        </w:rPr>
        <w:t>w</w:t>
      </w:r>
      <w:r w:rsidR="001D1E8D">
        <w:rPr>
          <w:iCs/>
          <w:noProof/>
          <w:sz w:val="24"/>
        </w:rPr>
        <w:t>ere</w:t>
      </w:r>
      <w:r w:rsidR="003944F6">
        <w:rPr>
          <w:iCs/>
          <w:sz w:val="24"/>
        </w:rPr>
        <w:t xml:space="preserve"> carried out and </w:t>
      </w:r>
      <w:r w:rsidR="00326D90" w:rsidRPr="005824F4">
        <w:rPr>
          <w:iCs/>
          <w:sz w:val="24"/>
        </w:rPr>
        <w:t>tracked</w:t>
      </w:r>
      <w:r w:rsidR="003944F6">
        <w:rPr>
          <w:iCs/>
          <w:sz w:val="24"/>
        </w:rPr>
        <w:t xml:space="preserve"> with dates</w:t>
      </w:r>
      <w:r w:rsidR="00326D90" w:rsidRPr="005824F4">
        <w:rPr>
          <w:iCs/>
          <w:sz w:val="24"/>
        </w:rPr>
        <w:t>. Use the table below to provide the version number, the date of the version, the author/owner of the version, and a brief description of the reason for creating the revised version.</w:t>
      </w:r>
      <w:r w:rsidRPr="005824F4">
        <w:rPr>
          <w:iCs/>
          <w:sz w:val="24"/>
        </w:rPr>
        <w:t>&gt;</w:t>
      </w:r>
    </w:p>
    <w:p w14:paraId="6C1D786E" w14:textId="0C5CB6A4" w:rsidR="00326D90" w:rsidRDefault="00326D90" w:rsidP="00326D90">
      <w:pPr>
        <w:pStyle w:val="Caption"/>
        <w:keepNext/>
      </w:pPr>
      <w:bookmarkStart w:id="15" w:name="_Toc391640582"/>
      <w:bookmarkStart w:id="16" w:name="_Toc395092485"/>
      <w:bookmarkStart w:id="17" w:name="_Toc395104116"/>
      <w:bookmarkStart w:id="18" w:name="_Toc395104372"/>
      <w:bookmarkStart w:id="19" w:name="_Toc395107353"/>
      <w:bookmarkStart w:id="20" w:name="_Toc395163195"/>
      <w:bookmarkStart w:id="21" w:name="_Toc395165913"/>
      <w:bookmarkStart w:id="22" w:name="_Toc395166952"/>
      <w:bookmarkStart w:id="23" w:name="_Toc395168754"/>
      <w:bookmarkStart w:id="24" w:name="_Toc420668187"/>
      <w:r>
        <w:t>Table</w:t>
      </w:r>
      <w:r w:rsidR="00D805D4">
        <w:t xml:space="preserve"> </w:t>
      </w:r>
      <w:r w:rsidR="00D805D4">
        <w:rPr>
          <w:noProof/>
        </w:rPr>
        <w:t>2</w:t>
      </w:r>
      <w:r>
        <w:t>: Record of Changes</w:t>
      </w:r>
      <w:bookmarkEnd w:id="15"/>
      <w:bookmarkEnd w:id="16"/>
      <w:bookmarkEnd w:id="17"/>
      <w:bookmarkEnd w:id="18"/>
      <w:bookmarkEnd w:id="19"/>
      <w:bookmarkEnd w:id="20"/>
      <w:bookmarkEnd w:id="21"/>
      <w:bookmarkEnd w:id="22"/>
      <w:bookmarkEnd w:id="23"/>
      <w:bookmarkEnd w:id="24"/>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230"/>
        <w:gridCol w:w="1350"/>
        <w:gridCol w:w="2070"/>
        <w:gridCol w:w="4568"/>
      </w:tblGrid>
      <w:tr w:rsidR="00326D90" w:rsidRPr="000E5004" w14:paraId="75323BEF" w14:textId="77777777" w:rsidTr="005824F4">
        <w:trPr>
          <w:cantSplit/>
          <w:tblHeader/>
        </w:trPr>
        <w:tc>
          <w:tcPr>
            <w:tcW w:w="667" w:type="pct"/>
            <w:tcBorders>
              <w:top w:val="single" w:sz="4" w:space="0" w:color="000000"/>
              <w:left w:val="single" w:sz="4" w:space="0" w:color="000000"/>
              <w:bottom w:val="single" w:sz="4" w:space="0" w:color="auto"/>
              <w:right w:val="single" w:sz="4" w:space="0" w:color="FFFFFF"/>
            </w:tcBorders>
            <w:shd w:val="clear" w:color="auto" w:fill="BFBFBF"/>
            <w:vAlign w:val="center"/>
          </w:tcPr>
          <w:p w14:paraId="41A20926" w14:textId="77777777" w:rsidR="00326D90" w:rsidRPr="00956C5C" w:rsidRDefault="00326D90" w:rsidP="00E60936">
            <w:pPr>
              <w:pStyle w:val="TableColumnHeading"/>
            </w:pPr>
            <w:r w:rsidRPr="00956C5C">
              <w:t>Version</w:t>
            </w:r>
          </w:p>
          <w:p w14:paraId="0045D3F2" w14:textId="77777777" w:rsidR="00326D90" w:rsidRPr="00956C5C" w:rsidRDefault="00326D90" w:rsidP="00E60936">
            <w:pPr>
              <w:pStyle w:val="TableColumnHeading"/>
            </w:pPr>
            <w:r w:rsidRPr="00956C5C">
              <w:t>Number</w:t>
            </w:r>
          </w:p>
        </w:tc>
        <w:tc>
          <w:tcPr>
            <w:tcW w:w="732" w:type="pct"/>
            <w:tcBorders>
              <w:top w:val="single" w:sz="4" w:space="0" w:color="000000"/>
              <w:left w:val="single" w:sz="4" w:space="0" w:color="FFFFFF"/>
              <w:bottom w:val="single" w:sz="4" w:space="0" w:color="auto"/>
              <w:right w:val="single" w:sz="4" w:space="0" w:color="FFFFFF"/>
            </w:tcBorders>
            <w:shd w:val="clear" w:color="auto" w:fill="BFBFBF"/>
            <w:vAlign w:val="center"/>
          </w:tcPr>
          <w:p w14:paraId="11E095ED" w14:textId="77777777" w:rsidR="00326D90" w:rsidRPr="00956C5C" w:rsidRDefault="00326D90" w:rsidP="00E60936">
            <w:pPr>
              <w:pStyle w:val="TableColumnHeading"/>
            </w:pPr>
            <w:r w:rsidRPr="00956C5C">
              <w:t>Date</w:t>
            </w:r>
          </w:p>
        </w:tc>
        <w:tc>
          <w:tcPr>
            <w:tcW w:w="1123" w:type="pct"/>
            <w:tcBorders>
              <w:top w:val="single" w:sz="4" w:space="0" w:color="000000"/>
              <w:left w:val="single" w:sz="4" w:space="0" w:color="FFFFFF"/>
              <w:bottom w:val="single" w:sz="4" w:space="0" w:color="auto"/>
              <w:right w:val="single" w:sz="4" w:space="0" w:color="FFFFFF"/>
            </w:tcBorders>
            <w:shd w:val="clear" w:color="auto" w:fill="BFBFBF"/>
            <w:vAlign w:val="center"/>
          </w:tcPr>
          <w:p w14:paraId="6FE4629D" w14:textId="77777777" w:rsidR="00326D90" w:rsidRPr="00A3688F" w:rsidRDefault="00326D90" w:rsidP="00E60936">
            <w:pPr>
              <w:pStyle w:val="TableColumnHeading"/>
            </w:pPr>
            <w:r>
              <w:t>Author</w:t>
            </w:r>
            <w:r w:rsidRPr="00956C5C">
              <w:t>/</w:t>
            </w:r>
            <w:r w:rsidRPr="00A3688F">
              <w:t>Owner</w:t>
            </w:r>
          </w:p>
        </w:tc>
        <w:tc>
          <w:tcPr>
            <w:tcW w:w="2478" w:type="pct"/>
            <w:tcBorders>
              <w:top w:val="single" w:sz="4" w:space="0" w:color="000000"/>
              <w:left w:val="single" w:sz="4" w:space="0" w:color="FFFFFF"/>
              <w:bottom w:val="single" w:sz="4" w:space="0" w:color="auto"/>
              <w:right w:val="nil"/>
            </w:tcBorders>
            <w:shd w:val="clear" w:color="auto" w:fill="BFBFBF"/>
            <w:vAlign w:val="center"/>
          </w:tcPr>
          <w:p w14:paraId="27A80E1D" w14:textId="77777777" w:rsidR="00326D90" w:rsidRPr="00956C5C" w:rsidRDefault="00326D90" w:rsidP="00E60936">
            <w:pPr>
              <w:pStyle w:val="TableColumnHeading"/>
            </w:pPr>
            <w:r w:rsidRPr="00956C5C">
              <w:t>Description of Change</w:t>
            </w:r>
          </w:p>
        </w:tc>
      </w:tr>
      <w:tr w:rsidR="00326D90" w14:paraId="6900137C" w14:textId="77777777" w:rsidTr="005824F4">
        <w:trPr>
          <w:cantSplit/>
        </w:trPr>
        <w:tc>
          <w:tcPr>
            <w:tcW w:w="667" w:type="pct"/>
            <w:tcBorders>
              <w:top w:val="single" w:sz="4" w:space="0" w:color="auto"/>
              <w:left w:val="single" w:sz="4" w:space="0" w:color="000000"/>
              <w:bottom w:val="single" w:sz="4" w:space="0" w:color="000000"/>
              <w:right w:val="single" w:sz="4" w:space="0" w:color="000000"/>
            </w:tcBorders>
            <w:shd w:val="clear" w:color="000080" w:fill="FFFFFF"/>
          </w:tcPr>
          <w:p w14:paraId="23323204" w14:textId="646FDC10" w:rsidR="00326D90" w:rsidRPr="000E5004" w:rsidRDefault="005824F4" w:rsidP="00E60936">
            <w:pPr>
              <w:pStyle w:val="TableText"/>
              <w:jc w:val="center"/>
            </w:pPr>
            <w:r>
              <w:t>Draft</w:t>
            </w:r>
          </w:p>
        </w:tc>
        <w:tc>
          <w:tcPr>
            <w:tcW w:w="732" w:type="pct"/>
            <w:tcBorders>
              <w:top w:val="single" w:sz="4" w:space="0" w:color="auto"/>
              <w:left w:val="single" w:sz="4" w:space="0" w:color="000000"/>
              <w:bottom w:val="single" w:sz="4" w:space="0" w:color="000000"/>
              <w:right w:val="single" w:sz="4" w:space="0" w:color="000000"/>
            </w:tcBorders>
            <w:shd w:val="clear" w:color="000080" w:fill="FFFFFF"/>
          </w:tcPr>
          <w:p w14:paraId="57B59666" w14:textId="400773F6" w:rsidR="00326D90" w:rsidRPr="000E5004" w:rsidRDefault="00B607EF" w:rsidP="00E60936">
            <w:pPr>
              <w:pStyle w:val="TableText"/>
            </w:pPr>
            <w:r>
              <w:t>01/03</w:t>
            </w:r>
            <w:r w:rsidR="005824F4">
              <w:t>/2019</w:t>
            </w:r>
          </w:p>
        </w:tc>
        <w:tc>
          <w:tcPr>
            <w:tcW w:w="1123" w:type="pct"/>
            <w:tcBorders>
              <w:top w:val="single" w:sz="4" w:space="0" w:color="auto"/>
              <w:left w:val="single" w:sz="4" w:space="0" w:color="000000"/>
              <w:bottom w:val="single" w:sz="4" w:space="0" w:color="000000"/>
              <w:right w:val="single" w:sz="4" w:space="0" w:color="000000"/>
            </w:tcBorders>
            <w:shd w:val="clear" w:color="000080" w:fill="FFFFFF"/>
          </w:tcPr>
          <w:p w14:paraId="6C57A3D0" w14:textId="3FF65209" w:rsidR="00326D90" w:rsidRPr="000E5004" w:rsidRDefault="005824F4" w:rsidP="00E60936">
            <w:pPr>
              <w:pStyle w:val="TableText"/>
            </w:pPr>
            <w:r>
              <w:t>PerfMatrix</w:t>
            </w:r>
          </w:p>
        </w:tc>
        <w:tc>
          <w:tcPr>
            <w:tcW w:w="2478" w:type="pct"/>
            <w:tcBorders>
              <w:top w:val="single" w:sz="4" w:space="0" w:color="auto"/>
              <w:left w:val="single" w:sz="4" w:space="0" w:color="000000"/>
              <w:bottom w:val="single" w:sz="4" w:space="0" w:color="000000"/>
              <w:right w:val="single" w:sz="4" w:space="0" w:color="000000"/>
            </w:tcBorders>
            <w:shd w:val="clear" w:color="000080" w:fill="FFFFFF"/>
          </w:tcPr>
          <w:p w14:paraId="79345DD1" w14:textId="622D8317" w:rsidR="00326D90" w:rsidRPr="000E5004" w:rsidRDefault="005824F4" w:rsidP="00E60936">
            <w:pPr>
              <w:pStyle w:val="TableText"/>
            </w:pPr>
            <w:r>
              <w:t>Draft version with available details</w:t>
            </w:r>
          </w:p>
        </w:tc>
      </w:tr>
      <w:tr w:rsidR="00326D90" w14:paraId="25B17D9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2F85FED" w14:textId="070AE406" w:rsidR="00326D90" w:rsidRPr="000E5004" w:rsidRDefault="005824F4" w:rsidP="00E60936">
            <w:pPr>
              <w:pStyle w:val="TableText"/>
              <w:jc w:val="center"/>
            </w:pPr>
            <w:r>
              <w:t>0.1</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D84E5CE" w14:textId="701FC826" w:rsidR="00326D90" w:rsidRPr="000E5004" w:rsidRDefault="005824F4" w:rsidP="00B607EF">
            <w:pPr>
              <w:pStyle w:val="TableText"/>
            </w:pPr>
            <w:r>
              <w:t>15/0</w:t>
            </w:r>
            <w:r w:rsidR="00B607EF">
              <w:t>3</w:t>
            </w:r>
            <w:r>
              <w:t>/2019</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E710073" w14:textId="207165EE"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02B3C34" w14:textId="39602DCF" w:rsidR="00326D90" w:rsidRPr="000E5004" w:rsidRDefault="005824F4" w:rsidP="00E60936">
            <w:pPr>
              <w:pStyle w:val="TableText"/>
            </w:pPr>
            <w:r>
              <w:t>Added NFR details</w:t>
            </w:r>
          </w:p>
        </w:tc>
      </w:tr>
      <w:tr w:rsidR="00326D90" w14:paraId="50399A08"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52CF15D" w14:textId="39CA2994" w:rsidR="00326D90" w:rsidRPr="000E5004" w:rsidRDefault="005824F4" w:rsidP="00E60936">
            <w:pPr>
              <w:pStyle w:val="TableText"/>
              <w:jc w:val="center"/>
            </w:pPr>
            <w:r>
              <w:t>0.2</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83443E4" w14:textId="6B19FBED" w:rsidR="00326D90" w:rsidRPr="000E5004" w:rsidRDefault="005824F4" w:rsidP="00B607EF">
            <w:pPr>
              <w:pStyle w:val="TableText"/>
            </w:pPr>
            <w:r>
              <w:t>30/0</w:t>
            </w:r>
            <w:r w:rsidR="00B607EF">
              <w:t>3</w:t>
            </w:r>
            <w:r>
              <w:t>/2019</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181D6A22" w14:textId="38F133BC"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3B7D47D5" w14:textId="185A79CF" w:rsidR="00326D90" w:rsidRPr="000E5004" w:rsidRDefault="005824F4" w:rsidP="00E60936">
            <w:pPr>
              <w:pStyle w:val="TableText"/>
            </w:pPr>
            <w:r>
              <w:t>Added Environment details</w:t>
            </w:r>
          </w:p>
        </w:tc>
      </w:tr>
      <w:tr w:rsidR="00326D90" w14:paraId="32F6B57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CD71513" w14:textId="4B9C98D0" w:rsidR="00326D90" w:rsidRPr="000E5004" w:rsidRDefault="005824F4" w:rsidP="00E60936">
            <w:pPr>
              <w:pStyle w:val="TableText"/>
              <w:jc w:val="center"/>
            </w:pPr>
            <w:r>
              <w:t>xx</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2505084" w14:textId="3300D0FB" w:rsidR="00326D90" w:rsidRPr="000E5004" w:rsidRDefault="005824F4" w:rsidP="00E60936">
            <w:pPr>
              <w:pStyle w:val="TableText"/>
            </w:pPr>
            <w:r>
              <w:t>xx/xx/xxxx</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E2DD742" w14:textId="415E0D64" w:rsidR="00326D90" w:rsidRPr="000E5004" w:rsidRDefault="005824F4" w:rsidP="00E60936">
            <w:pPr>
              <w:pStyle w:val="TableText"/>
            </w:pPr>
            <w:r>
              <w:t>xxxxxx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0FA7C9D5" w14:textId="2008E53C" w:rsidR="00326D90" w:rsidRPr="000E5004" w:rsidRDefault="005824F4" w:rsidP="00E60936">
            <w:pPr>
              <w:pStyle w:val="TableText"/>
            </w:pPr>
            <w:r>
              <w:t>xxxx xxxx xxxx xxx</w:t>
            </w:r>
          </w:p>
        </w:tc>
      </w:tr>
      <w:tr w:rsidR="00326D90" w14:paraId="1BBFE5C4"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D9C5BD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327C172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90268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E22E534" w14:textId="77777777" w:rsidR="00326D90" w:rsidRPr="004B5BBD" w:rsidRDefault="00326D90" w:rsidP="00E60936">
            <w:pPr>
              <w:pStyle w:val="TableText"/>
            </w:pPr>
          </w:p>
        </w:tc>
      </w:tr>
      <w:tr w:rsidR="00326D90" w14:paraId="3B20EC79"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DE5D02"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0CA2D02D"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18F589"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1906289" w14:textId="77777777" w:rsidR="00326D90" w:rsidRPr="004B5BBD" w:rsidRDefault="00326D90" w:rsidP="00E60936">
            <w:pPr>
              <w:pStyle w:val="TableText"/>
            </w:pPr>
          </w:p>
        </w:tc>
      </w:tr>
      <w:tr w:rsidR="00326D90" w14:paraId="4149133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791CBB7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E50B87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9C0BCC3"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2166C64" w14:textId="77777777" w:rsidR="00326D90" w:rsidRPr="004B5BBD" w:rsidRDefault="00326D90" w:rsidP="00E60936">
            <w:pPr>
              <w:pStyle w:val="TableText"/>
            </w:pPr>
          </w:p>
        </w:tc>
      </w:tr>
      <w:tr w:rsidR="00326D90" w14:paraId="3130C33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730B7C"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78C5A1A"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E69914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12F7381F" w14:textId="77777777" w:rsidR="00326D90" w:rsidRPr="004B5BBD" w:rsidRDefault="00326D90" w:rsidP="00E60936">
            <w:pPr>
              <w:pStyle w:val="TableText"/>
            </w:pPr>
          </w:p>
        </w:tc>
      </w:tr>
      <w:tr w:rsidR="00326D90" w14:paraId="215AEDD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6BF1464"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B7E0543"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C9CB961"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807023" w14:textId="77777777" w:rsidR="00326D90" w:rsidRPr="004B5BBD" w:rsidRDefault="00326D90" w:rsidP="00E60936">
            <w:pPr>
              <w:pStyle w:val="TableText"/>
            </w:pPr>
          </w:p>
        </w:tc>
      </w:tr>
      <w:tr w:rsidR="00326D90" w14:paraId="25C5C71D"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86440E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B7C9"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3766853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1272AA" w14:textId="77777777" w:rsidR="00326D90" w:rsidRPr="004B5BBD" w:rsidRDefault="00326D90" w:rsidP="00E60936">
            <w:pPr>
              <w:pStyle w:val="TableText"/>
            </w:pPr>
          </w:p>
        </w:tc>
      </w:tr>
      <w:tr w:rsidR="00326D90" w14:paraId="3BA3B781"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F7477FB"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22BA6DC"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FAD151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E101FE1" w14:textId="77777777" w:rsidR="00326D90" w:rsidRPr="004B5BBD" w:rsidRDefault="00326D90" w:rsidP="00E60936">
            <w:pPr>
              <w:pStyle w:val="TableText"/>
            </w:pPr>
          </w:p>
        </w:tc>
      </w:tr>
      <w:tr w:rsidR="00326D90" w14:paraId="39BF0A52"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12C3B59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3B7F"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24C673D2"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6C55FC5A" w14:textId="77777777" w:rsidR="00326D90" w:rsidRPr="004B5BBD" w:rsidRDefault="00326D90" w:rsidP="00E60936">
            <w:pPr>
              <w:pStyle w:val="TableText"/>
            </w:pPr>
          </w:p>
        </w:tc>
      </w:tr>
    </w:tbl>
    <w:p w14:paraId="70FBCEEB" w14:textId="77777777" w:rsidR="00326D90" w:rsidRPr="0026122C" w:rsidRDefault="00326D90" w:rsidP="00326D90"/>
    <w:p w14:paraId="7A85E393" w14:textId="77777777" w:rsidR="00326D90" w:rsidRDefault="00326D90">
      <w:pPr>
        <w:pStyle w:val="FrontMatterHeader"/>
      </w:pPr>
    </w:p>
    <w:p w14:paraId="0B545489" w14:textId="77777777" w:rsidR="00E60936" w:rsidRDefault="00E60936" w:rsidP="00E60936"/>
    <w:p w14:paraId="3D3BBBCD" w14:textId="77777777" w:rsidR="00E60936" w:rsidRDefault="00E60936" w:rsidP="00E60936"/>
    <w:p w14:paraId="37A06B82" w14:textId="77777777" w:rsidR="00E60936" w:rsidRDefault="00E60936" w:rsidP="00E60936"/>
    <w:p w14:paraId="2049315F" w14:textId="77777777" w:rsidR="00E60936" w:rsidRDefault="00E60936" w:rsidP="00E60936"/>
    <w:p w14:paraId="32F7C681" w14:textId="77777777" w:rsidR="00E60936" w:rsidRDefault="00E60936" w:rsidP="00E60936"/>
    <w:p w14:paraId="66871728" w14:textId="77777777" w:rsidR="00E60936" w:rsidRPr="00E60936" w:rsidRDefault="00E60936" w:rsidP="00E60936"/>
    <w:p w14:paraId="001838FF" w14:textId="77777777" w:rsidR="008F03D1" w:rsidRPr="000E5004" w:rsidRDefault="008F03D1" w:rsidP="00E60936">
      <w:pPr>
        <w:pStyle w:val="BackMatterHeading"/>
      </w:pPr>
      <w:bookmarkStart w:id="25" w:name="_Toc4420997"/>
      <w:r w:rsidRPr="000E5004">
        <w:lastRenderedPageBreak/>
        <w:t>Table of Contents</w:t>
      </w:r>
      <w:bookmarkEnd w:id="1"/>
      <w:bookmarkEnd w:id="2"/>
      <w:bookmarkEnd w:id="25"/>
    </w:p>
    <w:bookmarkStart w:id="26" w:name="_GoBack"/>
    <w:bookmarkEnd w:id="26"/>
    <w:p w14:paraId="710A3DCD" w14:textId="77777777" w:rsidR="0017361C" w:rsidRDefault="002D449A">
      <w:pPr>
        <w:pStyle w:val="TOC1"/>
        <w:rPr>
          <w:rFonts w:asciiTheme="minorHAnsi" w:eastAsiaTheme="minorEastAsia" w:hAnsiTheme="minorHAnsi" w:cstheme="minorBidi"/>
          <w:b w:val="0"/>
          <w:sz w:val="22"/>
          <w:szCs w:val="22"/>
          <w:lang w:val="en-GB" w:eastAsia="en-GB"/>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420995" w:history="1">
        <w:r w:rsidR="0017361C" w:rsidRPr="00D15A41">
          <w:rPr>
            <w:rStyle w:val="Hyperlink"/>
          </w:rPr>
          <w:t>Performance Test Report Sign-off</w:t>
        </w:r>
        <w:r w:rsidR="0017361C">
          <w:rPr>
            <w:webHidden/>
          </w:rPr>
          <w:tab/>
        </w:r>
        <w:r w:rsidR="0017361C">
          <w:rPr>
            <w:webHidden/>
          </w:rPr>
          <w:fldChar w:fldCharType="begin"/>
        </w:r>
        <w:r w:rsidR="0017361C">
          <w:rPr>
            <w:webHidden/>
          </w:rPr>
          <w:instrText xml:space="preserve"> PAGEREF _Toc4420995 \h </w:instrText>
        </w:r>
        <w:r w:rsidR="0017361C">
          <w:rPr>
            <w:webHidden/>
          </w:rPr>
        </w:r>
        <w:r w:rsidR="0017361C">
          <w:rPr>
            <w:webHidden/>
          </w:rPr>
          <w:fldChar w:fldCharType="separate"/>
        </w:r>
        <w:r w:rsidR="0017361C">
          <w:rPr>
            <w:webHidden/>
          </w:rPr>
          <w:t>ii</w:t>
        </w:r>
        <w:r w:rsidR="0017361C">
          <w:rPr>
            <w:webHidden/>
          </w:rPr>
          <w:fldChar w:fldCharType="end"/>
        </w:r>
      </w:hyperlink>
    </w:p>
    <w:p w14:paraId="30F1D29E" w14:textId="77777777" w:rsidR="0017361C" w:rsidRDefault="0017361C">
      <w:pPr>
        <w:pStyle w:val="TOC1"/>
        <w:rPr>
          <w:rFonts w:asciiTheme="minorHAnsi" w:eastAsiaTheme="minorEastAsia" w:hAnsiTheme="minorHAnsi" w:cstheme="minorBidi"/>
          <w:b w:val="0"/>
          <w:sz w:val="22"/>
          <w:szCs w:val="22"/>
          <w:lang w:val="en-GB" w:eastAsia="en-GB"/>
        </w:rPr>
      </w:pPr>
      <w:hyperlink w:anchor="_Toc4420996" w:history="1">
        <w:r w:rsidRPr="00D15A41">
          <w:rPr>
            <w:rStyle w:val="Hyperlink"/>
          </w:rPr>
          <w:t>Record of Changes</w:t>
        </w:r>
        <w:r>
          <w:rPr>
            <w:webHidden/>
          </w:rPr>
          <w:tab/>
        </w:r>
        <w:r>
          <w:rPr>
            <w:webHidden/>
          </w:rPr>
          <w:fldChar w:fldCharType="begin"/>
        </w:r>
        <w:r>
          <w:rPr>
            <w:webHidden/>
          </w:rPr>
          <w:instrText xml:space="preserve"> PAGEREF _Toc4420996 \h </w:instrText>
        </w:r>
        <w:r>
          <w:rPr>
            <w:webHidden/>
          </w:rPr>
        </w:r>
        <w:r>
          <w:rPr>
            <w:webHidden/>
          </w:rPr>
          <w:fldChar w:fldCharType="separate"/>
        </w:r>
        <w:r>
          <w:rPr>
            <w:webHidden/>
          </w:rPr>
          <w:t>iii</w:t>
        </w:r>
        <w:r>
          <w:rPr>
            <w:webHidden/>
          </w:rPr>
          <w:fldChar w:fldCharType="end"/>
        </w:r>
      </w:hyperlink>
    </w:p>
    <w:p w14:paraId="4829B5AA" w14:textId="77777777" w:rsidR="0017361C" w:rsidRDefault="0017361C">
      <w:pPr>
        <w:pStyle w:val="TOC1"/>
        <w:rPr>
          <w:rFonts w:asciiTheme="minorHAnsi" w:eastAsiaTheme="minorEastAsia" w:hAnsiTheme="minorHAnsi" w:cstheme="minorBidi"/>
          <w:b w:val="0"/>
          <w:sz w:val="22"/>
          <w:szCs w:val="22"/>
          <w:lang w:val="en-GB" w:eastAsia="en-GB"/>
        </w:rPr>
      </w:pPr>
      <w:hyperlink w:anchor="_Toc4420997" w:history="1">
        <w:r w:rsidRPr="00D15A41">
          <w:rPr>
            <w:rStyle w:val="Hyperlink"/>
          </w:rPr>
          <w:t>Table of Contents</w:t>
        </w:r>
        <w:r>
          <w:rPr>
            <w:webHidden/>
          </w:rPr>
          <w:tab/>
        </w:r>
        <w:r>
          <w:rPr>
            <w:webHidden/>
          </w:rPr>
          <w:fldChar w:fldCharType="begin"/>
        </w:r>
        <w:r>
          <w:rPr>
            <w:webHidden/>
          </w:rPr>
          <w:instrText xml:space="preserve"> PAGEREF _Toc4420997 \h </w:instrText>
        </w:r>
        <w:r>
          <w:rPr>
            <w:webHidden/>
          </w:rPr>
        </w:r>
        <w:r>
          <w:rPr>
            <w:webHidden/>
          </w:rPr>
          <w:fldChar w:fldCharType="separate"/>
        </w:r>
        <w:r>
          <w:rPr>
            <w:webHidden/>
          </w:rPr>
          <w:t>iv</w:t>
        </w:r>
        <w:r>
          <w:rPr>
            <w:webHidden/>
          </w:rPr>
          <w:fldChar w:fldCharType="end"/>
        </w:r>
      </w:hyperlink>
    </w:p>
    <w:p w14:paraId="032B126E" w14:textId="77777777" w:rsidR="0017361C" w:rsidRDefault="0017361C">
      <w:pPr>
        <w:pStyle w:val="TOC1"/>
        <w:rPr>
          <w:rFonts w:asciiTheme="minorHAnsi" w:eastAsiaTheme="minorEastAsia" w:hAnsiTheme="minorHAnsi" w:cstheme="minorBidi"/>
          <w:b w:val="0"/>
          <w:sz w:val="22"/>
          <w:szCs w:val="22"/>
          <w:lang w:val="en-GB" w:eastAsia="en-GB"/>
        </w:rPr>
      </w:pPr>
      <w:hyperlink w:anchor="_Toc4420998" w:history="1">
        <w:r w:rsidRPr="00D15A41">
          <w:rPr>
            <w:rStyle w:val="Hyperlink"/>
            <w:rFonts w:cs="Arial"/>
          </w:rPr>
          <w:t>1.</w:t>
        </w:r>
        <w:r>
          <w:rPr>
            <w:rFonts w:asciiTheme="minorHAnsi" w:eastAsiaTheme="minorEastAsia" w:hAnsiTheme="minorHAnsi" w:cstheme="minorBidi"/>
            <w:b w:val="0"/>
            <w:sz w:val="22"/>
            <w:szCs w:val="22"/>
            <w:lang w:val="en-GB" w:eastAsia="en-GB"/>
          </w:rPr>
          <w:tab/>
        </w:r>
        <w:r w:rsidRPr="00D15A41">
          <w:rPr>
            <w:rStyle w:val="Hyperlink"/>
          </w:rPr>
          <w:t>Executive Summary</w:t>
        </w:r>
        <w:r>
          <w:rPr>
            <w:webHidden/>
          </w:rPr>
          <w:tab/>
        </w:r>
        <w:r>
          <w:rPr>
            <w:webHidden/>
          </w:rPr>
          <w:fldChar w:fldCharType="begin"/>
        </w:r>
        <w:r>
          <w:rPr>
            <w:webHidden/>
          </w:rPr>
          <w:instrText xml:space="preserve"> PAGEREF _Toc4420998 \h </w:instrText>
        </w:r>
        <w:r>
          <w:rPr>
            <w:webHidden/>
          </w:rPr>
        </w:r>
        <w:r>
          <w:rPr>
            <w:webHidden/>
          </w:rPr>
          <w:fldChar w:fldCharType="separate"/>
        </w:r>
        <w:r>
          <w:rPr>
            <w:webHidden/>
          </w:rPr>
          <w:t>1</w:t>
        </w:r>
        <w:r>
          <w:rPr>
            <w:webHidden/>
          </w:rPr>
          <w:fldChar w:fldCharType="end"/>
        </w:r>
      </w:hyperlink>
    </w:p>
    <w:p w14:paraId="266EA702" w14:textId="77777777" w:rsidR="0017361C" w:rsidRDefault="0017361C">
      <w:pPr>
        <w:pStyle w:val="TOC2"/>
        <w:rPr>
          <w:rFonts w:asciiTheme="minorHAnsi" w:eastAsiaTheme="minorEastAsia" w:hAnsiTheme="minorHAnsi" w:cstheme="minorBidi"/>
          <w:sz w:val="22"/>
          <w:szCs w:val="22"/>
          <w:lang w:val="en-GB" w:eastAsia="en-GB"/>
        </w:rPr>
      </w:pPr>
      <w:hyperlink w:anchor="_Toc4420999" w:history="1">
        <w:r w:rsidRPr="00D15A41">
          <w:rPr>
            <w:rStyle w:val="Hyperlink"/>
            <w:rFonts w:cs="Arial"/>
          </w:rPr>
          <w:t>1.1</w:t>
        </w:r>
        <w:r>
          <w:rPr>
            <w:rFonts w:asciiTheme="minorHAnsi" w:eastAsiaTheme="minorEastAsia" w:hAnsiTheme="minorHAnsi" w:cstheme="minorBidi"/>
            <w:sz w:val="22"/>
            <w:szCs w:val="22"/>
            <w:lang w:val="en-GB" w:eastAsia="en-GB"/>
          </w:rPr>
          <w:tab/>
        </w:r>
        <w:r w:rsidRPr="00D15A41">
          <w:rPr>
            <w:rStyle w:val="Hyperlink"/>
          </w:rPr>
          <w:t>Overview: Project Background and Scope</w:t>
        </w:r>
        <w:r>
          <w:rPr>
            <w:webHidden/>
          </w:rPr>
          <w:tab/>
        </w:r>
        <w:r>
          <w:rPr>
            <w:webHidden/>
          </w:rPr>
          <w:fldChar w:fldCharType="begin"/>
        </w:r>
        <w:r>
          <w:rPr>
            <w:webHidden/>
          </w:rPr>
          <w:instrText xml:space="preserve"> PAGEREF _Toc4420999 \h </w:instrText>
        </w:r>
        <w:r>
          <w:rPr>
            <w:webHidden/>
          </w:rPr>
        </w:r>
        <w:r>
          <w:rPr>
            <w:webHidden/>
          </w:rPr>
          <w:fldChar w:fldCharType="separate"/>
        </w:r>
        <w:r>
          <w:rPr>
            <w:webHidden/>
          </w:rPr>
          <w:t>1</w:t>
        </w:r>
        <w:r>
          <w:rPr>
            <w:webHidden/>
          </w:rPr>
          <w:fldChar w:fldCharType="end"/>
        </w:r>
      </w:hyperlink>
    </w:p>
    <w:p w14:paraId="7E09AF2C" w14:textId="77777777" w:rsidR="0017361C" w:rsidRDefault="0017361C">
      <w:pPr>
        <w:pStyle w:val="TOC2"/>
        <w:rPr>
          <w:rFonts w:asciiTheme="minorHAnsi" w:eastAsiaTheme="minorEastAsia" w:hAnsiTheme="minorHAnsi" w:cstheme="minorBidi"/>
          <w:sz w:val="22"/>
          <w:szCs w:val="22"/>
          <w:lang w:val="en-GB" w:eastAsia="en-GB"/>
        </w:rPr>
      </w:pPr>
      <w:hyperlink w:anchor="_Toc4421000" w:history="1">
        <w:r w:rsidRPr="00D15A41">
          <w:rPr>
            <w:rStyle w:val="Hyperlink"/>
            <w:rFonts w:cs="Arial"/>
          </w:rPr>
          <w:t>1.2</w:t>
        </w:r>
        <w:r>
          <w:rPr>
            <w:rFonts w:asciiTheme="minorHAnsi" w:eastAsiaTheme="minorEastAsia" w:hAnsiTheme="minorHAnsi" w:cstheme="minorBidi"/>
            <w:sz w:val="22"/>
            <w:szCs w:val="22"/>
            <w:lang w:val="en-GB" w:eastAsia="en-GB"/>
          </w:rPr>
          <w:tab/>
        </w:r>
        <w:r w:rsidRPr="00D15A41">
          <w:rPr>
            <w:rStyle w:val="Hyperlink"/>
          </w:rPr>
          <w:t>Overview: Performance Test Phase</w:t>
        </w:r>
        <w:r>
          <w:rPr>
            <w:webHidden/>
          </w:rPr>
          <w:tab/>
        </w:r>
        <w:r>
          <w:rPr>
            <w:webHidden/>
          </w:rPr>
          <w:fldChar w:fldCharType="begin"/>
        </w:r>
        <w:r>
          <w:rPr>
            <w:webHidden/>
          </w:rPr>
          <w:instrText xml:space="preserve"> PAGEREF _Toc4421000 \h </w:instrText>
        </w:r>
        <w:r>
          <w:rPr>
            <w:webHidden/>
          </w:rPr>
        </w:r>
        <w:r>
          <w:rPr>
            <w:webHidden/>
          </w:rPr>
          <w:fldChar w:fldCharType="separate"/>
        </w:r>
        <w:r>
          <w:rPr>
            <w:webHidden/>
          </w:rPr>
          <w:t>1</w:t>
        </w:r>
        <w:r>
          <w:rPr>
            <w:webHidden/>
          </w:rPr>
          <w:fldChar w:fldCharType="end"/>
        </w:r>
      </w:hyperlink>
    </w:p>
    <w:p w14:paraId="54922BB6" w14:textId="77777777" w:rsidR="0017361C" w:rsidRDefault="0017361C">
      <w:pPr>
        <w:pStyle w:val="TOC2"/>
        <w:rPr>
          <w:rFonts w:asciiTheme="minorHAnsi" w:eastAsiaTheme="minorEastAsia" w:hAnsiTheme="minorHAnsi" w:cstheme="minorBidi"/>
          <w:sz w:val="22"/>
          <w:szCs w:val="22"/>
          <w:lang w:val="en-GB" w:eastAsia="en-GB"/>
        </w:rPr>
      </w:pPr>
      <w:hyperlink w:anchor="_Toc4421001" w:history="1">
        <w:r w:rsidRPr="00D15A41">
          <w:rPr>
            <w:rStyle w:val="Hyperlink"/>
            <w:rFonts w:cs="Arial"/>
          </w:rPr>
          <w:t>1.3</w:t>
        </w:r>
        <w:r>
          <w:rPr>
            <w:rFonts w:asciiTheme="minorHAnsi" w:eastAsiaTheme="minorEastAsia" w:hAnsiTheme="minorHAnsi" w:cstheme="minorBidi"/>
            <w:sz w:val="22"/>
            <w:szCs w:val="22"/>
            <w:lang w:val="en-GB" w:eastAsia="en-GB"/>
          </w:rPr>
          <w:tab/>
        </w:r>
        <w:r w:rsidRPr="00D15A41">
          <w:rPr>
            <w:rStyle w:val="Hyperlink"/>
          </w:rPr>
          <w:t>GO - No GO Status</w:t>
        </w:r>
        <w:r>
          <w:rPr>
            <w:webHidden/>
          </w:rPr>
          <w:tab/>
        </w:r>
        <w:r>
          <w:rPr>
            <w:webHidden/>
          </w:rPr>
          <w:fldChar w:fldCharType="begin"/>
        </w:r>
        <w:r>
          <w:rPr>
            <w:webHidden/>
          </w:rPr>
          <w:instrText xml:space="preserve"> PAGEREF _Toc4421001 \h </w:instrText>
        </w:r>
        <w:r>
          <w:rPr>
            <w:webHidden/>
          </w:rPr>
        </w:r>
        <w:r>
          <w:rPr>
            <w:webHidden/>
          </w:rPr>
          <w:fldChar w:fldCharType="separate"/>
        </w:r>
        <w:r>
          <w:rPr>
            <w:webHidden/>
          </w:rPr>
          <w:t>1</w:t>
        </w:r>
        <w:r>
          <w:rPr>
            <w:webHidden/>
          </w:rPr>
          <w:fldChar w:fldCharType="end"/>
        </w:r>
      </w:hyperlink>
    </w:p>
    <w:p w14:paraId="06A3C15C" w14:textId="77777777" w:rsidR="0017361C" w:rsidRDefault="0017361C">
      <w:pPr>
        <w:pStyle w:val="TOC2"/>
        <w:rPr>
          <w:rFonts w:asciiTheme="minorHAnsi" w:eastAsiaTheme="minorEastAsia" w:hAnsiTheme="minorHAnsi" w:cstheme="minorBidi"/>
          <w:sz w:val="22"/>
          <w:szCs w:val="22"/>
          <w:lang w:val="en-GB" w:eastAsia="en-GB"/>
        </w:rPr>
      </w:pPr>
      <w:hyperlink w:anchor="_Toc4421002" w:history="1">
        <w:r w:rsidRPr="00D15A41">
          <w:rPr>
            <w:rStyle w:val="Hyperlink"/>
            <w:rFonts w:cs="Arial"/>
          </w:rPr>
          <w:t>1.4</w:t>
        </w:r>
        <w:r>
          <w:rPr>
            <w:rFonts w:asciiTheme="minorHAnsi" w:eastAsiaTheme="minorEastAsia" w:hAnsiTheme="minorHAnsi" w:cstheme="minorBidi"/>
            <w:sz w:val="22"/>
            <w:szCs w:val="22"/>
            <w:lang w:val="en-GB" w:eastAsia="en-GB"/>
          </w:rPr>
          <w:tab/>
        </w:r>
        <w:r w:rsidRPr="00D15A41">
          <w:rPr>
            <w:rStyle w:val="Hyperlink"/>
          </w:rPr>
          <w:t>Recommendation</w:t>
        </w:r>
        <w:r>
          <w:rPr>
            <w:webHidden/>
          </w:rPr>
          <w:tab/>
        </w:r>
        <w:r>
          <w:rPr>
            <w:webHidden/>
          </w:rPr>
          <w:fldChar w:fldCharType="begin"/>
        </w:r>
        <w:r>
          <w:rPr>
            <w:webHidden/>
          </w:rPr>
          <w:instrText xml:space="preserve"> PAGEREF _Toc4421002 \h </w:instrText>
        </w:r>
        <w:r>
          <w:rPr>
            <w:webHidden/>
          </w:rPr>
        </w:r>
        <w:r>
          <w:rPr>
            <w:webHidden/>
          </w:rPr>
          <w:fldChar w:fldCharType="separate"/>
        </w:r>
        <w:r>
          <w:rPr>
            <w:webHidden/>
          </w:rPr>
          <w:t>1</w:t>
        </w:r>
        <w:r>
          <w:rPr>
            <w:webHidden/>
          </w:rPr>
          <w:fldChar w:fldCharType="end"/>
        </w:r>
      </w:hyperlink>
    </w:p>
    <w:p w14:paraId="533D8A89" w14:textId="77777777" w:rsidR="0017361C" w:rsidRDefault="0017361C">
      <w:pPr>
        <w:pStyle w:val="TOC1"/>
        <w:rPr>
          <w:rFonts w:asciiTheme="minorHAnsi" w:eastAsiaTheme="minorEastAsia" w:hAnsiTheme="minorHAnsi" w:cstheme="minorBidi"/>
          <w:b w:val="0"/>
          <w:sz w:val="22"/>
          <w:szCs w:val="22"/>
          <w:lang w:val="en-GB" w:eastAsia="en-GB"/>
        </w:rPr>
      </w:pPr>
      <w:hyperlink w:anchor="_Toc4421003" w:history="1">
        <w:r w:rsidRPr="00D15A41">
          <w:rPr>
            <w:rStyle w:val="Hyperlink"/>
            <w:rFonts w:cs="Arial"/>
          </w:rPr>
          <w:t>2.</w:t>
        </w:r>
        <w:r>
          <w:rPr>
            <w:rFonts w:asciiTheme="minorHAnsi" w:eastAsiaTheme="minorEastAsia" w:hAnsiTheme="minorHAnsi" w:cstheme="minorBidi"/>
            <w:b w:val="0"/>
            <w:sz w:val="22"/>
            <w:szCs w:val="22"/>
            <w:lang w:val="en-GB" w:eastAsia="en-GB"/>
          </w:rPr>
          <w:tab/>
        </w:r>
        <w:r w:rsidRPr="00D15A41">
          <w:rPr>
            <w:rStyle w:val="Hyperlink"/>
          </w:rPr>
          <w:t>Application Architecture</w:t>
        </w:r>
        <w:r>
          <w:rPr>
            <w:webHidden/>
          </w:rPr>
          <w:tab/>
        </w:r>
        <w:r>
          <w:rPr>
            <w:webHidden/>
          </w:rPr>
          <w:fldChar w:fldCharType="begin"/>
        </w:r>
        <w:r>
          <w:rPr>
            <w:webHidden/>
          </w:rPr>
          <w:instrText xml:space="preserve"> PAGEREF _Toc4421003 \h </w:instrText>
        </w:r>
        <w:r>
          <w:rPr>
            <w:webHidden/>
          </w:rPr>
        </w:r>
        <w:r>
          <w:rPr>
            <w:webHidden/>
          </w:rPr>
          <w:fldChar w:fldCharType="separate"/>
        </w:r>
        <w:r>
          <w:rPr>
            <w:webHidden/>
          </w:rPr>
          <w:t>2</w:t>
        </w:r>
        <w:r>
          <w:rPr>
            <w:webHidden/>
          </w:rPr>
          <w:fldChar w:fldCharType="end"/>
        </w:r>
      </w:hyperlink>
    </w:p>
    <w:p w14:paraId="7AF898BC" w14:textId="77777777" w:rsidR="0017361C" w:rsidRDefault="0017361C">
      <w:pPr>
        <w:pStyle w:val="TOC2"/>
        <w:rPr>
          <w:rFonts w:asciiTheme="minorHAnsi" w:eastAsiaTheme="minorEastAsia" w:hAnsiTheme="minorHAnsi" w:cstheme="minorBidi"/>
          <w:sz w:val="22"/>
          <w:szCs w:val="22"/>
          <w:lang w:val="en-GB" w:eastAsia="en-GB"/>
        </w:rPr>
      </w:pPr>
      <w:hyperlink w:anchor="_Toc4421004" w:history="1">
        <w:r w:rsidRPr="00D15A41">
          <w:rPr>
            <w:rStyle w:val="Hyperlink"/>
            <w:rFonts w:cs="Arial"/>
          </w:rPr>
          <w:t>2.1</w:t>
        </w:r>
        <w:r>
          <w:rPr>
            <w:rFonts w:asciiTheme="minorHAnsi" w:eastAsiaTheme="minorEastAsia" w:hAnsiTheme="minorHAnsi" w:cstheme="minorBidi"/>
            <w:sz w:val="22"/>
            <w:szCs w:val="22"/>
            <w:lang w:val="en-GB" w:eastAsia="en-GB"/>
          </w:rPr>
          <w:tab/>
        </w:r>
        <w:r w:rsidRPr="00D15A41">
          <w:rPr>
            <w:rStyle w:val="Hyperlink"/>
          </w:rPr>
          <w:t>Overview: System Architecture</w:t>
        </w:r>
        <w:r>
          <w:rPr>
            <w:webHidden/>
          </w:rPr>
          <w:tab/>
        </w:r>
        <w:r>
          <w:rPr>
            <w:webHidden/>
          </w:rPr>
          <w:fldChar w:fldCharType="begin"/>
        </w:r>
        <w:r>
          <w:rPr>
            <w:webHidden/>
          </w:rPr>
          <w:instrText xml:space="preserve"> PAGEREF _Toc4421004 \h </w:instrText>
        </w:r>
        <w:r>
          <w:rPr>
            <w:webHidden/>
          </w:rPr>
        </w:r>
        <w:r>
          <w:rPr>
            <w:webHidden/>
          </w:rPr>
          <w:fldChar w:fldCharType="separate"/>
        </w:r>
        <w:r>
          <w:rPr>
            <w:webHidden/>
          </w:rPr>
          <w:t>2</w:t>
        </w:r>
        <w:r>
          <w:rPr>
            <w:webHidden/>
          </w:rPr>
          <w:fldChar w:fldCharType="end"/>
        </w:r>
      </w:hyperlink>
    </w:p>
    <w:p w14:paraId="2E0864E0" w14:textId="77777777" w:rsidR="0017361C" w:rsidRDefault="0017361C">
      <w:pPr>
        <w:pStyle w:val="TOC2"/>
        <w:rPr>
          <w:rFonts w:asciiTheme="minorHAnsi" w:eastAsiaTheme="minorEastAsia" w:hAnsiTheme="minorHAnsi" w:cstheme="minorBidi"/>
          <w:sz w:val="22"/>
          <w:szCs w:val="22"/>
          <w:lang w:val="en-GB" w:eastAsia="en-GB"/>
        </w:rPr>
      </w:pPr>
      <w:hyperlink w:anchor="_Toc4421005" w:history="1">
        <w:r w:rsidRPr="00D15A41">
          <w:rPr>
            <w:rStyle w:val="Hyperlink"/>
            <w:rFonts w:cs="Arial"/>
          </w:rPr>
          <w:t>2.2</w:t>
        </w:r>
        <w:r>
          <w:rPr>
            <w:rFonts w:asciiTheme="minorHAnsi" w:eastAsiaTheme="minorEastAsia" w:hAnsiTheme="minorHAnsi" w:cstheme="minorBidi"/>
            <w:sz w:val="22"/>
            <w:szCs w:val="22"/>
            <w:lang w:val="en-GB" w:eastAsia="en-GB"/>
          </w:rPr>
          <w:tab/>
        </w:r>
        <w:r w:rsidRPr="00D15A41">
          <w:rPr>
            <w:rStyle w:val="Hyperlink"/>
          </w:rPr>
          <w:t>Architecture Diagram</w:t>
        </w:r>
        <w:r>
          <w:rPr>
            <w:webHidden/>
          </w:rPr>
          <w:tab/>
        </w:r>
        <w:r>
          <w:rPr>
            <w:webHidden/>
          </w:rPr>
          <w:fldChar w:fldCharType="begin"/>
        </w:r>
        <w:r>
          <w:rPr>
            <w:webHidden/>
          </w:rPr>
          <w:instrText xml:space="preserve"> PAGEREF _Toc4421005 \h </w:instrText>
        </w:r>
        <w:r>
          <w:rPr>
            <w:webHidden/>
          </w:rPr>
        </w:r>
        <w:r>
          <w:rPr>
            <w:webHidden/>
          </w:rPr>
          <w:fldChar w:fldCharType="separate"/>
        </w:r>
        <w:r>
          <w:rPr>
            <w:webHidden/>
          </w:rPr>
          <w:t>2</w:t>
        </w:r>
        <w:r>
          <w:rPr>
            <w:webHidden/>
          </w:rPr>
          <w:fldChar w:fldCharType="end"/>
        </w:r>
      </w:hyperlink>
    </w:p>
    <w:p w14:paraId="1312B387" w14:textId="77777777" w:rsidR="0017361C" w:rsidRDefault="0017361C">
      <w:pPr>
        <w:pStyle w:val="TOC2"/>
        <w:rPr>
          <w:rFonts w:asciiTheme="minorHAnsi" w:eastAsiaTheme="minorEastAsia" w:hAnsiTheme="minorHAnsi" w:cstheme="minorBidi"/>
          <w:sz w:val="22"/>
          <w:szCs w:val="22"/>
          <w:lang w:val="en-GB" w:eastAsia="en-GB"/>
        </w:rPr>
      </w:pPr>
      <w:hyperlink w:anchor="_Toc4421006" w:history="1">
        <w:r w:rsidRPr="00D15A41">
          <w:rPr>
            <w:rStyle w:val="Hyperlink"/>
            <w:rFonts w:cs="Arial"/>
          </w:rPr>
          <w:t>2.3</w:t>
        </w:r>
        <w:r>
          <w:rPr>
            <w:rFonts w:asciiTheme="minorHAnsi" w:eastAsiaTheme="minorEastAsia" w:hAnsiTheme="minorHAnsi" w:cstheme="minorBidi"/>
            <w:sz w:val="22"/>
            <w:szCs w:val="22"/>
            <w:lang w:val="en-GB" w:eastAsia="en-GB"/>
          </w:rPr>
          <w:tab/>
        </w:r>
        <w:r w:rsidRPr="00D15A41">
          <w:rPr>
            <w:rStyle w:val="Hyperlink"/>
          </w:rPr>
          <w:t>Detailed information on each component</w:t>
        </w:r>
        <w:r>
          <w:rPr>
            <w:webHidden/>
          </w:rPr>
          <w:tab/>
        </w:r>
        <w:r>
          <w:rPr>
            <w:webHidden/>
          </w:rPr>
          <w:fldChar w:fldCharType="begin"/>
        </w:r>
        <w:r>
          <w:rPr>
            <w:webHidden/>
          </w:rPr>
          <w:instrText xml:space="preserve"> PAGEREF _Toc4421006 \h </w:instrText>
        </w:r>
        <w:r>
          <w:rPr>
            <w:webHidden/>
          </w:rPr>
        </w:r>
        <w:r>
          <w:rPr>
            <w:webHidden/>
          </w:rPr>
          <w:fldChar w:fldCharType="separate"/>
        </w:r>
        <w:r>
          <w:rPr>
            <w:webHidden/>
          </w:rPr>
          <w:t>2</w:t>
        </w:r>
        <w:r>
          <w:rPr>
            <w:webHidden/>
          </w:rPr>
          <w:fldChar w:fldCharType="end"/>
        </w:r>
      </w:hyperlink>
    </w:p>
    <w:p w14:paraId="4F7E06D4" w14:textId="77777777" w:rsidR="0017361C" w:rsidRDefault="0017361C">
      <w:pPr>
        <w:pStyle w:val="TOC1"/>
        <w:rPr>
          <w:rFonts w:asciiTheme="minorHAnsi" w:eastAsiaTheme="minorEastAsia" w:hAnsiTheme="minorHAnsi" w:cstheme="minorBidi"/>
          <w:b w:val="0"/>
          <w:sz w:val="22"/>
          <w:szCs w:val="22"/>
          <w:lang w:val="en-GB" w:eastAsia="en-GB"/>
        </w:rPr>
      </w:pPr>
      <w:hyperlink w:anchor="_Toc4421007" w:history="1">
        <w:r w:rsidRPr="00D15A41">
          <w:rPr>
            <w:rStyle w:val="Hyperlink"/>
            <w:rFonts w:cs="Arial"/>
          </w:rPr>
          <w:t>3.</w:t>
        </w:r>
        <w:r>
          <w:rPr>
            <w:rFonts w:asciiTheme="minorHAnsi" w:eastAsiaTheme="minorEastAsia" w:hAnsiTheme="minorHAnsi" w:cstheme="minorBidi"/>
            <w:b w:val="0"/>
            <w:sz w:val="22"/>
            <w:szCs w:val="22"/>
            <w:lang w:val="en-GB" w:eastAsia="en-GB"/>
          </w:rPr>
          <w:tab/>
        </w:r>
        <w:r w:rsidRPr="00D15A41">
          <w:rPr>
            <w:rStyle w:val="Hyperlink"/>
          </w:rPr>
          <w:t>Performance Test Requirements</w:t>
        </w:r>
        <w:r>
          <w:rPr>
            <w:webHidden/>
          </w:rPr>
          <w:tab/>
        </w:r>
        <w:r>
          <w:rPr>
            <w:webHidden/>
          </w:rPr>
          <w:fldChar w:fldCharType="begin"/>
        </w:r>
        <w:r>
          <w:rPr>
            <w:webHidden/>
          </w:rPr>
          <w:instrText xml:space="preserve"> PAGEREF _Toc4421007 \h </w:instrText>
        </w:r>
        <w:r>
          <w:rPr>
            <w:webHidden/>
          </w:rPr>
        </w:r>
        <w:r>
          <w:rPr>
            <w:webHidden/>
          </w:rPr>
          <w:fldChar w:fldCharType="separate"/>
        </w:r>
        <w:r>
          <w:rPr>
            <w:webHidden/>
          </w:rPr>
          <w:t>3</w:t>
        </w:r>
        <w:r>
          <w:rPr>
            <w:webHidden/>
          </w:rPr>
          <w:fldChar w:fldCharType="end"/>
        </w:r>
      </w:hyperlink>
    </w:p>
    <w:p w14:paraId="30D8C31D" w14:textId="77777777" w:rsidR="0017361C" w:rsidRDefault="0017361C">
      <w:pPr>
        <w:pStyle w:val="TOC2"/>
        <w:rPr>
          <w:rFonts w:asciiTheme="minorHAnsi" w:eastAsiaTheme="minorEastAsia" w:hAnsiTheme="minorHAnsi" w:cstheme="minorBidi"/>
          <w:sz w:val="22"/>
          <w:szCs w:val="22"/>
          <w:lang w:val="en-GB" w:eastAsia="en-GB"/>
        </w:rPr>
      </w:pPr>
      <w:hyperlink w:anchor="_Toc4421008" w:history="1">
        <w:r w:rsidRPr="00D15A41">
          <w:rPr>
            <w:rStyle w:val="Hyperlink"/>
            <w:rFonts w:cs="Arial"/>
          </w:rPr>
          <w:t>3.1</w:t>
        </w:r>
        <w:r>
          <w:rPr>
            <w:rFonts w:asciiTheme="minorHAnsi" w:eastAsiaTheme="minorEastAsia" w:hAnsiTheme="minorHAnsi" w:cstheme="minorBidi"/>
            <w:sz w:val="22"/>
            <w:szCs w:val="22"/>
            <w:lang w:val="en-GB" w:eastAsia="en-GB"/>
          </w:rPr>
          <w:tab/>
        </w:r>
        <w:r w:rsidRPr="00D15A41">
          <w:rPr>
            <w:rStyle w:val="Hyperlink"/>
          </w:rPr>
          <w:t>Requirements</w:t>
        </w:r>
        <w:r>
          <w:rPr>
            <w:webHidden/>
          </w:rPr>
          <w:tab/>
        </w:r>
        <w:r>
          <w:rPr>
            <w:webHidden/>
          </w:rPr>
          <w:fldChar w:fldCharType="begin"/>
        </w:r>
        <w:r>
          <w:rPr>
            <w:webHidden/>
          </w:rPr>
          <w:instrText xml:space="preserve"> PAGEREF _Toc4421008 \h </w:instrText>
        </w:r>
        <w:r>
          <w:rPr>
            <w:webHidden/>
          </w:rPr>
        </w:r>
        <w:r>
          <w:rPr>
            <w:webHidden/>
          </w:rPr>
          <w:fldChar w:fldCharType="separate"/>
        </w:r>
        <w:r>
          <w:rPr>
            <w:webHidden/>
          </w:rPr>
          <w:t>3</w:t>
        </w:r>
        <w:r>
          <w:rPr>
            <w:webHidden/>
          </w:rPr>
          <w:fldChar w:fldCharType="end"/>
        </w:r>
      </w:hyperlink>
    </w:p>
    <w:p w14:paraId="06C2100C" w14:textId="77777777" w:rsidR="0017361C" w:rsidRDefault="0017361C">
      <w:pPr>
        <w:pStyle w:val="TOC2"/>
        <w:rPr>
          <w:rFonts w:asciiTheme="minorHAnsi" w:eastAsiaTheme="minorEastAsia" w:hAnsiTheme="minorHAnsi" w:cstheme="minorBidi"/>
          <w:sz w:val="22"/>
          <w:szCs w:val="22"/>
          <w:lang w:val="en-GB" w:eastAsia="en-GB"/>
        </w:rPr>
      </w:pPr>
      <w:hyperlink w:anchor="_Toc4421009" w:history="1">
        <w:r w:rsidRPr="00D15A41">
          <w:rPr>
            <w:rStyle w:val="Hyperlink"/>
            <w:rFonts w:cs="Arial"/>
          </w:rPr>
          <w:t>3.2</w:t>
        </w:r>
        <w:r>
          <w:rPr>
            <w:rFonts w:asciiTheme="minorHAnsi" w:eastAsiaTheme="minorEastAsia" w:hAnsiTheme="minorHAnsi" w:cstheme="minorBidi"/>
            <w:sz w:val="22"/>
            <w:szCs w:val="22"/>
            <w:lang w:val="en-GB" w:eastAsia="en-GB"/>
          </w:rPr>
          <w:tab/>
        </w:r>
        <w:r w:rsidRPr="00D15A41">
          <w:rPr>
            <w:rStyle w:val="Hyperlink"/>
          </w:rPr>
          <w:t>Agreed NFR</w:t>
        </w:r>
        <w:r>
          <w:rPr>
            <w:webHidden/>
          </w:rPr>
          <w:tab/>
        </w:r>
        <w:r>
          <w:rPr>
            <w:webHidden/>
          </w:rPr>
          <w:fldChar w:fldCharType="begin"/>
        </w:r>
        <w:r>
          <w:rPr>
            <w:webHidden/>
          </w:rPr>
          <w:instrText xml:space="preserve"> PAGEREF _Toc4421009 \h </w:instrText>
        </w:r>
        <w:r>
          <w:rPr>
            <w:webHidden/>
          </w:rPr>
        </w:r>
        <w:r>
          <w:rPr>
            <w:webHidden/>
          </w:rPr>
          <w:fldChar w:fldCharType="separate"/>
        </w:r>
        <w:r>
          <w:rPr>
            <w:webHidden/>
          </w:rPr>
          <w:t>3</w:t>
        </w:r>
        <w:r>
          <w:rPr>
            <w:webHidden/>
          </w:rPr>
          <w:fldChar w:fldCharType="end"/>
        </w:r>
      </w:hyperlink>
    </w:p>
    <w:p w14:paraId="5DEE4E09" w14:textId="77777777" w:rsidR="0017361C" w:rsidRDefault="0017361C">
      <w:pPr>
        <w:pStyle w:val="TOC2"/>
        <w:rPr>
          <w:rFonts w:asciiTheme="minorHAnsi" w:eastAsiaTheme="minorEastAsia" w:hAnsiTheme="minorHAnsi" w:cstheme="minorBidi"/>
          <w:sz w:val="22"/>
          <w:szCs w:val="22"/>
          <w:lang w:val="en-GB" w:eastAsia="en-GB"/>
        </w:rPr>
      </w:pPr>
      <w:hyperlink w:anchor="_Toc4421010" w:history="1">
        <w:r w:rsidRPr="00D15A41">
          <w:rPr>
            <w:rStyle w:val="Hyperlink"/>
            <w:rFonts w:cs="Arial"/>
          </w:rPr>
          <w:t>3.3</w:t>
        </w:r>
        <w:r>
          <w:rPr>
            <w:rFonts w:asciiTheme="minorHAnsi" w:eastAsiaTheme="minorEastAsia" w:hAnsiTheme="minorHAnsi" w:cstheme="minorBidi"/>
            <w:sz w:val="22"/>
            <w:szCs w:val="22"/>
            <w:lang w:val="en-GB" w:eastAsia="en-GB"/>
          </w:rPr>
          <w:tab/>
        </w:r>
        <w:r w:rsidRPr="00D15A41">
          <w:rPr>
            <w:rStyle w:val="Hyperlink"/>
          </w:rPr>
          <w:t>NFR and NFT Matrix</w:t>
        </w:r>
        <w:r>
          <w:rPr>
            <w:webHidden/>
          </w:rPr>
          <w:tab/>
        </w:r>
        <w:r>
          <w:rPr>
            <w:webHidden/>
          </w:rPr>
          <w:fldChar w:fldCharType="begin"/>
        </w:r>
        <w:r>
          <w:rPr>
            <w:webHidden/>
          </w:rPr>
          <w:instrText xml:space="preserve"> PAGEREF _Toc4421010 \h </w:instrText>
        </w:r>
        <w:r>
          <w:rPr>
            <w:webHidden/>
          </w:rPr>
        </w:r>
        <w:r>
          <w:rPr>
            <w:webHidden/>
          </w:rPr>
          <w:fldChar w:fldCharType="separate"/>
        </w:r>
        <w:r>
          <w:rPr>
            <w:webHidden/>
          </w:rPr>
          <w:t>3</w:t>
        </w:r>
        <w:r>
          <w:rPr>
            <w:webHidden/>
          </w:rPr>
          <w:fldChar w:fldCharType="end"/>
        </w:r>
      </w:hyperlink>
    </w:p>
    <w:p w14:paraId="1A349985" w14:textId="77777777" w:rsidR="0017361C" w:rsidRDefault="0017361C">
      <w:pPr>
        <w:pStyle w:val="TOC1"/>
        <w:rPr>
          <w:rFonts w:asciiTheme="minorHAnsi" w:eastAsiaTheme="minorEastAsia" w:hAnsiTheme="minorHAnsi" w:cstheme="minorBidi"/>
          <w:b w:val="0"/>
          <w:sz w:val="22"/>
          <w:szCs w:val="22"/>
          <w:lang w:val="en-GB" w:eastAsia="en-GB"/>
        </w:rPr>
      </w:pPr>
      <w:hyperlink w:anchor="_Toc4421011" w:history="1">
        <w:r w:rsidRPr="00D15A41">
          <w:rPr>
            <w:rStyle w:val="Hyperlink"/>
            <w:rFonts w:cs="Arial"/>
          </w:rPr>
          <w:t>4.</w:t>
        </w:r>
        <w:r>
          <w:rPr>
            <w:rFonts w:asciiTheme="minorHAnsi" w:eastAsiaTheme="minorEastAsia" w:hAnsiTheme="minorHAnsi" w:cstheme="minorBidi"/>
            <w:b w:val="0"/>
            <w:sz w:val="22"/>
            <w:szCs w:val="22"/>
            <w:lang w:val="en-GB" w:eastAsia="en-GB"/>
          </w:rPr>
          <w:tab/>
        </w:r>
        <w:r w:rsidRPr="00D15A41">
          <w:rPr>
            <w:rStyle w:val="Hyperlink"/>
          </w:rPr>
          <w:t>Performance Test Planning</w:t>
        </w:r>
        <w:r>
          <w:rPr>
            <w:webHidden/>
          </w:rPr>
          <w:tab/>
        </w:r>
        <w:r>
          <w:rPr>
            <w:webHidden/>
          </w:rPr>
          <w:fldChar w:fldCharType="begin"/>
        </w:r>
        <w:r>
          <w:rPr>
            <w:webHidden/>
          </w:rPr>
          <w:instrText xml:space="preserve"> PAGEREF _Toc4421011 \h </w:instrText>
        </w:r>
        <w:r>
          <w:rPr>
            <w:webHidden/>
          </w:rPr>
        </w:r>
        <w:r>
          <w:rPr>
            <w:webHidden/>
          </w:rPr>
          <w:fldChar w:fldCharType="separate"/>
        </w:r>
        <w:r>
          <w:rPr>
            <w:webHidden/>
          </w:rPr>
          <w:t>4</w:t>
        </w:r>
        <w:r>
          <w:rPr>
            <w:webHidden/>
          </w:rPr>
          <w:fldChar w:fldCharType="end"/>
        </w:r>
      </w:hyperlink>
    </w:p>
    <w:p w14:paraId="6EF24C85" w14:textId="77777777" w:rsidR="0017361C" w:rsidRDefault="0017361C">
      <w:pPr>
        <w:pStyle w:val="TOC2"/>
        <w:rPr>
          <w:rFonts w:asciiTheme="minorHAnsi" w:eastAsiaTheme="minorEastAsia" w:hAnsiTheme="minorHAnsi" w:cstheme="minorBidi"/>
          <w:sz w:val="22"/>
          <w:szCs w:val="22"/>
          <w:lang w:val="en-GB" w:eastAsia="en-GB"/>
        </w:rPr>
      </w:pPr>
      <w:hyperlink w:anchor="_Toc4421012" w:history="1">
        <w:r w:rsidRPr="00D15A41">
          <w:rPr>
            <w:rStyle w:val="Hyperlink"/>
            <w:rFonts w:cs="Arial"/>
          </w:rPr>
          <w:t>4.1</w:t>
        </w:r>
        <w:r>
          <w:rPr>
            <w:rFonts w:asciiTheme="minorHAnsi" w:eastAsiaTheme="minorEastAsia" w:hAnsiTheme="minorHAnsi" w:cstheme="minorBidi"/>
            <w:sz w:val="22"/>
            <w:szCs w:val="22"/>
            <w:lang w:val="en-GB" w:eastAsia="en-GB"/>
          </w:rPr>
          <w:tab/>
        </w:r>
        <w:r w:rsidRPr="00D15A41">
          <w:rPr>
            <w:rStyle w:val="Hyperlink"/>
          </w:rPr>
          <w:t>Performance Test Approach</w:t>
        </w:r>
        <w:r>
          <w:rPr>
            <w:webHidden/>
          </w:rPr>
          <w:tab/>
        </w:r>
        <w:r>
          <w:rPr>
            <w:webHidden/>
          </w:rPr>
          <w:fldChar w:fldCharType="begin"/>
        </w:r>
        <w:r>
          <w:rPr>
            <w:webHidden/>
          </w:rPr>
          <w:instrText xml:space="preserve"> PAGEREF _Toc4421012 \h </w:instrText>
        </w:r>
        <w:r>
          <w:rPr>
            <w:webHidden/>
          </w:rPr>
        </w:r>
        <w:r>
          <w:rPr>
            <w:webHidden/>
          </w:rPr>
          <w:fldChar w:fldCharType="separate"/>
        </w:r>
        <w:r>
          <w:rPr>
            <w:webHidden/>
          </w:rPr>
          <w:t>4</w:t>
        </w:r>
        <w:r>
          <w:rPr>
            <w:webHidden/>
          </w:rPr>
          <w:fldChar w:fldCharType="end"/>
        </w:r>
      </w:hyperlink>
    </w:p>
    <w:p w14:paraId="606E75E9"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13" w:history="1">
        <w:r w:rsidRPr="00D15A41">
          <w:rPr>
            <w:rStyle w:val="Hyperlink"/>
            <w:rFonts w:cs="Arial"/>
            <w:noProof/>
          </w:rPr>
          <w:t>4.1.1</w:t>
        </w:r>
        <w:r>
          <w:rPr>
            <w:rFonts w:asciiTheme="minorHAnsi" w:eastAsiaTheme="minorEastAsia" w:hAnsiTheme="minorHAnsi" w:cstheme="minorBidi"/>
            <w:noProof/>
            <w:sz w:val="22"/>
            <w:szCs w:val="22"/>
            <w:lang w:val="en-GB" w:eastAsia="en-GB"/>
          </w:rPr>
          <w:tab/>
        </w:r>
        <w:r w:rsidRPr="00D15A41">
          <w:rPr>
            <w:rStyle w:val="Hyperlink"/>
            <w:noProof/>
          </w:rPr>
          <w:t>Performance Testing and Monitoring Tool Details</w:t>
        </w:r>
        <w:r>
          <w:rPr>
            <w:noProof/>
            <w:webHidden/>
          </w:rPr>
          <w:tab/>
        </w:r>
        <w:r>
          <w:rPr>
            <w:noProof/>
            <w:webHidden/>
          </w:rPr>
          <w:fldChar w:fldCharType="begin"/>
        </w:r>
        <w:r>
          <w:rPr>
            <w:noProof/>
            <w:webHidden/>
          </w:rPr>
          <w:instrText xml:space="preserve"> PAGEREF _Toc4421013 \h </w:instrText>
        </w:r>
        <w:r>
          <w:rPr>
            <w:noProof/>
            <w:webHidden/>
          </w:rPr>
        </w:r>
        <w:r>
          <w:rPr>
            <w:noProof/>
            <w:webHidden/>
          </w:rPr>
          <w:fldChar w:fldCharType="separate"/>
        </w:r>
        <w:r>
          <w:rPr>
            <w:noProof/>
            <w:webHidden/>
          </w:rPr>
          <w:t>4</w:t>
        </w:r>
        <w:r>
          <w:rPr>
            <w:noProof/>
            <w:webHidden/>
          </w:rPr>
          <w:fldChar w:fldCharType="end"/>
        </w:r>
      </w:hyperlink>
    </w:p>
    <w:p w14:paraId="08AE658E"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14" w:history="1">
        <w:r w:rsidRPr="00D15A41">
          <w:rPr>
            <w:rStyle w:val="Hyperlink"/>
            <w:rFonts w:cs="Arial"/>
            <w:noProof/>
          </w:rPr>
          <w:t>4.1.2</w:t>
        </w:r>
        <w:r>
          <w:rPr>
            <w:rFonts w:asciiTheme="minorHAnsi" w:eastAsiaTheme="minorEastAsia" w:hAnsiTheme="minorHAnsi" w:cstheme="minorBidi"/>
            <w:noProof/>
            <w:sz w:val="22"/>
            <w:szCs w:val="22"/>
            <w:lang w:val="en-GB" w:eastAsia="en-GB"/>
          </w:rPr>
          <w:tab/>
        </w:r>
        <w:r w:rsidRPr="00D15A41">
          <w:rPr>
            <w:rStyle w:val="Hyperlink"/>
            <w:noProof/>
          </w:rPr>
          <w:t>Performance Test Script Steps</w:t>
        </w:r>
        <w:r>
          <w:rPr>
            <w:noProof/>
            <w:webHidden/>
          </w:rPr>
          <w:tab/>
        </w:r>
        <w:r>
          <w:rPr>
            <w:noProof/>
            <w:webHidden/>
          </w:rPr>
          <w:fldChar w:fldCharType="begin"/>
        </w:r>
        <w:r>
          <w:rPr>
            <w:noProof/>
            <w:webHidden/>
          </w:rPr>
          <w:instrText xml:space="preserve"> PAGEREF _Toc4421014 \h </w:instrText>
        </w:r>
        <w:r>
          <w:rPr>
            <w:noProof/>
            <w:webHidden/>
          </w:rPr>
        </w:r>
        <w:r>
          <w:rPr>
            <w:noProof/>
            <w:webHidden/>
          </w:rPr>
          <w:fldChar w:fldCharType="separate"/>
        </w:r>
        <w:r>
          <w:rPr>
            <w:noProof/>
            <w:webHidden/>
          </w:rPr>
          <w:t>4</w:t>
        </w:r>
        <w:r>
          <w:rPr>
            <w:noProof/>
            <w:webHidden/>
          </w:rPr>
          <w:fldChar w:fldCharType="end"/>
        </w:r>
      </w:hyperlink>
    </w:p>
    <w:p w14:paraId="257AC05F" w14:textId="77777777" w:rsidR="0017361C" w:rsidRDefault="0017361C">
      <w:pPr>
        <w:pStyle w:val="TOC1"/>
        <w:rPr>
          <w:rFonts w:asciiTheme="minorHAnsi" w:eastAsiaTheme="minorEastAsia" w:hAnsiTheme="minorHAnsi" w:cstheme="minorBidi"/>
          <w:b w:val="0"/>
          <w:sz w:val="22"/>
          <w:szCs w:val="22"/>
          <w:lang w:val="en-GB" w:eastAsia="en-GB"/>
        </w:rPr>
      </w:pPr>
      <w:hyperlink w:anchor="_Toc4421015" w:history="1">
        <w:r w:rsidRPr="00D15A41">
          <w:rPr>
            <w:rStyle w:val="Hyperlink"/>
            <w:rFonts w:cs="Arial"/>
          </w:rPr>
          <w:t>5.</w:t>
        </w:r>
        <w:r>
          <w:rPr>
            <w:rFonts w:asciiTheme="minorHAnsi" w:eastAsiaTheme="minorEastAsia" w:hAnsiTheme="minorHAnsi" w:cstheme="minorBidi"/>
            <w:b w:val="0"/>
            <w:sz w:val="22"/>
            <w:szCs w:val="22"/>
            <w:lang w:val="en-GB" w:eastAsia="en-GB"/>
          </w:rPr>
          <w:tab/>
        </w:r>
        <w:r w:rsidRPr="00D15A41">
          <w:rPr>
            <w:rStyle w:val="Hyperlink"/>
          </w:rPr>
          <w:t>Performance Test Result</w:t>
        </w:r>
        <w:r>
          <w:rPr>
            <w:webHidden/>
          </w:rPr>
          <w:tab/>
        </w:r>
        <w:r>
          <w:rPr>
            <w:webHidden/>
          </w:rPr>
          <w:fldChar w:fldCharType="begin"/>
        </w:r>
        <w:r>
          <w:rPr>
            <w:webHidden/>
          </w:rPr>
          <w:instrText xml:space="preserve"> PAGEREF _Toc4421015 \h </w:instrText>
        </w:r>
        <w:r>
          <w:rPr>
            <w:webHidden/>
          </w:rPr>
        </w:r>
        <w:r>
          <w:rPr>
            <w:webHidden/>
          </w:rPr>
          <w:fldChar w:fldCharType="separate"/>
        </w:r>
        <w:r>
          <w:rPr>
            <w:webHidden/>
          </w:rPr>
          <w:t>6</w:t>
        </w:r>
        <w:r>
          <w:rPr>
            <w:webHidden/>
          </w:rPr>
          <w:fldChar w:fldCharType="end"/>
        </w:r>
      </w:hyperlink>
    </w:p>
    <w:p w14:paraId="7132B06F" w14:textId="77777777" w:rsidR="0017361C" w:rsidRDefault="0017361C">
      <w:pPr>
        <w:pStyle w:val="TOC2"/>
        <w:rPr>
          <w:rFonts w:asciiTheme="minorHAnsi" w:eastAsiaTheme="minorEastAsia" w:hAnsiTheme="minorHAnsi" w:cstheme="minorBidi"/>
          <w:sz w:val="22"/>
          <w:szCs w:val="22"/>
          <w:lang w:val="en-GB" w:eastAsia="en-GB"/>
        </w:rPr>
      </w:pPr>
      <w:hyperlink w:anchor="_Toc4421016" w:history="1">
        <w:r w:rsidRPr="00D15A41">
          <w:rPr>
            <w:rStyle w:val="Hyperlink"/>
            <w:rFonts w:cs="Arial"/>
          </w:rPr>
          <w:t>5.1</w:t>
        </w:r>
        <w:r>
          <w:rPr>
            <w:rFonts w:asciiTheme="minorHAnsi" w:eastAsiaTheme="minorEastAsia" w:hAnsiTheme="minorHAnsi" w:cstheme="minorBidi"/>
            <w:sz w:val="22"/>
            <w:szCs w:val="22"/>
            <w:lang w:val="en-GB" w:eastAsia="en-GB"/>
          </w:rPr>
          <w:tab/>
        </w:r>
        <w:r w:rsidRPr="00D15A41">
          <w:rPr>
            <w:rStyle w:val="Hyperlink"/>
          </w:rPr>
          <w:t>Performance Test Result Summary</w:t>
        </w:r>
        <w:r>
          <w:rPr>
            <w:webHidden/>
          </w:rPr>
          <w:tab/>
        </w:r>
        <w:r>
          <w:rPr>
            <w:webHidden/>
          </w:rPr>
          <w:fldChar w:fldCharType="begin"/>
        </w:r>
        <w:r>
          <w:rPr>
            <w:webHidden/>
          </w:rPr>
          <w:instrText xml:space="preserve"> PAGEREF _Toc4421016 \h </w:instrText>
        </w:r>
        <w:r>
          <w:rPr>
            <w:webHidden/>
          </w:rPr>
        </w:r>
        <w:r>
          <w:rPr>
            <w:webHidden/>
          </w:rPr>
          <w:fldChar w:fldCharType="separate"/>
        </w:r>
        <w:r>
          <w:rPr>
            <w:webHidden/>
          </w:rPr>
          <w:t>6</w:t>
        </w:r>
        <w:r>
          <w:rPr>
            <w:webHidden/>
          </w:rPr>
          <w:fldChar w:fldCharType="end"/>
        </w:r>
      </w:hyperlink>
    </w:p>
    <w:p w14:paraId="40A78DCE" w14:textId="77777777" w:rsidR="0017361C" w:rsidRDefault="0017361C">
      <w:pPr>
        <w:pStyle w:val="TOC2"/>
        <w:rPr>
          <w:rFonts w:asciiTheme="minorHAnsi" w:eastAsiaTheme="minorEastAsia" w:hAnsiTheme="minorHAnsi" w:cstheme="minorBidi"/>
          <w:sz w:val="22"/>
          <w:szCs w:val="22"/>
          <w:lang w:val="en-GB" w:eastAsia="en-GB"/>
        </w:rPr>
      </w:pPr>
      <w:hyperlink w:anchor="_Toc4421017" w:history="1">
        <w:r w:rsidRPr="00D15A41">
          <w:rPr>
            <w:rStyle w:val="Hyperlink"/>
            <w:rFonts w:cs="Arial"/>
          </w:rPr>
          <w:t>5.2</w:t>
        </w:r>
        <w:r>
          <w:rPr>
            <w:rFonts w:asciiTheme="minorHAnsi" w:eastAsiaTheme="minorEastAsia" w:hAnsiTheme="minorHAnsi" w:cstheme="minorBidi"/>
            <w:sz w:val="22"/>
            <w:szCs w:val="22"/>
            <w:lang w:val="en-GB" w:eastAsia="en-GB"/>
          </w:rPr>
          <w:tab/>
        </w:r>
        <w:r w:rsidRPr="00D15A41">
          <w:rPr>
            <w:rStyle w:val="Hyperlink"/>
          </w:rPr>
          <w:t>Performance Test Result Description</w:t>
        </w:r>
        <w:r>
          <w:rPr>
            <w:webHidden/>
          </w:rPr>
          <w:tab/>
        </w:r>
        <w:r>
          <w:rPr>
            <w:webHidden/>
          </w:rPr>
          <w:fldChar w:fldCharType="begin"/>
        </w:r>
        <w:r>
          <w:rPr>
            <w:webHidden/>
          </w:rPr>
          <w:instrText xml:space="preserve"> PAGEREF _Toc4421017 \h </w:instrText>
        </w:r>
        <w:r>
          <w:rPr>
            <w:webHidden/>
          </w:rPr>
        </w:r>
        <w:r>
          <w:rPr>
            <w:webHidden/>
          </w:rPr>
          <w:fldChar w:fldCharType="separate"/>
        </w:r>
        <w:r>
          <w:rPr>
            <w:webHidden/>
          </w:rPr>
          <w:t>6</w:t>
        </w:r>
        <w:r>
          <w:rPr>
            <w:webHidden/>
          </w:rPr>
          <w:fldChar w:fldCharType="end"/>
        </w:r>
      </w:hyperlink>
    </w:p>
    <w:p w14:paraId="76F7FEDC"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18" w:history="1">
        <w:r w:rsidRPr="00D15A41">
          <w:rPr>
            <w:rStyle w:val="Hyperlink"/>
            <w:rFonts w:cs="Arial"/>
            <w:noProof/>
          </w:rPr>
          <w:t>5.2.1</w:t>
        </w:r>
        <w:r>
          <w:rPr>
            <w:rFonts w:asciiTheme="minorHAnsi" w:eastAsiaTheme="minorEastAsia" w:hAnsiTheme="minorHAnsi" w:cstheme="minorBidi"/>
            <w:noProof/>
            <w:sz w:val="22"/>
            <w:szCs w:val="22"/>
            <w:lang w:val="en-GB" w:eastAsia="en-GB"/>
          </w:rPr>
          <w:tab/>
        </w:r>
        <w:r w:rsidRPr="00D15A41">
          <w:rPr>
            <w:rStyle w:val="Hyperlink"/>
            <w:noProof/>
          </w:rPr>
          <w:t>Smoke Test</w:t>
        </w:r>
        <w:r>
          <w:rPr>
            <w:noProof/>
            <w:webHidden/>
          </w:rPr>
          <w:tab/>
        </w:r>
        <w:r>
          <w:rPr>
            <w:noProof/>
            <w:webHidden/>
          </w:rPr>
          <w:fldChar w:fldCharType="begin"/>
        </w:r>
        <w:r>
          <w:rPr>
            <w:noProof/>
            <w:webHidden/>
          </w:rPr>
          <w:instrText xml:space="preserve"> PAGEREF _Toc4421018 \h </w:instrText>
        </w:r>
        <w:r>
          <w:rPr>
            <w:noProof/>
            <w:webHidden/>
          </w:rPr>
        </w:r>
        <w:r>
          <w:rPr>
            <w:noProof/>
            <w:webHidden/>
          </w:rPr>
          <w:fldChar w:fldCharType="separate"/>
        </w:r>
        <w:r>
          <w:rPr>
            <w:noProof/>
            <w:webHidden/>
          </w:rPr>
          <w:t>6</w:t>
        </w:r>
        <w:r>
          <w:rPr>
            <w:noProof/>
            <w:webHidden/>
          </w:rPr>
          <w:fldChar w:fldCharType="end"/>
        </w:r>
      </w:hyperlink>
    </w:p>
    <w:p w14:paraId="22F934C3"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19" w:history="1">
        <w:r w:rsidRPr="00D15A41">
          <w:rPr>
            <w:rStyle w:val="Hyperlink"/>
            <w:rFonts w:cs="Arial"/>
            <w:noProof/>
          </w:rPr>
          <w:t>5.2.2</w:t>
        </w:r>
        <w:r>
          <w:rPr>
            <w:rFonts w:asciiTheme="minorHAnsi" w:eastAsiaTheme="minorEastAsia" w:hAnsiTheme="minorHAnsi" w:cstheme="minorBidi"/>
            <w:noProof/>
            <w:sz w:val="22"/>
            <w:szCs w:val="22"/>
            <w:lang w:val="en-GB" w:eastAsia="en-GB"/>
          </w:rPr>
          <w:tab/>
        </w:r>
        <w:r w:rsidRPr="00D15A41">
          <w:rPr>
            <w:rStyle w:val="Hyperlink"/>
            <w:noProof/>
          </w:rPr>
          <w:t>Load Test Result</w:t>
        </w:r>
        <w:r>
          <w:rPr>
            <w:noProof/>
            <w:webHidden/>
          </w:rPr>
          <w:tab/>
        </w:r>
        <w:r>
          <w:rPr>
            <w:noProof/>
            <w:webHidden/>
          </w:rPr>
          <w:fldChar w:fldCharType="begin"/>
        </w:r>
        <w:r>
          <w:rPr>
            <w:noProof/>
            <w:webHidden/>
          </w:rPr>
          <w:instrText xml:space="preserve"> PAGEREF _Toc4421019 \h </w:instrText>
        </w:r>
        <w:r>
          <w:rPr>
            <w:noProof/>
            <w:webHidden/>
          </w:rPr>
        </w:r>
        <w:r>
          <w:rPr>
            <w:noProof/>
            <w:webHidden/>
          </w:rPr>
          <w:fldChar w:fldCharType="separate"/>
        </w:r>
        <w:r>
          <w:rPr>
            <w:noProof/>
            <w:webHidden/>
          </w:rPr>
          <w:t>7</w:t>
        </w:r>
        <w:r>
          <w:rPr>
            <w:noProof/>
            <w:webHidden/>
          </w:rPr>
          <w:fldChar w:fldCharType="end"/>
        </w:r>
      </w:hyperlink>
    </w:p>
    <w:p w14:paraId="4D69D39D"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0" w:history="1">
        <w:r w:rsidRPr="00D15A41">
          <w:rPr>
            <w:rStyle w:val="Hyperlink"/>
            <w:rFonts w:cs="Arial"/>
            <w:noProof/>
          </w:rPr>
          <w:t>5.2.3</w:t>
        </w:r>
        <w:r>
          <w:rPr>
            <w:rFonts w:asciiTheme="minorHAnsi" w:eastAsiaTheme="minorEastAsia" w:hAnsiTheme="minorHAnsi" w:cstheme="minorBidi"/>
            <w:noProof/>
            <w:sz w:val="22"/>
            <w:szCs w:val="22"/>
            <w:lang w:val="en-GB" w:eastAsia="en-GB"/>
          </w:rPr>
          <w:tab/>
        </w:r>
        <w:r w:rsidRPr="00D15A41">
          <w:rPr>
            <w:rStyle w:val="Hyperlink"/>
            <w:noProof/>
          </w:rPr>
          <w:t>Stress Test Result</w:t>
        </w:r>
        <w:r>
          <w:rPr>
            <w:noProof/>
            <w:webHidden/>
          </w:rPr>
          <w:tab/>
        </w:r>
        <w:r>
          <w:rPr>
            <w:noProof/>
            <w:webHidden/>
          </w:rPr>
          <w:fldChar w:fldCharType="begin"/>
        </w:r>
        <w:r>
          <w:rPr>
            <w:noProof/>
            <w:webHidden/>
          </w:rPr>
          <w:instrText xml:space="preserve"> PAGEREF _Toc4421020 \h </w:instrText>
        </w:r>
        <w:r>
          <w:rPr>
            <w:noProof/>
            <w:webHidden/>
          </w:rPr>
        </w:r>
        <w:r>
          <w:rPr>
            <w:noProof/>
            <w:webHidden/>
          </w:rPr>
          <w:fldChar w:fldCharType="separate"/>
        </w:r>
        <w:r>
          <w:rPr>
            <w:noProof/>
            <w:webHidden/>
          </w:rPr>
          <w:t>8</w:t>
        </w:r>
        <w:r>
          <w:rPr>
            <w:noProof/>
            <w:webHidden/>
          </w:rPr>
          <w:fldChar w:fldCharType="end"/>
        </w:r>
      </w:hyperlink>
    </w:p>
    <w:p w14:paraId="6FE7FF68"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1" w:history="1">
        <w:r w:rsidRPr="00D15A41">
          <w:rPr>
            <w:rStyle w:val="Hyperlink"/>
            <w:rFonts w:cs="Arial"/>
            <w:noProof/>
          </w:rPr>
          <w:t>5.2.4</w:t>
        </w:r>
        <w:r>
          <w:rPr>
            <w:rFonts w:asciiTheme="minorHAnsi" w:eastAsiaTheme="minorEastAsia" w:hAnsiTheme="minorHAnsi" w:cstheme="minorBidi"/>
            <w:noProof/>
            <w:sz w:val="22"/>
            <w:szCs w:val="22"/>
            <w:lang w:val="en-GB" w:eastAsia="en-GB"/>
          </w:rPr>
          <w:tab/>
        </w:r>
        <w:r w:rsidRPr="00D15A41">
          <w:rPr>
            <w:rStyle w:val="Hyperlink"/>
            <w:noProof/>
          </w:rPr>
          <w:t>Soak Test</w:t>
        </w:r>
        <w:r>
          <w:rPr>
            <w:noProof/>
            <w:webHidden/>
          </w:rPr>
          <w:tab/>
        </w:r>
        <w:r>
          <w:rPr>
            <w:noProof/>
            <w:webHidden/>
          </w:rPr>
          <w:fldChar w:fldCharType="begin"/>
        </w:r>
        <w:r>
          <w:rPr>
            <w:noProof/>
            <w:webHidden/>
          </w:rPr>
          <w:instrText xml:space="preserve"> PAGEREF _Toc4421021 \h </w:instrText>
        </w:r>
        <w:r>
          <w:rPr>
            <w:noProof/>
            <w:webHidden/>
          </w:rPr>
        </w:r>
        <w:r>
          <w:rPr>
            <w:noProof/>
            <w:webHidden/>
          </w:rPr>
          <w:fldChar w:fldCharType="separate"/>
        </w:r>
        <w:r>
          <w:rPr>
            <w:noProof/>
            <w:webHidden/>
          </w:rPr>
          <w:t>10</w:t>
        </w:r>
        <w:r>
          <w:rPr>
            <w:noProof/>
            <w:webHidden/>
          </w:rPr>
          <w:fldChar w:fldCharType="end"/>
        </w:r>
      </w:hyperlink>
    </w:p>
    <w:p w14:paraId="323E1CA9" w14:textId="77777777" w:rsidR="0017361C" w:rsidRDefault="0017361C">
      <w:pPr>
        <w:pStyle w:val="TOC2"/>
        <w:rPr>
          <w:rFonts w:asciiTheme="minorHAnsi" w:eastAsiaTheme="minorEastAsia" w:hAnsiTheme="minorHAnsi" w:cstheme="minorBidi"/>
          <w:sz w:val="22"/>
          <w:szCs w:val="22"/>
          <w:lang w:val="en-GB" w:eastAsia="en-GB"/>
        </w:rPr>
      </w:pPr>
      <w:hyperlink w:anchor="_Toc4421022" w:history="1">
        <w:r w:rsidRPr="00D15A41">
          <w:rPr>
            <w:rStyle w:val="Hyperlink"/>
            <w:rFonts w:cs="Arial"/>
          </w:rPr>
          <w:t>5.3</w:t>
        </w:r>
        <w:r>
          <w:rPr>
            <w:rFonts w:asciiTheme="minorHAnsi" w:eastAsiaTheme="minorEastAsia" w:hAnsiTheme="minorHAnsi" w:cstheme="minorBidi"/>
            <w:sz w:val="22"/>
            <w:szCs w:val="22"/>
            <w:lang w:val="en-GB" w:eastAsia="en-GB"/>
          </w:rPr>
          <w:tab/>
        </w:r>
        <w:r w:rsidRPr="00D15A41">
          <w:rPr>
            <w:rStyle w:val="Hyperlink"/>
          </w:rPr>
          <w:t>Performance Test Environment and Extrapolation Report</w:t>
        </w:r>
        <w:r>
          <w:rPr>
            <w:webHidden/>
          </w:rPr>
          <w:tab/>
        </w:r>
        <w:r>
          <w:rPr>
            <w:webHidden/>
          </w:rPr>
          <w:fldChar w:fldCharType="begin"/>
        </w:r>
        <w:r>
          <w:rPr>
            <w:webHidden/>
          </w:rPr>
          <w:instrText xml:space="preserve"> PAGEREF _Toc4421022 \h </w:instrText>
        </w:r>
        <w:r>
          <w:rPr>
            <w:webHidden/>
          </w:rPr>
        </w:r>
        <w:r>
          <w:rPr>
            <w:webHidden/>
          </w:rPr>
          <w:fldChar w:fldCharType="separate"/>
        </w:r>
        <w:r>
          <w:rPr>
            <w:webHidden/>
          </w:rPr>
          <w:t>11</w:t>
        </w:r>
        <w:r>
          <w:rPr>
            <w:webHidden/>
          </w:rPr>
          <w:fldChar w:fldCharType="end"/>
        </w:r>
      </w:hyperlink>
    </w:p>
    <w:p w14:paraId="13DE5E2F" w14:textId="77777777" w:rsidR="0017361C" w:rsidRDefault="0017361C">
      <w:pPr>
        <w:pStyle w:val="TOC2"/>
        <w:rPr>
          <w:rFonts w:asciiTheme="minorHAnsi" w:eastAsiaTheme="minorEastAsia" w:hAnsiTheme="minorHAnsi" w:cstheme="minorBidi"/>
          <w:sz w:val="22"/>
          <w:szCs w:val="22"/>
          <w:lang w:val="en-GB" w:eastAsia="en-GB"/>
        </w:rPr>
      </w:pPr>
      <w:hyperlink w:anchor="_Toc4421023" w:history="1">
        <w:r w:rsidRPr="00D15A41">
          <w:rPr>
            <w:rStyle w:val="Hyperlink"/>
            <w:rFonts w:cs="Arial"/>
          </w:rPr>
          <w:t>5.4</w:t>
        </w:r>
        <w:r>
          <w:rPr>
            <w:rFonts w:asciiTheme="minorHAnsi" w:eastAsiaTheme="minorEastAsia" w:hAnsiTheme="minorHAnsi" w:cstheme="minorBidi"/>
            <w:sz w:val="22"/>
            <w:szCs w:val="22"/>
            <w:lang w:val="en-GB" w:eastAsia="en-GB"/>
          </w:rPr>
          <w:tab/>
        </w:r>
        <w:r w:rsidRPr="00D15A41">
          <w:rPr>
            <w:rStyle w:val="Hyperlink"/>
          </w:rPr>
          <w:t>Assumptions, Constraints, Risks and Dependencies</w:t>
        </w:r>
        <w:r>
          <w:rPr>
            <w:webHidden/>
          </w:rPr>
          <w:tab/>
        </w:r>
        <w:r>
          <w:rPr>
            <w:webHidden/>
          </w:rPr>
          <w:fldChar w:fldCharType="begin"/>
        </w:r>
        <w:r>
          <w:rPr>
            <w:webHidden/>
          </w:rPr>
          <w:instrText xml:space="preserve"> PAGEREF _Toc4421023 \h </w:instrText>
        </w:r>
        <w:r>
          <w:rPr>
            <w:webHidden/>
          </w:rPr>
        </w:r>
        <w:r>
          <w:rPr>
            <w:webHidden/>
          </w:rPr>
          <w:fldChar w:fldCharType="separate"/>
        </w:r>
        <w:r>
          <w:rPr>
            <w:webHidden/>
          </w:rPr>
          <w:t>12</w:t>
        </w:r>
        <w:r>
          <w:rPr>
            <w:webHidden/>
          </w:rPr>
          <w:fldChar w:fldCharType="end"/>
        </w:r>
      </w:hyperlink>
    </w:p>
    <w:p w14:paraId="54CFDBEF"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4" w:history="1">
        <w:r w:rsidRPr="00D15A41">
          <w:rPr>
            <w:rStyle w:val="Hyperlink"/>
            <w:rFonts w:cs="Arial"/>
            <w:noProof/>
          </w:rPr>
          <w:t>5.4.1</w:t>
        </w:r>
        <w:r>
          <w:rPr>
            <w:rFonts w:asciiTheme="minorHAnsi" w:eastAsiaTheme="minorEastAsia" w:hAnsiTheme="minorHAnsi" w:cstheme="minorBidi"/>
            <w:noProof/>
            <w:sz w:val="22"/>
            <w:szCs w:val="22"/>
            <w:lang w:val="en-GB" w:eastAsia="en-GB"/>
          </w:rPr>
          <w:tab/>
        </w:r>
        <w:r w:rsidRPr="00D15A41">
          <w:rPr>
            <w:rStyle w:val="Hyperlink"/>
            <w:noProof/>
          </w:rPr>
          <w:t>Assumptions</w:t>
        </w:r>
        <w:r>
          <w:rPr>
            <w:noProof/>
            <w:webHidden/>
          </w:rPr>
          <w:tab/>
        </w:r>
        <w:r>
          <w:rPr>
            <w:noProof/>
            <w:webHidden/>
          </w:rPr>
          <w:fldChar w:fldCharType="begin"/>
        </w:r>
        <w:r>
          <w:rPr>
            <w:noProof/>
            <w:webHidden/>
          </w:rPr>
          <w:instrText xml:space="preserve"> PAGEREF _Toc4421024 \h </w:instrText>
        </w:r>
        <w:r>
          <w:rPr>
            <w:noProof/>
            <w:webHidden/>
          </w:rPr>
        </w:r>
        <w:r>
          <w:rPr>
            <w:noProof/>
            <w:webHidden/>
          </w:rPr>
          <w:fldChar w:fldCharType="separate"/>
        </w:r>
        <w:r>
          <w:rPr>
            <w:noProof/>
            <w:webHidden/>
          </w:rPr>
          <w:t>12</w:t>
        </w:r>
        <w:r>
          <w:rPr>
            <w:noProof/>
            <w:webHidden/>
          </w:rPr>
          <w:fldChar w:fldCharType="end"/>
        </w:r>
      </w:hyperlink>
    </w:p>
    <w:p w14:paraId="453535C4"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5" w:history="1">
        <w:r w:rsidRPr="00D15A41">
          <w:rPr>
            <w:rStyle w:val="Hyperlink"/>
            <w:rFonts w:cs="Arial"/>
            <w:noProof/>
          </w:rPr>
          <w:t>5.4.2</w:t>
        </w:r>
        <w:r>
          <w:rPr>
            <w:rFonts w:asciiTheme="minorHAnsi" w:eastAsiaTheme="minorEastAsia" w:hAnsiTheme="minorHAnsi" w:cstheme="minorBidi"/>
            <w:noProof/>
            <w:sz w:val="22"/>
            <w:szCs w:val="22"/>
            <w:lang w:val="en-GB" w:eastAsia="en-GB"/>
          </w:rPr>
          <w:tab/>
        </w:r>
        <w:r w:rsidRPr="00D15A41">
          <w:rPr>
            <w:rStyle w:val="Hyperlink"/>
            <w:noProof/>
          </w:rPr>
          <w:t>Constraints</w:t>
        </w:r>
        <w:r>
          <w:rPr>
            <w:noProof/>
            <w:webHidden/>
          </w:rPr>
          <w:tab/>
        </w:r>
        <w:r>
          <w:rPr>
            <w:noProof/>
            <w:webHidden/>
          </w:rPr>
          <w:fldChar w:fldCharType="begin"/>
        </w:r>
        <w:r>
          <w:rPr>
            <w:noProof/>
            <w:webHidden/>
          </w:rPr>
          <w:instrText xml:space="preserve"> PAGEREF _Toc4421025 \h </w:instrText>
        </w:r>
        <w:r>
          <w:rPr>
            <w:noProof/>
            <w:webHidden/>
          </w:rPr>
        </w:r>
        <w:r>
          <w:rPr>
            <w:noProof/>
            <w:webHidden/>
          </w:rPr>
          <w:fldChar w:fldCharType="separate"/>
        </w:r>
        <w:r>
          <w:rPr>
            <w:noProof/>
            <w:webHidden/>
          </w:rPr>
          <w:t>13</w:t>
        </w:r>
        <w:r>
          <w:rPr>
            <w:noProof/>
            <w:webHidden/>
          </w:rPr>
          <w:fldChar w:fldCharType="end"/>
        </w:r>
      </w:hyperlink>
    </w:p>
    <w:p w14:paraId="255C8728"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6" w:history="1">
        <w:r w:rsidRPr="00D15A41">
          <w:rPr>
            <w:rStyle w:val="Hyperlink"/>
            <w:rFonts w:cs="Arial"/>
            <w:noProof/>
          </w:rPr>
          <w:t>5.4.3</w:t>
        </w:r>
        <w:r>
          <w:rPr>
            <w:rFonts w:asciiTheme="minorHAnsi" w:eastAsiaTheme="minorEastAsia" w:hAnsiTheme="minorHAnsi" w:cstheme="minorBidi"/>
            <w:noProof/>
            <w:sz w:val="22"/>
            <w:szCs w:val="22"/>
            <w:lang w:val="en-GB" w:eastAsia="en-GB"/>
          </w:rPr>
          <w:tab/>
        </w:r>
        <w:r w:rsidRPr="00D15A41">
          <w:rPr>
            <w:rStyle w:val="Hyperlink"/>
            <w:noProof/>
          </w:rPr>
          <w:t>Risks</w:t>
        </w:r>
        <w:r>
          <w:rPr>
            <w:noProof/>
            <w:webHidden/>
          </w:rPr>
          <w:tab/>
        </w:r>
        <w:r>
          <w:rPr>
            <w:noProof/>
            <w:webHidden/>
          </w:rPr>
          <w:fldChar w:fldCharType="begin"/>
        </w:r>
        <w:r>
          <w:rPr>
            <w:noProof/>
            <w:webHidden/>
          </w:rPr>
          <w:instrText xml:space="preserve"> PAGEREF _Toc4421026 \h </w:instrText>
        </w:r>
        <w:r>
          <w:rPr>
            <w:noProof/>
            <w:webHidden/>
          </w:rPr>
        </w:r>
        <w:r>
          <w:rPr>
            <w:noProof/>
            <w:webHidden/>
          </w:rPr>
          <w:fldChar w:fldCharType="separate"/>
        </w:r>
        <w:r>
          <w:rPr>
            <w:noProof/>
            <w:webHidden/>
          </w:rPr>
          <w:t>13</w:t>
        </w:r>
        <w:r>
          <w:rPr>
            <w:noProof/>
            <w:webHidden/>
          </w:rPr>
          <w:fldChar w:fldCharType="end"/>
        </w:r>
      </w:hyperlink>
    </w:p>
    <w:p w14:paraId="69B9D309"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7" w:history="1">
        <w:r w:rsidRPr="00D15A41">
          <w:rPr>
            <w:rStyle w:val="Hyperlink"/>
            <w:rFonts w:cs="Arial"/>
            <w:noProof/>
          </w:rPr>
          <w:t>5.4.4</w:t>
        </w:r>
        <w:r>
          <w:rPr>
            <w:rFonts w:asciiTheme="minorHAnsi" w:eastAsiaTheme="minorEastAsia" w:hAnsiTheme="minorHAnsi" w:cstheme="minorBidi"/>
            <w:noProof/>
            <w:sz w:val="22"/>
            <w:szCs w:val="22"/>
            <w:lang w:val="en-GB" w:eastAsia="en-GB"/>
          </w:rPr>
          <w:tab/>
        </w:r>
        <w:r w:rsidRPr="00D15A41">
          <w:rPr>
            <w:rStyle w:val="Hyperlink"/>
            <w:noProof/>
          </w:rPr>
          <w:t>Dependencies</w:t>
        </w:r>
        <w:r>
          <w:rPr>
            <w:noProof/>
            <w:webHidden/>
          </w:rPr>
          <w:tab/>
        </w:r>
        <w:r>
          <w:rPr>
            <w:noProof/>
            <w:webHidden/>
          </w:rPr>
          <w:fldChar w:fldCharType="begin"/>
        </w:r>
        <w:r>
          <w:rPr>
            <w:noProof/>
            <w:webHidden/>
          </w:rPr>
          <w:instrText xml:space="preserve"> PAGEREF _Toc4421027 \h </w:instrText>
        </w:r>
        <w:r>
          <w:rPr>
            <w:noProof/>
            <w:webHidden/>
          </w:rPr>
        </w:r>
        <w:r>
          <w:rPr>
            <w:noProof/>
            <w:webHidden/>
          </w:rPr>
          <w:fldChar w:fldCharType="separate"/>
        </w:r>
        <w:r>
          <w:rPr>
            <w:noProof/>
            <w:webHidden/>
          </w:rPr>
          <w:t>14</w:t>
        </w:r>
        <w:r>
          <w:rPr>
            <w:noProof/>
            <w:webHidden/>
          </w:rPr>
          <w:fldChar w:fldCharType="end"/>
        </w:r>
      </w:hyperlink>
    </w:p>
    <w:p w14:paraId="18E1E161" w14:textId="77777777" w:rsidR="0017361C" w:rsidRDefault="0017361C">
      <w:pPr>
        <w:pStyle w:val="TOC1"/>
        <w:rPr>
          <w:rFonts w:asciiTheme="minorHAnsi" w:eastAsiaTheme="minorEastAsia" w:hAnsiTheme="minorHAnsi" w:cstheme="minorBidi"/>
          <w:b w:val="0"/>
          <w:sz w:val="22"/>
          <w:szCs w:val="22"/>
          <w:lang w:val="en-GB" w:eastAsia="en-GB"/>
        </w:rPr>
      </w:pPr>
      <w:hyperlink w:anchor="_Toc4421028" w:history="1">
        <w:r w:rsidRPr="00D15A41">
          <w:rPr>
            <w:rStyle w:val="Hyperlink"/>
            <w:rFonts w:cs="Arial"/>
          </w:rPr>
          <w:t>6.</w:t>
        </w:r>
        <w:r>
          <w:rPr>
            <w:rFonts w:asciiTheme="minorHAnsi" w:eastAsiaTheme="minorEastAsia" w:hAnsiTheme="minorHAnsi" w:cstheme="minorBidi"/>
            <w:b w:val="0"/>
            <w:sz w:val="22"/>
            <w:szCs w:val="22"/>
            <w:lang w:val="en-GB" w:eastAsia="en-GB"/>
          </w:rPr>
          <w:tab/>
        </w:r>
        <w:r w:rsidRPr="00D15A41">
          <w:rPr>
            <w:rStyle w:val="Hyperlink"/>
          </w:rPr>
          <w:t>Point of Contact</w:t>
        </w:r>
        <w:r>
          <w:rPr>
            <w:webHidden/>
          </w:rPr>
          <w:tab/>
        </w:r>
        <w:r>
          <w:rPr>
            <w:webHidden/>
          </w:rPr>
          <w:fldChar w:fldCharType="begin"/>
        </w:r>
        <w:r>
          <w:rPr>
            <w:webHidden/>
          </w:rPr>
          <w:instrText xml:space="preserve"> PAGEREF _Toc4421028 \h </w:instrText>
        </w:r>
        <w:r>
          <w:rPr>
            <w:webHidden/>
          </w:rPr>
        </w:r>
        <w:r>
          <w:rPr>
            <w:webHidden/>
          </w:rPr>
          <w:fldChar w:fldCharType="separate"/>
        </w:r>
        <w:r>
          <w:rPr>
            <w:webHidden/>
          </w:rPr>
          <w:t>15</w:t>
        </w:r>
        <w:r>
          <w:rPr>
            <w:webHidden/>
          </w:rPr>
          <w:fldChar w:fldCharType="end"/>
        </w:r>
      </w:hyperlink>
    </w:p>
    <w:p w14:paraId="2C90094D" w14:textId="77777777" w:rsidR="0017361C" w:rsidRDefault="0017361C">
      <w:pPr>
        <w:pStyle w:val="TOC3"/>
        <w:rPr>
          <w:rFonts w:asciiTheme="minorHAnsi" w:eastAsiaTheme="minorEastAsia" w:hAnsiTheme="minorHAnsi" w:cstheme="minorBidi"/>
          <w:noProof/>
          <w:sz w:val="22"/>
          <w:szCs w:val="22"/>
          <w:lang w:val="en-GB" w:eastAsia="en-GB"/>
        </w:rPr>
      </w:pPr>
      <w:hyperlink w:anchor="_Toc4421029" w:history="1">
        <w:r w:rsidRPr="00D15A41">
          <w:rPr>
            <w:rStyle w:val="Hyperlink"/>
            <w:rFonts w:cs="Arial"/>
            <w:noProof/>
          </w:rPr>
          <w:t>6.1.1</w:t>
        </w:r>
        <w:r>
          <w:rPr>
            <w:rFonts w:asciiTheme="minorHAnsi" w:eastAsiaTheme="minorEastAsia" w:hAnsiTheme="minorHAnsi" w:cstheme="minorBidi"/>
            <w:noProof/>
            <w:sz w:val="22"/>
            <w:szCs w:val="22"/>
            <w:lang w:val="en-GB" w:eastAsia="en-GB"/>
          </w:rPr>
          <w:tab/>
        </w:r>
        <w:r w:rsidRPr="00D15A41">
          <w:rPr>
            <w:rStyle w:val="Hyperlink"/>
            <w:noProof/>
          </w:rPr>
          <w:t>Test Organization</w:t>
        </w:r>
        <w:r>
          <w:rPr>
            <w:noProof/>
            <w:webHidden/>
          </w:rPr>
          <w:tab/>
        </w:r>
        <w:r>
          <w:rPr>
            <w:noProof/>
            <w:webHidden/>
          </w:rPr>
          <w:fldChar w:fldCharType="begin"/>
        </w:r>
        <w:r>
          <w:rPr>
            <w:noProof/>
            <w:webHidden/>
          </w:rPr>
          <w:instrText xml:space="preserve"> PAGEREF _Toc4421029 \h </w:instrText>
        </w:r>
        <w:r>
          <w:rPr>
            <w:noProof/>
            <w:webHidden/>
          </w:rPr>
        </w:r>
        <w:r>
          <w:rPr>
            <w:noProof/>
            <w:webHidden/>
          </w:rPr>
          <w:fldChar w:fldCharType="separate"/>
        </w:r>
        <w:r>
          <w:rPr>
            <w:noProof/>
            <w:webHidden/>
          </w:rPr>
          <w:t>15</w:t>
        </w:r>
        <w:r>
          <w:rPr>
            <w:noProof/>
            <w:webHidden/>
          </w:rPr>
          <w:fldChar w:fldCharType="end"/>
        </w:r>
      </w:hyperlink>
    </w:p>
    <w:p w14:paraId="2CC19841" w14:textId="77777777" w:rsidR="0017361C" w:rsidRDefault="0017361C">
      <w:pPr>
        <w:pStyle w:val="TOC1"/>
        <w:tabs>
          <w:tab w:val="left" w:pos="1980"/>
        </w:tabs>
        <w:rPr>
          <w:rFonts w:asciiTheme="minorHAnsi" w:eastAsiaTheme="minorEastAsia" w:hAnsiTheme="minorHAnsi" w:cstheme="minorBidi"/>
          <w:b w:val="0"/>
          <w:sz w:val="22"/>
          <w:szCs w:val="22"/>
          <w:lang w:val="en-GB" w:eastAsia="en-GB"/>
        </w:rPr>
      </w:pPr>
      <w:hyperlink w:anchor="_Toc4421030" w:history="1">
        <w:r w:rsidRPr="00D15A41">
          <w:rPr>
            <w:rStyle w:val="Hyperlink"/>
          </w:rPr>
          <w:t>Appendix A:</w:t>
        </w:r>
        <w:r>
          <w:rPr>
            <w:rFonts w:asciiTheme="minorHAnsi" w:eastAsiaTheme="minorEastAsia" w:hAnsiTheme="minorHAnsi" w:cstheme="minorBidi"/>
            <w:b w:val="0"/>
            <w:sz w:val="22"/>
            <w:szCs w:val="22"/>
            <w:lang w:val="en-GB" w:eastAsia="en-GB"/>
          </w:rPr>
          <w:tab/>
        </w:r>
        <w:r w:rsidRPr="00D15A41">
          <w:rPr>
            <w:rStyle w:val="Hyperlink"/>
          </w:rPr>
          <w:t>Acronyms</w:t>
        </w:r>
        <w:r>
          <w:rPr>
            <w:webHidden/>
          </w:rPr>
          <w:tab/>
        </w:r>
        <w:r>
          <w:rPr>
            <w:webHidden/>
          </w:rPr>
          <w:fldChar w:fldCharType="begin"/>
        </w:r>
        <w:r>
          <w:rPr>
            <w:webHidden/>
          </w:rPr>
          <w:instrText xml:space="preserve"> PAGEREF _Toc4421030 \h </w:instrText>
        </w:r>
        <w:r>
          <w:rPr>
            <w:webHidden/>
          </w:rPr>
        </w:r>
        <w:r>
          <w:rPr>
            <w:webHidden/>
          </w:rPr>
          <w:fldChar w:fldCharType="separate"/>
        </w:r>
        <w:r>
          <w:rPr>
            <w:webHidden/>
          </w:rPr>
          <w:t>16</w:t>
        </w:r>
        <w:r>
          <w:rPr>
            <w:webHidden/>
          </w:rPr>
          <w:fldChar w:fldCharType="end"/>
        </w:r>
      </w:hyperlink>
    </w:p>
    <w:p w14:paraId="19FAC1D1" w14:textId="77777777" w:rsidR="0017361C" w:rsidRDefault="0017361C">
      <w:pPr>
        <w:pStyle w:val="TOC1"/>
        <w:tabs>
          <w:tab w:val="left" w:pos="1980"/>
        </w:tabs>
        <w:rPr>
          <w:rFonts w:asciiTheme="minorHAnsi" w:eastAsiaTheme="minorEastAsia" w:hAnsiTheme="minorHAnsi" w:cstheme="minorBidi"/>
          <w:b w:val="0"/>
          <w:sz w:val="22"/>
          <w:szCs w:val="22"/>
          <w:lang w:val="en-GB" w:eastAsia="en-GB"/>
        </w:rPr>
      </w:pPr>
      <w:hyperlink w:anchor="_Toc4421031" w:history="1">
        <w:r w:rsidRPr="00D15A41">
          <w:rPr>
            <w:rStyle w:val="Hyperlink"/>
          </w:rPr>
          <w:t>Appendix B:</w:t>
        </w:r>
        <w:r>
          <w:rPr>
            <w:rFonts w:asciiTheme="minorHAnsi" w:eastAsiaTheme="minorEastAsia" w:hAnsiTheme="minorHAnsi" w:cstheme="minorBidi"/>
            <w:b w:val="0"/>
            <w:sz w:val="22"/>
            <w:szCs w:val="22"/>
            <w:lang w:val="en-GB" w:eastAsia="en-GB"/>
          </w:rPr>
          <w:tab/>
        </w:r>
        <w:r w:rsidRPr="00D15A41">
          <w:rPr>
            <w:rStyle w:val="Hyperlink"/>
          </w:rPr>
          <w:t>Glossary</w:t>
        </w:r>
        <w:r>
          <w:rPr>
            <w:webHidden/>
          </w:rPr>
          <w:tab/>
        </w:r>
        <w:r>
          <w:rPr>
            <w:webHidden/>
          </w:rPr>
          <w:fldChar w:fldCharType="begin"/>
        </w:r>
        <w:r>
          <w:rPr>
            <w:webHidden/>
          </w:rPr>
          <w:instrText xml:space="preserve"> PAGEREF _Toc4421031 \h </w:instrText>
        </w:r>
        <w:r>
          <w:rPr>
            <w:webHidden/>
          </w:rPr>
        </w:r>
        <w:r>
          <w:rPr>
            <w:webHidden/>
          </w:rPr>
          <w:fldChar w:fldCharType="separate"/>
        </w:r>
        <w:r>
          <w:rPr>
            <w:webHidden/>
          </w:rPr>
          <w:t>17</w:t>
        </w:r>
        <w:r>
          <w:rPr>
            <w:webHidden/>
          </w:rPr>
          <w:fldChar w:fldCharType="end"/>
        </w:r>
      </w:hyperlink>
    </w:p>
    <w:p w14:paraId="43EA3E5A" w14:textId="77777777" w:rsidR="0017361C" w:rsidRDefault="0017361C">
      <w:pPr>
        <w:pStyle w:val="TOC1"/>
        <w:tabs>
          <w:tab w:val="left" w:pos="1980"/>
        </w:tabs>
        <w:rPr>
          <w:rFonts w:asciiTheme="minorHAnsi" w:eastAsiaTheme="minorEastAsia" w:hAnsiTheme="minorHAnsi" w:cstheme="minorBidi"/>
          <w:b w:val="0"/>
          <w:sz w:val="22"/>
          <w:szCs w:val="22"/>
          <w:lang w:val="en-GB" w:eastAsia="en-GB"/>
        </w:rPr>
      </w:pPr>
      <w:hyperlink w:anchor="_Toc4421032" w:history="1">
        <w:r w:rsidRPr="00D15A41">
          <w:rPr>
            <w:rStyle w:val="Hyperlink"/>
          </w:rPr>
          <w:t>Appendix C:</w:t>
        </w:r>
        <w:r>
          <w:rPr>
            <w:rFonts w:asciiTheme="minorHAnsi" w:eastAsiaTheme="minorEastAsia" w:hAnsiTheme="minorHAnsi" w:cstheme="minorBidi"/>
            <w:b w:val="0"/>
            <w:sz w:val="22"/>
            <w:szCs w:val="22"/>
            <w:lang w:val="en-GB" w:eastAsia="en-GB"/>
          </w:rPr>
          <w:tab/>
        </w:r>
        <w:r w:rsidRPr="00D15A41">
          <w:rPr>
            <w:rStyle w:val="Hyperlink"/>
          </w:rPr>
          <w:t>Referenced Documents</w:t>
        </w:r>
        <w:r>
          <w:rPr>
            <w:webHidden/>
          </w:rPr>
          <w:tab/>
        </w:r>
        <w:r>
          <w:rPr>
            <w:webHidden/>
          </w:rPr>
          <w:fldChar w:fldCharType="begin"/>
        </w:r>
        <w:r>
          <w:rPr>
            <w:webHidden/>
          </w:rPr>
          <w:instrText xml:space="preserve"> PAGEREF _Toc4421032 \h </w:instrText>
        </w:r>
        <w:r>
          <w:rPr>
            <w:webHidden/>
          </w:rPr>
        </w:r>
        <w:r>
          <w:rPr>
            <w:webHidden/>
          </w:rPr>
          <w:fldChar w:fldCharType="separate"/>
        </w:r>
        <w:r>
          <w:rPr>
            <w:webHidden/>
          </w:rPr>
          <w:t>18</w:t>
        </w:r>
        <w:r>
          <w:rPr>
            <w:webHidden/>
          </w:rPr>
          <w:fldChar w:fldCharType="end"/>
        </w:r>
      </w:hyperlink>
    </w:p>
    <w:p w14:paraId="1A0A4F5C" w14:textId="77777777" w:rsidR="008E64DE" w:rsidRPr="008E64DE" w:rsidRDefault="002D449A">
      <w:pPr>
        <w:rPr>
          <w:b/>
          <w:noProof/>
          <w:sz w:val="26"/>
        </w:rPr>
      </w:pPr>
      <w:r>
        <w:rPr>
          <w:b/>
          <w:noProof/>
          <w:sz w:val="26"/>
        </w:rPr>
        <w:fldChar w:fldCharType="end"/>
      </w:r>
    </w:p>
    <w:p w14:paraId="1C168982" w14:textId="77777777" w:rsidR="005112C8" w:rsidRDefault="005112C8" w:rsidP="005112C8">
      <w:pPr>
        <w:pStyle w:val="FrontMatterHeader"/>
        <w:rPr>
          <w:rFonts w:cs="Arial"/>
          <w:szCs w:val="22"/>
        </w:rPr>
        <w:sectPr w:rsidR="005112C8" w:rsidSect="006F1044">
          <w:footerReference w:type="default" r:id="rId14"/>
          <w:headerReference w:type="first" r:id="rId15"/>
          <w:footerReference w:type="first" r:id="rId16"/>
          <w:pgSz w:w="12240" w:h="15840" w:code="1"/>
          <w:pgMar w:top="1440" w:right="1440" w:bottom="1440" w:left="1440" w:header="504" w:footer="504" w:gutter="0"/>
          <w:pgNumType w:fmt="lowerRoman"/>
          <w:cols w:space="720"/>
          <w:docGrid w:linePitch="299"/>
        </w:sectPr>
      </w:pPr>
      <w:bookmarkStart w:id="27" w:name="_Toc497634056"/>
      <w:bookmarkStart w:id="28" w:name="_Toc498235584"/>
      <w:bookmarkStart w:id="29" w:name="_Toc498325024"/>
      <w:bookmarkStart w:id="30" w:name="_Toc499106663"/>
      <w:bookmarkStart w:id="31" w:name="_Toc278187080"/>
      <w:bookmarkStart w:id="32" w:name="_Toc278189216"/>
    </w:p>
    <w:p w14:paraId="27A60922" w14:textId="79C60EEA" w:rsidR="00721854" w:rsidRDefault="001D2DF4" w:rsidP="00CC683C">
      <w:pPr>
        <w:pStyle w:val="Heading1"/>
      </w:pPr>
      <w:bookmarkStart w:id="33" w:name="_Toc497871702"/>
      <w:bookmarkStart w:id="34" w:name="_Toc497872046"/>
      <w:bookmarkStart w:id="35" w:name="_Toc497872814"/>
      <w:bookmarkStart w:id="36" w:name="_Toc497872969"/>
      <w:bookmarkStart w:id="37" w:name="_Toc497873017"/>
      <w:bookmarkStart w:id="38" w:name="_Toc4420998"/>
      <w:bookmarkEnd w:id="27"/>
      <w:bookmarkEnd w:id="28"/>
      <w:bookmarkEnd w:id="29"/>
      <w:bookmarkEnd w:id="30"/>
      <w:bookmarkEnd w:id="31"/>
      <w:bookmarkEnd w:id="32"/>
      <w:r>
        <w:lastRenderedPageBreak/>
        <w:t>Executive Summary</w:t>
      </w:r>
      <w:bookmarkEnd w:id="38"/>
    </w:p>
    <w:p w14:paraId="2F47CAE7" w14:textId="698252C6" w:rsidR="002409C8" w:rsidRPr="000624D1" w:rsidRDefault="002409C8" w:rsidP="002409C8">
      <w:pPr>
        <w:spacing w:after="240"/>
        <w:rPr>
          <w:sz w:val="24"/>
          <w:szCs w:val="24"/>
        </w:rPr>
      </w:pPr>
      <w:r>
        <w:rPr>
          <w:sz w:val="24"/>
          <w:szCs w:val="24"/>
        </w:rPr>
        <w:t>&lt;Please write here</w:t>
      </w:r>
      <w:r w:rsidR="00AE7A54">
        <w:rPr>
          <w:sz w:val="24"/>
          <w:szCs w:val="24"/>
        </w:rPr>
        <w:t>, a summary and the purpose of the performance testing</w:t>
      </w:r>
      <w:r>
        <w:rPr>
          <w:sz w:val="24"/>
          <w:szCs w:val="24"/>
        </w:rPr>
        <w:t>&gt;</w:t>
      </w:r>
    </w:p>
    <w:p w14:paraId="213B2B61" w14:textId="77777777" w:rsidR="0069437B" w:rsidRPr="00E77960" w:rsidRDefault="0069437B" w:rsidP="0069437B">
      <w:pPr>
        <w:pStyle w:val="Heading2"/>
      </w:pPr>
      <w:bookmarkStart w:id="39" w:name="_Toc4420999"/>
      <w:r w:rsidRPr="00E77960">
        <w:t>Overview: Project Background and Scope</w:t>
      </w:r>
      <w:bookmarkEnd w:id="39"/>
    </w:p>
    <w:p w14:paraId="75FBEDC5" w14:textId="77777777" w:rsidR="0069437B" w:rsidRPr="000624D1" w:rsidRDefault="0069437B" w:rsidP="0069437B">
      <w:pPr>
        <w:spacing w:after="240"/>
        <w:rPr>
          <w:sz w:val="24"/>
          <w:szCs w:val="24"/>
        </w:rPr>
      </w:pPr>
      <w:r>
        <w:rPr>
          <w:sz w:val="24"/>
          <w:szCs w:val="24"/>
        </w:rPr>
        <w:t xml:space="preserve">&lt;Please write here about the project, application, the purpose of the </w:t>
      </w:r>
      <w:r w:rsidRPr="00BD7857">
        <w:rPr>
          <w:noProof/>
          <w:sz w:val="24"/>
          <w:szCs w:val="24"/>
        </w:rPr>
        <w:t>application</w:t>
      </w:r>
      <w:r>
        <w:rPr>
          <w:sz w:val="24"/>
          <w:szCs w:val="24"/>
        </w:rPr>
        <w:t>, impacted users, benefits etc.&gt;</w:t>
      </w:r>
    </w:p>
    <w:p w14:paraId="5CDD8DFC" w14:textId="05D40E15" w:rsidR="0069437B" w:rsidRPr="00E77960" w:rsidRDefault="0069437B" w:rsidP="0069437B">
      <w:pPr>
        <w:pStyle w:val="Heading2"/>
      </w:pPr>
      <w:bookmarkStart w:id="40" w:name="_Toc4421000"/>
      <w:r w:rsidRPr="00E77960">
        <w:t xml:space="preserve">Overview: </w:t>
      </w:r>
      <w:r>
        <w:t>Performance Test Phase</w:t>
      </w:r>
      <w:bookmarkEnd w:id="40"/>
    </w:p>
    <w:p w14:paraId="3A9CDA48" w14:textId="18FA6FF3" w:rsidR="0069437B" w:rsidRPr="000624D1" w:rsidRDefault="0069437B" w:rsidP="0069437B">
      <w:pPr>
        <w:spacing w:after="240"/>
        <w:rPr>
          <w:sz w:val="24"/>
          <w:szCs w:val="24"/>
        </w:rPr>
      </w:pPr>
      <w:r>
        <w:rPr>
          <w:sz w:val="24"/>
          <w:szCs w:val="24"/>
        </w:rPr>
        <w:t>&lt;Please write here about the performance test purpose&gt;</w:t>
      </w:r>
    </w:p>
    <w:p w14:paraId="676277CC" w14:textId="77777777" w:rsidR="00B63CC6" w:rsidRDefault="00B63CC6" w:rsidP="00B63CC6">
      <w:pPr>
        <w:pStyle w:val="Heading2"/>
      </w:pPr>
      <w:bookmarkStart w:id="41" w:name="_Toc4421001"/>
      <w:r>
        <w:t>GO - No GO Status</w:t>
      </w:r>
      <w:bookmarkEnd w:id="41"/>
    </w:p>
    <w:p w14:paraId="479AC811" w14:textId="3ADC13B9" w:rsidR="00B63CC6" w:rsidRDefault="00B63CC6" w:rsidP="00B63CC6">
      <w:r>
        <w:t xml:space="preserve">&lt;A large number of errors identified during </w:t>
      </w:r>
      <w:r w:rsidR="00D805D4">
        <w:t xml:space="preserve">the </w:t>
      </w:r>
      <w:r w:rsidRPr="00D805D4">
        <w:rPr>
          <w:noProof/>
        </w:rPr>
        <w:t>stress</w:t>
      </w:r>
      <w:r>
        <w:t xml:space="preserve"> test. As per analysis </w:t>
      </w:r>
      <w:r w:rsidR="00D805D4">
        <w:t xml:space="preserve">was </w:t>
      </w:r>
      <w:r w:rsidRPr="00D805D4">
        <w:rPr>
          <w:noProof/>
        </w:rPr>
        <w:t>done</w:t>
      </w:r>
      <w:r>
        <w:t xml:space="preserve"> by </w:t>
      </w:r>
      <w:r w:rsidR="00D805D4">
        <w:t xml:space="preserve">the </w:t>
      </w:r>
      <w:r w:rsidRPr="00D805D4">
        <w:rPr>
          <w:noProof/>
        </w:rPr>
        <w:t>development</w:t>
      </w:r>
      <w:r>
        <w:t xml:space="preserve"> team and agreed with </w:t>
      </w:r>
      <w:r w:rsidR="00D805D4">
        <w:t xml:space="preserve">the </w:t>
      </w:r>
      <w:r w:rsidRPr="00D805D4">
        <w:rPr>
          <w:noProof/>
        </w:rPr>
        <w:t>project</w:t>
      </w:r>
      <w:r>
        <w:t xml:space="preserve">, these errors have low impact. Jira ticket (ID: BSCR0021N) has been raised for the same. Apart from </w:t>
      </w:r>
      <w:r w:rsidRPr="00D805D4">
        <w:rPr>
          <w:noProof/>
        </w:rPr>
        <w:t>this</w:t>
      </w:r>
      <w:r w:rsidR="00D805D4">
        <w:rPr>
          <w:noProof/>
        </w:rPr>
        <w:t>,</w:t>
      </w:r>
      <w:r>
        <w:t xml:space="preserve"> no performance issue has been detected in the application. Hence Performance Testing team is happy to provide </w:t>
      </w:r>
      <w:r w:rsidRPr="0069437B">
        <w:rPr>
          <w:color w:val="00B050"/>
        </w:rPr>
        <w:t>GREEN</w:t>
      </w:r>
      <w:r>
        <w:t xml:space="preserve"> sign-off with GO status&gt;</w:t>
      </w:r>
    </w:p>
    <w:p w14:paraId="17FA10CA" w14:textId="59597398" w:rsidR="00B63CC6" w:rsidRPr="0069437B" w:rsidRDefault="00B63CC6" w:rsidP="00B63CC6">
      <w:r>
        <w:t xml:space="preserve">&lt;A separate bullet of justification may be </w:t>
      </w:r>
      <w:r w:rsidRPr="00D805D4">
        <w:rPr>
          <w:noProof/>
        </w:rPr>
        <w:t>added</w:t>
      </w:r>
      <w:r>
        <w:t xml:space="preserve"> if required&gt;</w:t>
      </w:r>
    </w:p>
    <w:p w14:paraId="08A06B23" w14:textId="6F62DC56" w:rsidR="00B63CC6" w:rsidRDefault="00B63CC6" w:rsidP="002A634A">
      <w:pPr>
        <w:pStyle w:val="Heading2"/>
      </w:pPr>
      <w:bookmarkStart w:id="42" w:name="_Toc4421002"/>
      <w:r>
        <w:t>Recommendation</w:t>
      </w:r>
      <w:bookmarkEnd w:id="42"/>
    </w:p>
    <w:p w14:paraId="29471FCB" w14:textId="6FBEB158" w:rsidR="0069437B" w:rsidRPr="0069437B" w:rsidRDefault="0069437B" w:rsidP="0069437B">
      <w:r>
        <w:t>&lt;</w:t>
      </w:r>
      <w:r w:rsidR="00B63CC6">
        <w:t>Provide the finding and recommendation in this section&gt;</w:t>
      </w:r>
    </w:p>
    <w:p w14:paraId="02D0767A" w14:textId="7EAFBA6C" w:rsidR="00B61AA8" w:rsidRDefault="00B61AA8" w:rsidP="00884E00">
      <w:pPr>
        <w:pStyle w:val="Heading1"/>
      </w:pPr>
      <w:bookmarkStart w:id="43" w:name="_Toc4421003"/>
      <w:r>
        <w:lastRenderedPageBreak/>
        <w:t>Application Architecture</w:t>
      </w:r>
      <w:bookmarkEnd w:id="43"/>
    </w:p>
    <w:p w14:paraId="5C3850C3" w14:textId="0B238C66" w:rsidR="00B61AA8" w:rsidRPr="000624D1" w:rsidRDefault="00B61AA8" w:rsidP="00B61AA8">
      <w:pPr>
        <w:spacing w:after="240"/>
        <w:rPr>
          <w:sz w:val="24"/>
          <w:szCs w:val="24"/>
        </w:rPr>
      </w:pPr>
      <w:r>
        <w:rPr>
          <w:sz w:val="24"/>
          <w:szCs w:val="24"/>
        </w:rPr>
        <w:t>&lt;Please write here</w:t>
      </w:r>
      <w:r w:rsidR="003A35D1">
        <w:rPr>
          <w:sz w:val="24"/>
          <w:szCs w:val="24"/>
        </w:rPr>
        <w:t xml:space="preserve"> the summary of the architecture, technology used, impacted components etc.</w:t>
      </w:r>
      <w:r>
        <w:rPr>
          <w:sz w:val="24"/>
          <w:szCs w:val="24"/>
        </w:rPr>
        <w:t>&gt;</w:t>
      </w:r>
    </w:p>
    <w:p w14:paraId="777F3BA0" w14:textId="5CA9616D" w:rsidR="00B61AA8" w:rsidRDefault="00B61AA8" w:rsidP="002A634A">
      <w:pPr>
        <w:pStyle w:val="Heading2"/>
      </w:pPr>
      <w:bookmarkStart w:id="44" w:name="_Toc4421004"/>
      <w:r w:rsidRPr="00E77960">
        <w:t xml:space="preserve">Overview: </w:t>
      </w:r>
      <w:r>
        <w:t>System Archi</w:t>
      </w:r>
      <w:r w:rsidR="004B4050">
        <w:t>tec</w:t>
      </w:r>
      <w:r>
        <w:t>ture</w:t>
      </w:r>
      <w:bookmarkEnd w:id="44"/>
    </w:p>
    <w:p w14:paraId="4F798ABB" w14:textId="4FBBB117" w:rsidR="00B61AA8" w:rsidRPr="000624D1" w:rsidRDefault="00B61AA8" w:rsidP="00B61AA8">
      <w:pPr>
        <w:spacing w:after="240"/>
        <w:rPr>
          <w:sz w:val="24"/>
          <w:szCs w:val="24"/>
        </w:rPr>
      </w:pPr>
      <w:r>
        <w:rPr>
          <w:sz w:val="24"/>
          <w:szCs w:val="24"/>
        </w:rPr>
        <w:t>&lt;Please write here</w:t>
      </w:r>
      <w:r w:rsidR="003A35D1">
        <w:rPr>
          <w:sz w:val="24"/>
          <w:szCs w:val="24"/>
        </w:rPr>
        <w:t xml:space="preserve"> the detailed description of the application/system</w:t>
      </w:r>
      <w:r w:rsidR="004B4050">
        <w:rPr>
          <w:sz w:val="24"/>
          <w:szCs w:val="24"/>
        </w:rPr>
        <w:t>&gt;</w:t>
      </w:r>
    </w:p>
    <w:p w14:paraId="574C2DD3" w14:textId="690B8310" w:rsidR="004B4050" w:rsidRDefault="004B4050" w:rsidP="002A634A">
      <w:pPr>
        <w:pStyle w:val="Heading2"/>
      </w:pPr>
      <w:bookmarkStart w:id="45" w:name="_Toc4421005"/>
      <w:r>
        <w:t>Architecture Diagram</w:t>
      </w:r>
      <w:bookmarkEnd w:id="45"/>
    </w:p>
    <w:p w14:paraId="0EE05715" w14:textId="2993FAB7" w:rsidR="00B61AA8" w:rsidRPr="00B61AA8" w:rsidRDefault="004B4050" w:rsidP="00B61AA8">
      <w:r>
        <w:rPr>
          <w:sz w:val="24"/>
          <w:szCs w:val="24"/>
        </w:rPr>
        <w:t>&lt;Add architectural diagram of the application in this section&gt;</w:t>
      </w:r>
    </w:p>
    <w:p w14:paraId="29E95408" w14:textId="04BE6F74" w:rsidR="00B61AA8" w:rsidRPr="00B61AA8" w:rsidRDefault="00B61AA8" w:rsidP="002A634A">
      <w:pPr>
        <w:pStyle w:val="Heading2"/>
      </w:pPr>
      <w:bookmarkStart w:id="46" w:name="_Toc4421006"/>
      <w:r>
        <w:t xml:space="preserve">Detailed information </w:t>
      </w:r>
      <w:r w:rsidRPr="00381367">
        <w:rPr>
          <w:noProof/>
        </w:rPr>
        <w:t>o</w:t>
      </w:r>
      <w:r w:rsidR="00381367">
        <w:rPr>
          <w:noProof/>
        </w:rPr>
        <w:t>n</w:t>
      </w:r>
      <w:r>
        <w:t xml:space="preserve"> each </w:t>
      </w:r>
      <w:r w:rsidRPr="00381367">
        <w:rPr>
          <w:noProof/>
        </w:rPr>
        <w:t>component</w:t>
      </w:r>
      <w:bookmarkEnd w:id="46"/>
      <w:r>
        <w:t xml:space="preserve"> </w:t>
      </w:r>
      <w:r>
        <w:tab/>
      </w:r>
    </w:p>
    <w:p w14:paraId="671F73D1" w14:textId="3F977EF7" w:rsidR="00B61AA8" w:rsidRPr="000624D1" w:rsidRDefault="003A35D1" w:rsidP="00B61AA8">
      <w:pPr>
        <w:spacing w:after="240"/>
        <w:rPr>
          <w:sz w:val="24"/>
          <w:szCs w:val="24"/>
        </w:rPr>
      </w:pPr>
      <w:r>
        <w:rPr>
          <w:sz w:val="24"/>
          <w:szCs w:val="24"/>
        </w:rPr>
        <w:t xml:space="preserve">&lt;Please write here about each </w:t>
      </w:r>
      <w:r w:rsidRPr="00381367">
        <w:rPr>
          <w:noProof/>
          <w:sz w:val="24"/>
          <w:szCs w:val="24"/>
        </w:rPr>
        <w:t>component</w:t>
      </w:r>
      <w:r w:rsidR="00381367">
        <w:rPr>
          <w:sz w:val="24"/>
          <w:szCs w:val="24"/>
        </w:rPr>
        <w:t xml:space="preserve"> which is</w:t>
      </w:r>
      <w:r>
        <w:rPr>
          <w:sz w:val="24"/>
          <w:szCs w:val="24"/>
        </w:rPr>
        <w:t xml:space="preserve"> in the system and may impact due to the changes (not for </w:t>
      </w:r>
      <w:r w:rsidR="00381367">
        <w:rPr>
          <w:sz w:val="24"/>
          <w:szCs w:val="24"/>
        </w:rPr>
        <w:t xml:space="preserve">a </w:t>
      </w:r>
      <w:r w:rsidRPr="00381367">
        <w:rPr>
          <w:noProof/>
          <w:sz w:val="24"/>
          <w:szCs w:val="24"/>
        </w:rPr>
        <w:t>new</w:t>
      </w:r>
      <w:r>
        <w:rPr>
          <w:sz w:val="24"/>
          <w:szCs w:val="24"/>
        </w:rPr>
        <w:t xml:space="preserve"> application). </w:t>
      </w:r>
      <w:r w:rsidRPr="00BD7857">
        <w:rPr>
          <w:noProof/>
          <w:sz w:val="24"/>
          <w:szCs w:val="24"/>
        </w:rPr>
        <w:t>Also</w:t>
      </w:r>
      <w:r w:rsidR="00392833">
        <w:rPr>
          <w:noProof/>
          <w:sz w:val="24"/>
          <w:szCs w:val="24"/>
        </w:rPr>
        <w:t>,</w:t>
      </w:r>
      <w:r>
        <w:rPr>
          <w:sz w:val="24"/>
          <w:szCs w:val="24"/>
        </w:rPr>
        <w:t xml:space="preserve"> write how each component will </w:t>
      </w:r>
      <w:r w:rsidRPr="00CB6894">
        <w:rPr>
          <w:noProof/>
          <w:sz w:val="24"/>
          <w:szCs w:val="24"/>
        </w:rPr>
        <w:t>inter</w:t>
      </w:r>
      <w:r w:rsidR="00CB6894">
        <w:rPr>
          <w:noProof/>
          <w:sz w:val="24"/>
          <w:szCs w:val="24"/>
        </w:rPr>
        <w:t>a</w:t>
      </w:r>
      <w:r w:rsidRPr="00CB6894">
        <w:rPr>
          <w:noProof/>
          <w:sz w:val="24"/>
          <w:szCs w:val="24"/>
        </w:rPr>
        <w:t>ct</w:t>
      </w:r>
      <w:r>
        <w:rPr>
          <w:sz w:val="24"/>
          <w:szCs w:val="24"/>
        </w:rPr>
        <w:t xml:space="preserve"> with others, what would be the input and what would be the output? </w:t>
      </w:r>
      <w:r w:rsidR="00392833">
        <w:rPr>
          <w:sz w:val="24"/>
          <w:szCs w:val="24"/>
        </w:rPr>
        <w:t>Etc</w:t>
      </w:r>
      <w:r>
        <w:rPr>
          <w:sz w:val="24"/>
          <w:szCs w:val="24"/>
        </w:rPr>
        <w:t>.</w:t>
      </w:r>
      <w:r w:rsidR="00B61AA8">
        <w:rPr>
          <w:sz w:val="24"/>
          <w:szCs w:val="24"/>
        </w:rPr>
        <w:t>&gt;</w:t>
      </w:r>
    </w:p>
    <w:p w14:paraId="24188879" w14:textId="77777777" w:rsidR="00B61AA8" w:rsidRPr="00B61AA8" w:rsidRDefault="00B61AA8" w:rsidP="00B61AA8">
      <w:pPr>
        <w:jc w:val="center"/>
      </w:pPr>
    </w:p>
    <w:p w14:paraId="7CB61D01" w14:textId="1E599D26" w:rsidR="000411B7" w:rsidRDefault="000411B7" w:rsidP="00884E00">
      <w:pPr>
        <w:pStyle w:val="Heading1"/>
      </w:pPr>
      <w:bookmarkStart w:id="47" w:name="_Toc4421007"/>
      <w:r w:rsidRPr="00884E00">
        <w:lastRenderedPageBreak/>
        <w:t xml:space="preserve">Performance </w:t>
      </w:r>
      <w:r>
        <w:t xml:space="preserve">Test </w:t>
      </w:r>
      <w:r w:rsidRPr="00884E00">
        <w:t>Requirements</w:t>
      </w:r>
      <w:bookmarkEnd w:id="47"/>
    </w:p>
    <w:p w14:paraId="766A4B74" w14:textId="515ED3B9" w:rsidR="000411B7" w:rsidRDefault="000411B7" w:rsidP="002A634A">
      <w:pPr>
        <w:pStyle w:val="Heading2"/>
      </w:pPr>
      <w:bookmarkStart w:id="48" w:name="_Toc4421008"/>
      <w:r>
        <w:t>Requirements</w:t>
      </w:r>
      <w:bookmarkEnd w:id="48"/>
    </w:p>
    <w:p w14:paraId="62300789" w14:textId="76B9B8B7" w:rsidR="000411B7" w:rsidRPr="00823BA0" w:rsidRDefault="000411B7" w:rsidP="00823BA0">
      <w:pPr>
        <w:spacing w:after="240"/>
        <w:rPr>
          <w:sz w:val="24"/>
          <w:szCs w:val="24"/>
        </w:rPr>
      </w:pPr>
      <w:r>
        <w:rPr>
          <w:sz w:val="24"/>
          <w:szCs w:val="24"/>
        </w:rPr>
        <w:t xml:space="preserve">&lt;Please write here the justification to include the performance testing for this project. Attach the Performance Score Metrics sheet or MOM in which Performance Testing of specific or all the components </w:t>
      </w:r>
      <w:r w:rsidRPr="00AC6106">
        <w:rPr>
          <w:noProof/>
          <w:sz w:val="24"/>
          <w:szCs w:val="24"/>
        </w:rPr>
        <w:t>was</w:t>
      </w:r>
      <w:r>
        <w:rPr>
          <w:sz w:val="24"/>
          <w:szCs w:val="24"/>
        </w:rPr>
        <w:t xml:space="preserve"> agreed.&gt;</w:t>
      </w:r>
    </w:p>
    <w:p w14:paraId="7CB928A1" w14:textId="4DF02943" w:rsidR="000411B7" w:rsidRDefault="000411B7" w:rsidP="002A634A">
      <w:pPr>
        <w:pStyle w:val="Heading2"/>
      </w:pPr>
      <w:bookmarkStart w:id="49" w:name="_Toc4421009"/>
      <w:r>
        <w:t>Agreed NFR</w:t>
      </w:r>
      <w:bookmarkEnd w:id="49"/>
    </w:p>
    <w:p w14:paraId="13181D68" w14:textId="461F48F1" w:rsidR="00823BA0" w:rsidRDefault="000411B7" w:rsidP="000411B7">
      <w:r>
        <w:t>&lt;</w:t>
      </w:r>
      <w:r w:rsidR="00823BA0">
        <w:t xml:space="preserve">Write down the final NFR which were agreed during </w:t>
      </w:r>
      <w:r w:rsidR="00D805D4">
        <w:t xml:space="preserve">the </w:t>
      </w:r>
      <w:r w:rsidR="00823BA0" w:rsidRPr="00D805D4">
        <w:rPr>
          <w:noProof/>
        </w:rPr>
        <w:t>performance</w:t>
      </w:r>
      <w:r w:rsidR="00823BA0">
        <w:t xml:space="preserve"> test planning phase. If there is any change in the NFR then also add them with proper justification and agreement proof</w:t>
      </w:r>
      <w:r>
        <w:t>&gt;</w:t>
      </w:r>
    </w:p>
    <w:p w14:paraId="7360F0D1" w14:textId="18750A03" w:rsidR="009B4DB2" w:rsidRDefault="009B4DB2" w:rsidP="009B4DB2">
      <w:pPr>
        <w:pStyle w:val="Caption"/>
        <w:keepNext/>
      </w:pPr>
      <w:r>
        <w:t>Table 3: Change Requests for NFR (CRs)</w:t>
      </w: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167"/>
        <w:gridCol w:w="6121"/>
        <w:gridCol w:w="2065"/>
      </w:tblGrid>
      <w:tr w:rsidR="009B4DB2" w:rsidRPr="00FB70B9" w14:paraId="649179AE" w14:textId="77777777" w:rsidTr="009B4DB2">
        <w:trPr>
          <w:cantSplit/>
          <w:trHeight w:val="242"/>
          <w:tblHeader/>
          <w:jc w:val="center"/>
        </w:trPr>
        <w:tc>
          <w:tcPr>
            <w:tcW w:w="624" w:type="pct"/>
            <w:shd w:val="clear" w:color="auto" w:fill="BFBFBF" w:themeFill="background1" w:themeFillShade="BF"/>
            <w:vAlign w:val="center"/>
          </w:tcPr>
          <w:p w14:paraId="69036B0C" w14:textId="77777777" w:rsidR="009B4DB2" w:rsidRPr="00FB70B9" w:rsidRDefault="009B4DB2" w:rsidP="009B4DB2">
            <w:pPr>
              <w:pStyle w:val="TableColumnHeading"/>
            </w:pPr>
            <w:r w:rsidRPr="00FB70B9">
              <w:t>Task ID</w:t>
            </w:r>
          </w:p>
        </w:tc>
        <w:tc>
          <w:tcPr>
            <w:tcW w:w="3272" w:type="pct"/>
            <w:shd w:val="clear" w:color="auto" w:fill="BFBFBF" w:themeFill="background1" w:themeFillShade="BF"/>
            <w:vAlign w:val="center"/>
          </w:tcPr>
          <w:p w14:paraId="432EA591" w14:textId="77777777" w:rsidR="009B4DB2" w:rsidRPr="00FB70B9" w:rsidRDefault="009B4DB2" w:rsidP="009B4DB2">
            <w:pPr>
              <w:pStyle w:val="TableColumnHeading"/>
            </w:pPr>
            <w:r w:rsidRPr="00FB70B9">
              <w:t>Description</w:t>
            </w:r>
          </w:p>
        </w:tc>
        <w:tc>
          <w:tcPr>
            <w:tcW w:w="1104" w:type="pct"/>
            <w:shd w:val="clear" w:color="auto" w:fill="BFBFBF" w:themeFill="background1" w:themeFillShade="BF"/>
            <w:vAlign w:val="center"/>
          </w:tcPr>
          <w:p w14:paraId="6F928F54" w14:textId="77777777" w:rsidR="009B4DB2" w:rsidRPr="00FB70B9" w:rsidRDefault="009B4DB2" w:rsidP="009B4DB2">
            <w:pPr>
              <w:pStyle w:val="TableColumnHeading"/>
            </w:pPr>
            <w:r w:rsidRPr="00FB70B9">
              <w:t>Project Affected</w:t>
            </w:r>
          </w:p>
        </w:tc>
      </w:tr>
      <w:tr w:rsidR="009B4DB2" w:rsidRPr="00B215BB" w14:paraId="15670D28" w14:textId="77777777" w:rsidTr="009B4DB2">
        <w:trPr>
          <w:cantSplit/>
          <w:jc w:val="center"/>
        </w:trPr>
        <w:tc>
          <w:tcPr>
            <w:tcW w:w="624" w:type="pct"/>
          </w:tcPr>
          <w:p w14:paraId="3BF60544" w14:textId="77777777" w:rsidR="009B4DB2" w:rsidRPr="00B215BB" w:rsidRDefault="009B4DB2" w:rsidP="009B4DB2">
            <w:pPr>
              <w:pStyle w:val="TableText1"/>
            </w:pPr>
            <w:r w:rsidRPr="00B215BB">
              <w:t>CR</w:t>
            </w:r>
            <w:r>
              <w:t>NFT01</w:t>
            </w:r>
          </w:p>
        </w:tc>
        <w:tc>
          <w:tcPr>
            <w:tcW w:w="3272" w:type="pct"/>
            <w:vAlign w:val="bottom"/>
          </w:tcPr>
          <w:p w14:paraId="6834E19C" w14:textId="49942487" w:rsidR="009B4DB2" w:rsidRPr="00392833" w:rsidRDefault="009B4DB2" w:rsidP="009B4DB2">
            <w:pPr>
              <w:spacing w:before="0" w:after="0"/>
              <w:rPr>
                <w:sz w:val="20"/>
              </w:rPr>
            </w:pPr>
            <w:r>
              <w:rPr>
                <w:sz w:val="20"/>
              </w:rPr>
              <w:t>Correction in the peak time user load count.</w:t>
            </w:r>
          </w:p>
        </w:tc>
        <w:tc>
          <w:tcPr>
            <w:tcW w:w="1104" w:type="pct"/>
            <w:vAlign w:val="bottom"/>
          </w:tcPr>
          <w:p w14:paraId="4FC00AB1" w14:textId="77777777" w:rsidR="009B4DB2" w:rsidRPr="00392833" w:rsidRDefault="009B4DB2" w:rsidP="009B4DB2">
            <w:pPr>
              <w:spacing w:before="0" w:after="0"/>
              <w:rPr>
                <w:sz w:val="20"/>
              </w:rPr>
            </w:pPr>
            <w:r w:rsidRPr="00392833">
              <w:rPr>
                <w:sz w:val="20"/>
              </w:rPr>
              <w:t>XXXXXX</w:t>
            </w:r>
          </w:p>
        </w:tc>
      </w:tr>
      <w:tr w:rsidR="009B4DB2" w:rsidRPr="00B215BB" w14:paraId="10253556" w14:textId="77777777" w:rsidTr="009B4DB2">
        <w:trPr>
          <w:cantSplit/>
          <w:jc w:val="center"/>
        </w:trPr>
        <w:tc>
          <w:tcPr>
            <w:tcW w:w="624" w:type="pct"/>
          </w:tcPr>
          <w:p w14:paraId="2D707DBE" w14:textId="77777777" w:rsidR="009B4DB2" w:rsidRPr="00B215BB" w:rsidRDefault="009B4DB2" w:rsidP="009B4DB2">
            <w:pPr>
              <w:pStyle w:val="TableText1"/>
            </w:pPr>
            <w:r>
              <w:t>CRNFR02</w:t>
            </w:r>
          </w:p>
        </w:tc>
        <w:tc>
          <w:tcPr>
            <w:tcW w:w="3272" w:type="pct"/>
            <w:vAlign w:val="bottom"/>
          </w:tcPr>
          <w:p w14:paraId="4F949D11" w14:textId="77777777" w:rsidR="009B4DB2" w:rsidRPr="00392833" w:rsidRDefault="009B4DB2" w:rsidP="009B4DB2">
            <w:pPr>
              <w:spacing w:before="0" w:after="0"/>
              <w:rPr>
                <w:sz w:val="20"/>
              </w:rPr>
            </w:pPr>
            <w:r w:rsidRPr="00392833">
              <w:rPr>
                <w:sz w:val="20"/>
              </w:rPr>
              <w:t>XXXXX</w:t>
            </w:r>
          </w:p>
        </w:tc>
        <w:tc>
          <w:tcPr>
            <w:tcW w:w="1104" w:type="pct"/>
            <w:vAlign w:val="bottom"/>
          </w:tcPr>
          <w:p w14:paraId="135A741D" w14:textId="77777777" w:rsidR="009B4DB2" w:rsidRPr="00392833" w:rsidRDefault="009B4DB2" w:rsidP="009B4DB2">
            <w:pPr>
              <w:spacing w:before="0" w:after="0"/>
              <w:rPr>
                <w:sz w:val="20"/>
              </w:rPr>
            </w:pPr>
            <w:r w:rsidRPr="00392833">
              <w:rPr>
                <w:sz w:val="20"/>
              </w:rPr>
              <w:t>XXXXXX</w:t>
            </w:r>
          </w:p>
        </w:tc>
      </w:tr>
      <w:tr w:rsidR="009B4DB2" w:rsidRPr="00007490" w14:paraId="657D716B" w14:textId="77777777" w:rsidTr="009B4DB2">
        <w:trPr>
          <w:cantSplit/>
          <w:jc w:val="center"/>
        </w:trPr>
        <w:tc>
          <w:tcPr>
            <w:tcW w:w="624" w:type="pct"/>
          </w:tcPr>
          <w:p w14:paraId="7E7BCB93" w14:textId="77777777" w:rsidR="009B4DB2" w:rsidRPr="00B215BB" w:rsidRDefault="009B4DB2" w:rsidP="009B4DB2">
            <w:pPr>
              <w:pStyle w:val="TableText1"/>
            </w:pPr>
            <w:r>
              <w:t>CRNFT03</w:t>
            </w:r>
          </w:p>
        </w:tc>
        <w:tc>
          <w:tcPr>
            <w:tcW w:w="3272" w:type="pct"/>
            <w:vAlign w:val="bottom"/>
          </w:tcPr>
          <w:p w14:paraId="6E3DD477" w14:textId="77777777" w:rsidR="009B4DB2" w:rsidRPr="00392833" w:rsidRDefault="009B4DB2" w:rsidP="009B4DB2">
            <w:pPr>
              <w:spacing w:before="0" w:after="0"/>
              <w:rPr>
                <w:sz w:val="20"/>
              </w:rPr>
            </w:pPr>
            <w:r w:rsidRPr="00392833">
              <w:rPr>
                <w:sz w:val="20"/>
              </w:rPr>
              <w:t>XXXXX</w:t>
            </w:r>
          </w:p>
        </w:tc>
        <w:tc>
          <w:tcPr>
            <w:tcW w:w="1104" w:type="pct"/>
            <w:vAlign w:val="bottom"/>
          </w:tcPr>
          <w:p w14:paraId="550CC20E" w14:textId="77777777" w:rsidR="009B4DB2" w:rsidRPr="00392833" w:rsidRDefault="009B4DB2" w:rsidP="009B4DB2">
            <w:pPr>
              <w:spacing w:before="0" w:after="0"/>
              <w:rPr>
                <w:sz w:val="20"/>
              </w:rPr>
            </w:pPr>
            <w:r w:rsidRPr="00392833">
              <w:rPr>
                <w:sz w:val="20"/>
              </w:rPr>
              <w:t>XXXXXX</w:t>
            </w:r>
          </w:p>
        </w:tc>
      </w:tr>
    </w:tbl>
    <w:p w14:paraId="66589E20" w14:textId="68885F9B" w:rsidR="000411B7" w:rsidRPr="00B61AA8" w:rsidRDefault="00823BA0" w:rsidP="000411B7">
      <w:r>
        <w:t>&lt;Attach the latest NFR sheet here&gt;</w:t>
      </w:r>
      <w:r w:rsidR="000411B7">
        <w:t xml:space="preserve"> </w:t>
      </w:r>
    </w:p>
    <w:p w14:paraId="70B7125B" w14:textId="77777777" w:rsidR="000411B7" w:rsidRDefault="000411B7" w:rsidP="002A634A">
      <w:pPr>
        <w:pStyle w:val="Heading2"/>
      </w:pPr>
      <w:bookmarkStart w:id="50" w:name="_Toc4421010"/>
      <w:r>
        <w:t>NFR and NFT Matrix</w:t>
      </w:r>
      <w:bookmarkEnd w:id="50"/>
    </w:p>
    <w:p w14:paraId="3A481A01" w14:textId="77777777" w:rsidR="000411B7" w:rsidRDefault="000411B7" w:rsidP="000411B7">
      <w:r>
        <w:t xml:space="preserve">&lt;This section contains the </w:t>
      </w:r>
      <w:r w:rsidRPr="0001391E">
        <w:rPr>
          <w:noProof/>
        </w:rPr>
        <w:t>non-functional</w:t>
      </w:r>
      <w:r>
        <w:t xml:space="preserve"> test cases (scripts) and applicable </w:t>
      </w:r>
      <w:r w:rsidRPr="0001391E">
        <w:rPr>
          <w:noProof/>
        </w:rPr>
        <w:t>non-functional</w:t>
      </w:r>
      <w:r>
        <w:t xml:space="preserve"> requirement&gt;</w:t>
      </w:r>
    </w:p>
    <w:p w14:paraId="7B1A7665" w14:textId="1D73C17A" w:rsidR="000411B7" w:rsidRPr="003D629B" w:rsidRDefault="00D805D4" w:rsidP="000411B7">
      <w:pPr>
        <w:pStyle w:val="Caption"/>
        <w:keepNext/>
      </w:pPr>
      <w:r>
        <w:t>Table 4</w:t>
      </w:r>
      <w:r w:rsidR="000411B7">
        <w:t>: NFR-NFT Matrix</w:t>
      </w:r>
    </w:p>
    <w:tbl>
      <w:tblPr>
        <w:tblStyle w:val="TableGrid"/>
        <w:tblW w:w="0" w:type="auto"/>
        <w:tblLook w:val="04A0" w:firstRow="1" w:lastRow="0" w:firstColumn="1" w:lastColumn="0" w:noHBand="0" w:noVBand="1"/>
      </w:tblPr>
      <w:tblGrid>
        <w:gridCol w:w="1560"/>
        <w:gridCol w:w="1558"/>
        <w:gridCol w:w="1558"/>
        <w:gridCol w:w="1558"/>
        <w:gridCol w:w="1558"/>
        <w:gridCol w:w="1558"/>
      </w:tblGrid>
      <w:tr w:rsidR="000411B7" w:rsidRPr="00FB70B9" w14:paraId="0693F142" w14:textId="77777777" w:rsidTr="00E60936">
        <w:tc>
          <w:tcPr>
            <w:tcW w:w="1596" w:type="dxa"/>
            <w:tcBorders>
              <w:bottom w:val="single" w:sz="4" w:space="0" w:color="auto"/>
            </w:tcBorders>
            <w:shd w:val="clear" w:color="auto" w:fill="BFBFBF"/>
          </w:tcPr>
          <w:p w14:paraId="413CFF52" w14:textId="77777777" w:rsidR="000411B7" w:rsidRPr="00FB70B9" w:rsidRDefault="000411B7" w:rsidP="00E60936"/>
        </w:tc>
        <w:tc>
          <w:tcPr>
            <w:tcW w:w="1596" w:type="dxa"/>
            <w:shd w:val="clear" w:color="auto" w:fill="BFBFBF"/>
          </w:tcPr>
          <w:p w14:paraId="5C1BC5BA" w14:textId="77777777" w:rsidR="000411B7" w:rsidRPr="00FB70B9" w:rsidRDefault="000411B7" w:rsidP="00E60936">
            <w:pPr>
              <w:rPr>
                <w:b/>
              </w:rPr>
            </w:pPr>
            <w:r w:rsidRPr="00FB70B9">
              <w:rPr>
                <w:b/>
              </w:rPr>
              <w:t>NFT1</w:t>
            </w:r>
          </w:p>
        </w:tc>
        <w:tc>
          <w:tcPr>
            <w:tcW w:w="1596" w:type="dxa"/>
            <w:shd w:val="clear" w:color="auto" w:fill="BFBFBF"/>
          </w:tcPr>
          <w:p w14:paraId="307D61B7" w14:textId="77777777" w:rsidR="000411B7" w:rsidRPr="00FB70B9" w:rsidRDefault="000411B7" w:rsidP="00E60936">
            <w:pPr>
              <w:rPr>
                <w:b/>
              </w:rPr>
            </w:pPr>
            <w:r w:rsidRPr="00FB70B9">
              <w:rPr>
                <w:b/>
              </w:rPr>
              <w:t>NFT2</w:t>
            </w:r>
          </w:p>
        </w:tc>
        <w:tc>
          <w:tcPr>
            <w:tcW w:w="1596" w:type="dxa"/>
            <w:shd w:val="clear" w:color="auto" w:fill="BFBFBF"/>
          </w:tcPr>
          <w:p w14:paraId="551A6798" w14:textId="77777777" w:rsidR="000411B7" w:rsidRPr="00FB70B9" w:rsidRDefault="000411B7" w:rsidP="00E60936">
            <w:pPr>
              <w:rPr>
                <w:b/>
              </w:rPr>
            </w:pPr>
            <w:r w:rsidRPr="00FB70B9">
              <w:rPr>
                <w:b/>
              </w:rPr>
              <w:t>NFT3</w:t>
            </w:r>
          </w:p>
        </w:tc>
        <w:tc>
          <w:tcPr>
            <w:tcW w:w="1596" w:type="dxa"/>
            <w:shd w:val="clear" w:color="auto" w:fill="BFBFBF"/>
          </w:tcPr>
          <w:p w14:paraId="7105224F" w14:textId="77777777" w:rsidR="000411B7" w:rsidRPr="00FB70B9" w:rsidRDefault="000411B7" w:rsidP="00E60936">
            <w:pPr>
              <w:rPr>
                <w:b/>
              </w:rPr>
            </w:pPr>
            <w:r w:rsidRPr="00FB70B9">
              <w:rPr>
                <w:b/>
              </w:rPr>
              <w:t>NFT4</w:t>
            </w:r>
          </w:p>
        </w:tc>
        <w:tc>
          <w:tcPr>
            <w:tcW w:w="1596" w:type="dxa"/>
            <w:shd w:val="clear" w:color="auto" w:fill="BFBFBF"/>
          </w:tcPr>
          <w:p w14:paraId="6D0226B5" w14:textId="77777777" w:rsidR="000411B7" w:rsidRPr="00FB70B9" w:rsidRDefault="000411B7" w:rsidP="00E60936">
            <w:pPr>
              <w:rPr>
                <w:b/>
              </w:rPr>
            </w:pPr>
            <w:r w:rsidRPr="00FB70B9">
              <w:rPr>
                <w:b/>
              </w:rPr>
              <w:t>NFT5</w:t>
            </w:r>
          </w:p>
        </w:tc>
      </w:tr>
      <w:tr w:rsidR="000411B7" w14:paraId="3455C537" w14:textId="77777777" w:rsidTr="00E60936">
        <w:tc>
          <w:tcPr>
            <w:tcW w:w="1596" w:type="dxa"/>
            <w:shd w:val="clear" w:color="auto" w:fill="BFBFBF" w:themeFill="background1" w:themeFillShade="BF"/>
          </w:tcPr>
          <w:p w14:paraId="749B1C0F" w14:textId="77777777" w:rsidR="000411B7" w:rsidRPr="00FB70B9" w:rsidRDefault="000411B7" w:rsidP="00E60936">
            <w:pPr>
              <w:rPr>
                <w:b/>
              </w:rPr>
            </w:pPr>
            <w:r w:rsidRPr="00FB70B9">
              <w:rPr>
                <w:b/>
              </w:rPr>
              <w:t>NFR1</w:t>
            </w:r>
          </w:p>
        </w:tc>
        <w:tc>
          <w:tcPr>
            <w:tcW w:w="1596" w:type="dxa"/>
          </w:tcPr>
          <w:p w14:paraId="7D90564B" w14:textId="77777777" w:rsidR="000411B7" w:rsidRDefault="000411B7" w:rsidP="00E60936">
            <w:pPr>
              <w:jc w:val="center"/>
            </w:pPr>
            <w:r>
              <w:rPr>
                <w:rFonts w:cs="Arial"/>
              </w:rPr>
              <w:t>×</w:t>
            </w:r>
          </w:p>
        </w:tc>
        <w:tc>
          <w:tcPr>
            <w:tcW w:w="1596" w:type="dxa"/>
          </w:tcPr>
          <w:p w14:paraId="254B7C59" w14:textId="77777777" w:rsidR="000411B7" w:rsidRDefault="000411B7" w:rsidP="00E60936">
            <w:pPr>
              <w:jc w:val="center"/>
            </w:pPr>
            <w:r>
              <w:rPr>
                <w:rFonts w:cs="Arial"/>
              </w:rPr>
              <w:t>√</w:t>
            </w:r>
          </w:p>
        </w:tc>
        <w:tc>
          <w:tcPr>
            <w:tcW w:w="1596" w:type="dxa"/>
          </w:tcPr>
          <w:p w14:paraId="5BEE3AF9" w14:textId="77777777" w:rsidR="000411B7" w:rsidRDefault="000411B7" w:rsidP="00E60936">
            <w:pPr>
              <w:jc w:val="center"/>
            </w:pPr>
            <w:r>
              <w:rPr>
                <w:rFonts w:cs="Arial"/>
              </w:rPr>
              <w:t>×</w:t>
            </w:r>
          </w:p>
        </w:tc>
        <w:tc>
          <w:tcPr>
            <w:tcW w:w="1596" w:type="dxa"/>
          </w:tcPr>
          <w:p w14:paraId="5D5937B9" w14:textId="77777777" w:rsidR="000411B7" w:rsidRDefault="000411B7" w:rsidP="00E60936">
            <w:pPr>
              <w:jc w:val="center"/>
            </w:pPr>
            <w:r>
              <w:rPr>
                <w:rFonts w:cs="Arial"/>
              </w:rPr>
              <w:t>×</w:t>
            </w:r>
          </w:p>
        </w:tc>
        <w:tc>
          <w:tcPr>
            <w:tcW w:w="1596" w:type="dxa"/>
          </w:tcPr>
          <w:p w14:paraId="42BBA92C" w14:textId="77777777" w:rsidR="000411B7" w:rsidRDefault="000411B7" w:rsidP="00E60936">
            <w:pPr>
              <w:jc w:val="center"/>
            </w:pPr>
            <w:r>
              <w:rPr>
                <w:rFonts w:cs="Arial"/>
              </w:rPr>
              <w:t>×</w:t>
            </w:r>
          </w:p>
        </w:tc>
      </w:tr>
      <w:tr w:rsidR="000411B7" w14:paraId="72AE7D0F" w14:textId="77777777" w:rsidTr="00E60936">
        <w:tc>
          <w:tcPr>
            <w:tcW w:w="1596" w:type="dxa"/>
            <w:shd w:val="clear" w:color="auto" w:fill="BFBFBF" w:themeFill="background1" w:themeFillShade="BF"/>
          </w:tcPr>
          <w:p w14:paraId="597BACB7" w14:textId="77777777" w:rsidR="000411B7" w:rsidRPr="00FB70B9" w:rsidRDefault="000411B7" w:rsidP="00E60936">
            <w:pPr>
              <w:rPr>
                <w:b/>
              </w:rPr>
            </w:pPr>
            <w:r w:rsidRPr="00FB70B9">
              <w:rPr>
                <w:b/>
              </w:rPr>
              <w:t>NFR2</w:t>
            </w:r>
          </w:p>
        </w:tc>
        <w:tc>
          <w:tcPr>
            <w:tcW w:w="1596" w:type="dxa"/>
          </w:tcPr>
          <w:p w14:paraId="789DCB3C" w14:textId="77777777" w:rsidR="000411B7" w:rsidRDefault="000411B7" w:rsidP="00E60936">
            <w:pPr>
              <w:jc w:val="center"/>
            </w:pPr>
            <w:r>
              <w:rPr>
                <w:rFonts w:cs="Arial"/>
              </w:rPr>
              <w:t>×</w:t>
            </w:r>
          </w:p>
        </w:tc>
        <w:tc>
          <w:tcPr>
            <w:tcW w:w="1596" w:type="dxa"/>
          </w:tcPr>
          <w:p w14:paraId="588AA612" w14:textId="77777777" w:rsidR="000411B7" w:rsidRDefault="000411B7" w:rsidP="00E60936">
            <w:pPr>
              <w:jc w:val="center"/>
            </w:pPr>
            <w:r>
              <w:rPr>
                <w:rFonts w:cs="Arial"/>
              </w:rPr>
              <w:t>×</w:t>
            </w:r>
          </w:p>
        </w:tc>
        <w:tc>
          <w:tcPr>
            <w:tcW w:w="1596" w:type="dxa"/>
          </w:tcPr>
          <w:p w14:paraId="5A11E252" w14:textId="77777777" w:rsidR="000411B7" w:rsidRDefault="000411B7" w:rsidP="00E60936">
            <w:pPr>
              <w:jc w:val="center"/>
            </w:pPr>
            <w:r>
              <w:rPr>
                <w:rFonts w:cs="Arial"/>
              </w:rPr>
              <w:t>√</w:t>
            </w:r>
          </w:p>
        </w:tc>
        <w:tc>
          <w:tcPr>
            <w:tcW w:w="1596" w:type="dxa"/>
          </w:tcPr>
          <w:p w14:paraId="7B243F33" w14:textId="77777777" w:rsidR="000411B7" w:rsidRDefault="000411B7" w:rsidP="00E60936">
            <w:pPr>
              <w:jc w:val="center"/>
            </w:pPr>
            <w:r>
              <w:rPr>
                <w:rFonts w:cs="Arial"/>
              </w:rPr>
              <w:t>×</w:t>
            </w:r>
          </w:p>
        </w:tc>
        <w:tc>
          <w:tcPr>
            <w:tcW w:w="1596" w:type="dxa"/>
          </w:tcPr>
          <w:p w14:paraId="38997872" w14:textId="77777777" w:rsidR="000411B7" w:rsidRDefault="000411B7" w:rsidP="00E60936">
            <w:pPr>
              <w:jc w:val="center"/>
            </w:pPr>
            <w:r>
              <w:rPr>
                <w:rFonts w:cs="Arial"/>
              </w:rPr>
              <w:t>×</w:t>
            </w:r>
          </w:p>
        </w:tc>
      </w:tr>
      <w:tr w:rsidR="000411B7" w14:paraId="57F6FD02" w14:textId="77777777" w:rsidTr="00E60936">
        <w:tc>
          <w:tcPr>
            <w:tcW w:w="1596" w:type="dxa"/>
            <w:shd w:val="clear" w:color="auto" w:fill="BFBFBF" w:themeFill="background1" w:themeFillShade="BF"/>
          </w:tcPr>
          <w:p w14:paraId="2B00ABE0" w14:textId="77777777" w:rsidR="000411B7" w:rsidRPr="00FB70B9" w:rsidRDefault="000411B7" w:rsidP="00E60936">
            <w:pPr>
              <w:rPr>
                <w:b/>
              </w:rPr>
            </w:pPr>
            <w:r w:rsidRPr="00FB70B9">
              <w:rPr>
                <w:b/>
              </w:rPr>
              <w:t>NFR3</w:t>
            </w:r>
          </w:p>
        </w:tc>
        <w:tc>
          <w:tcPr>
            <w:tcW w:w="1596" w:type="dxa"/>
          </w:tcPr>
          <w:p w14:paraId="53CE7AEE" w14:textId="77777777" w:rsidR="000411B7" w:rsidRDefault="000411B7" w:rsidP="00E60936">
            <w:pPr>
              <w:jc w:val="center"/>
            </w:pPr>
            <w:r>
              <w:rPr>
                <w:rFonts w:cs="Arial"/>
              </w:rPr>
              <w:t>√</w:t>
            </w:r>
          </w:p>
        </w:tc>
        <w:tc>
          <w:tcPr>
            <w:tcW w:w="1596" w:type="dxa"/>
          </w:tcPr>
          <w:p w14:paraId="334ECC09" w14:textId="77777777" w:rsidR="000411B7" w:rsidRDefault="000411B7" w:rsidP="00E60936">
            <w:pPr>
              <w:jc w:val="center"/>
            </w:pPr>
            <w:r>
              <w:rPr>
                <w:rFonts w:cs="Arial"/>
              </w:rPr>
              <w:t>×</w:t>
            </w:r>
          </w:p>
        </w:tc>
        <w:tc>
          <w:tcPr>
            <w:tcW w:w="1596" w:type="dxa"/>
          </w:tcPr>
          <w:p w14:paraId="70F64B5C" w14:textId="77777777" w:rsidR="000411B7" w:rsidRDefault="000411B7" w:rsidP="00E60936">
            <w:pPr>
              <w:jc w:val="center"/>
            </w:pPr>
            <w:r>
              <w:rPr>
                <w:rFonts w:cs="Arial"/>
              </w:rPr>
              <w:t>×</w:t>
            </w:r>
          </w:p>
        </w:tc>
        <w:tc>
          <w:tcPr>
            <w:tcW w:w="1596" w:type="dxa"/>
          </w:tcPr>
          <w:p w14:paraId="33B5FD50" w14:textId="77777777" w:rsidR="000411B7" w:rsidRDefault="000411B7" w:rsidP="00E60936">
            <w:pPr>
              <w:jc w:val="center"/>
            </w:pPr>
            <w:r>
              <w:rPr>
                <w:rFonts w:cs="Arial"/>
              </w:rPr>
              <w:t>√</w:t>
            </w:r>
          </w:p>
        </w:tc>
        <w:tc>
          <w:tcPr>
            <w:tcW w:w="1596" w:type="dxa"/>
          </w:tcPr>
          <w:p w14:paraId="67C3A753" w14:textId="77777777" w:rsidR="000411B7" w:rsidRDefault="000411B7" w:rsidP="00E60936">
            <w:pPr>
              <w:jc w:val="center"/>
            </w:pPr>
            <w:r>
              <w:rPr>
                <w:rFonts w:cs="Arial"/>
              </w:rPr>
              <w:t>×</w:t>
            </w:r>
          </w:p>
        </w:tc>
      </w:tr>
      <w:tr w:rsidR="000411B7" w14:paraId="5359FA8D" w14:textId="77777777" w:rsidTr="00E60936">
        <w:tc>
          <w:tcPr>
            <w:tcW w:w="1596" w:type="dxa"/>
            <w:shd w:val="clear" w:color="auto" w:fill="BFBFBF" w:themeFill="background1" w:themeFillShade="BF"/>
          </w:tcPr>
          <w:p w14:paraId="3955181C" w14:textId="77777777" w:rsidR="000411B7" w:rsidRPr="00FB70B9" w:rsidRDefault="000411B7" w:rsidP="00E60936">
            <w:pPr>
              <w:rPr>
                <w:b/>
              </w:rPr>
            </w:pPr>
            <w:r w:rsidRPr="00FB70B9">
              <w:rPr>
                <w:b/>
              </w:rPr>
              <w:t>NFR4</w:t>
            </w:r>
          </w:p>
        </w:tc>
        <w:tc>
          <w:tcPr>
            <w:tcW w:w="1596" w:type="dxa"/>
          </w:tcPr>
          <w:p w14:paraId="108AB09C" w14:textId="77777777" w:rsidR="000411B7" w:rsidRDefault="000411B7" w:rsidP="00E60936">
            <w:pPr>
              <w:jc w:val="center"/>
            </w:pPr>
            <w:r>
              <w:rPr>
                <w:rFonts w:cs="Arial"/>
              </w:rPr>
              <w:t>√</w:t>
            </w:r>
          </w:p>
        </w:tc>
        <w:tc>
          <w:tcPr>
            <w:tcW w:w="1596" w:type="dxa"/>
          </w:tcPr>
          <w:p w14:paraId="33A5FA42" w14:textId="77777777" w:rsidR="000411B7" w:rsidRDefault="000411B7" w:rsidP="00E60936">
            <w:pPr>
              <w:jc w:val="center"/>
            </w:pPr>
            <w:r>
              <w:rPr>
                <w:rFonts w:cs="Arial"/>
              </w:rPr>
              <w:t>×</w:t>
            </w:r>
          </w:p>
        </w:tc>
        <w:tc>
          <w:tcPr>
            <w:tcW w:w="1596" w:type="dxa"/>
          </w:tcPr>
          <w:p w14:paraId="017E888D" w14:textId="77777777" w:rsidR="000411B7" w:rsidRDefault="000411B7" w:rsidP="00E60936">
            <w:pPr>
              <w:jc w:val="center"/>
            </w:pPr>
            <w:r>
              <w:rPr>
                <w:rFonts w:cs="Arial"/>
              </w:rPr>
              <w:t>×</w:t>
            </w:r>
          </w:p>
        </w:tc>
        <w:tc>
          <w:tcPr>
            <w:tcW w:w="1596" w:type="dxa"/>
          </w:tcPr>
          <w:p w14:paraId="6E494324" w14:textId="77777777" w:rsidR="000411B7" w:rsidRDefault="000411B7" w:rsidP="00E60936">
            <w:pPr>
              <w:jc w:val="center"/>
            </w:pPr>
            <w:r>
              <w:rPr>
                <w:rFonts w:cs="Arial"/>
              </w:rPr>
              <w:t>×</w:t>
            </w:r>
          </w:p>
        </w:tc>
        <w:tc>
          <w:tcPr>
            <w:tcW w:w="1596" w:type="dxa"/>
          </w:tcPr>
          <w:p w14:paraId="0BA1A595" w14:textId="77777777" w:rsidR="000411B7" w:rsidRDefault="000411B7" w:rsidP="00E60936">
            <w:pPr>
              <w:jc w:val="center"/>
            </w:pPr>
            <w:r>
              <w:rPr>
                <w:rFonts w:cs="Arial"/>
              </w:rPr>
              <w:t>×</w:t>
            </w:r>
          </w:p>
        </w:tc>
      </w:tr>
      <w:tr w:rsidR="000411B7" w14:paraId="3420F71F" w14:textId="77777777" w:rsidTr="00E60936">
        <w:tc>
          <w:tcPr>
            <w:tcW w:w="1596" w:type="dxa"/>
            <w:shd w:val="clear" w:color="auto" w:fill="BFBFBF" w:themeFill="background1" w:themeFillShade="BF"/>
          </w:tcPr>
          <w:p w14:paraId="3DEDE09E" w14:textId="77777777" w:rsidR="000411B7" w:rsidRPr="00FB70B9" w:rsidRDefault="000411B7" w:rsidP="00E60936">
            <w:pPr>
              <w:rPr>
                <w:b/>
              </w:rPr>
            </w:pPr>
            <w:r w:rsidRPr="00FB70B9">
              <w:rPr>
                <w:b/>
              </w:rPr>
              <w:t>NFR5</w:t>
            </w:r>
          </w:p>
        </w:tc>
        <w:tc>
          <w:tcPr>
            <w:tcW w:w="1596" w:type="dxa"/>
          </w:tcPr>
          <w:p w14:paraId="69CEEEBA" w14:textId="77777777" w:rsidR="000411B7" w:rsidRDefault="000411B7" w:rsidP="00E60936">
            <w:pPr>
              <w:jc w:val="center"/>
            </w:pPr>
            <w:r>
              <w:rPr>
                <w:rFonts w:cs="Arial"/>
              </w:rPr>
              <w:t>×</w:t>
            </w:r>
          </w:p>
        </w:tc>
        <w:tc>
          <w:tcPr>
            <w:tcW w:w="1596" w:type="dxa"/>
          </w:tcPr>
          <w:p w14:paraId="42A953E6" w14:textId="77777777" w:rsidR="000411B7" w:rsidRDefault="000411B7" w:rsidP="00E60936">
            <w:pPr>
              <w:jc w:val="center"/>
            </w:pPr>
            <w:r>
              <w:rPr>
                <w:rFonts w:cs="Arial"/>
              </w:rPr>
              <w:t>√</w:t>
            </w:r>
          </w:p>
        </w:tc>
        <w:tc>
          <w:tcPr>
            <w:tcW w:w="1596" w:type="dxa"/>
          </w:tcPr>
          <w:p w14:paraId="750481D5" w14:textId="77777777" w:rsidR="000411B7" w:rsidRDefault="000411B7" w:rsidP="00E60936">
            <w:pPr>
              <w:jc w:val="center"/>
            </w:pPr>
            <w:r>
              <w:rPr>
                <w:rFonts w:cs="Arial"/>
              </w:rPr>
              <w:t>√</w:t>
            </w:r>
          </w:p>
        </w:tc>
        <w:tc>
          <w:tcPr>
            <w:tcW w:w="1596" w:type="dxa"/>
          </w:tcPr>
          <w:p w14:paraId="48F5BC11" w14:textId="77777777" w:rsidR="000411B7" w:rsidRDefault="000411B7" w:rsidP="00E60936">
            <w:pPr>
              <w:jc w:val="center"/>
            </w:pPr>
            <w:r>
              <w:rPr>
                <w:rFonts w:cs="Arial"/>
              </w:rPr>
              <w:t>×</w:t>
            </w:r>
          </w:p>
        </w:tc>
        <w:tc>
          <w:tcPr>
            <w:tcW w:w="1596" w:type="dxa"/>
          </w:tcPr>
          <w:p w14:paraId="163CC367" w14:textId="77777777" w:rsidR="000411B7" w:rsidRDefault="000411B7" w:rsidP="00E60936">
            <w:pPr>
              <w:jc w:val="center"/>
            </w:pPr>
            <w:r>
              <w:rPr>
                <w:rFonts w:cs="Arial"/>
              </w:rPr>
              <w:t>√</w:t>
            </w:r>
          </w:p>
        </w:tc>
      </w:tr>
    </w:tbl>
    <w:p w14:paraId="6FB53CA5" w14:textId="77777777" w:rsidR="000411B7" w:rsidRPr="00B61AA8" w:rsidRDefault="000411B7" w:rsidP="000411B7"/>
    <w:p w14:paraId="002965E3" w14:textId="4F366FC2" w:rsidR="000411B7" w:rsidRPr="000411B7" w:rsidRDefault="000411B7" w:rsidP="000411B7">
      <w:pPr>
        <w:tabs>
          <w:tab w:val="left" w:pos="1104"/>
        </w:tabs>
      </w:pPr>
    </w:p>
    <w:p w14:paraId="1B5F4074" w14:textId="4F0D5383" w:rsidR="005F4206" w:rsidRDefault="005F4206" w:rsidP="00884E00">
      <w:pPr>
        <w:pStyle w:val="Heading1"/>
      </w:pPr>
      <w:bookmarkStart w:id="51" w:name="_Toc4421011"/>
      <w:r w:rsidRPr="00884E00">
        <w:lastRenderedPageBreak/>
        <w:t xml:space="preserve">Performance </w:t>
      </w:r>
      <w:r>
        <w:t xml:space="preserve">Test </w:t>
      </w:r>
      <w:r w:rsidRPr="00884E00">
        <w:t>Planning</w:t>
      </w:r>
      <w:bookmarkEnd w:id="51"/>
    </w:p>
    <w:p w14:paraId="3DDDDF3B" w14:textId="205A371F" w:rsidR="005F4206" w:rsidRPr="00CF1F57" w:rsidRDefault="005F4206" w:rsidP="002A634A">
      <w:pPr>
        <w:pStyle w:val="Heading2"/>
      </w:pPr>
      <w:bookmarkStart w:id="52" w:name="_Toc4421012"/>
      <w:r w:rsidRPr="00CF1F57">
        <w:t>Performance Test Approach</w:t>
      </w:r>
      <w:bookmarkEnd w:id="52"/>
    </w:p>
    <w:p w14:paraId="03C9AB6F" w14:textId="604B698C" w:rsidR="005F4206" w:rsidRDefault="005F4206" w:rsidP="005F4206">
      <w:pPr>
        <w:spacing w:after="240"/>
        <w:rPr>
          <w:sz w:val="24"/>
          <w:szCs w:val="24"/>
        </w:rPr>
      </w:pPr>
      <w:r>
        <w:rPr>
          <w:sz w:val="24"/>
          <w:szCs w:val="24"/>
        </w:rPr>
        <w:t>&lt;Write a</w:t>
      </w:r>
      <w:r w:rsidRPr="00AF7605">
        <w:rPr>
          <w:sz w:val="24"/>
          <w:szCs w:val="24"/>
        </w:rPr>
        <w:t xml:space="preserve"> </w:t>
      </w:r>
      <w:r w:rsidRPr="0001391E">
        <w:rPr>
          <w:noProof/>
          <w:sz w:val="24"/>
          <w:szCs w:val="24"/>
        </w:rPr>
        <w:t>high-level</w:t>
      </w:r>
      <w:r>
        <w:rPr>
          <w:sz w:val="24"/>
          <w:szCs w:val="24"/>
        </w:rPr>
        <w:t xml:space="preserve"> approach for performance </w:t>
      </w:r>
      <w:r w:rsidRPr="00AF7605">
        <w:rPr>
          <w:sz w:val="24"/>
          <w:szCs w:val="24"/>
        </w:rPr>
        <w:t>testing</w:t>
      </w:r>
      <w:r>
        <w:rPr>
          <w:sz w:val="24"/>
          <w:szCs w:val="24"/>
        </w:rPr>
        <w:t xml:space="preserve"> of </w:t>
      </w:r>
      <w:r w:rsidRPr="00AF7605">
        <w:rPr>
          <w:sz w:val="24"/>
          <w:szCs w:val="24"/>
        </w:rPr>
        <w:t xml:space="preserve">the </w:t>
      </w:r>
      <w:r>
        <w:rPr>
          <w:sz w:val="24"/>
          <w:szCs w:val="24"/>
        </w:rPr>
        <w:t>a</w:t>
      </w:r>
      <w:r w:rsidRPr="00AF7605">
        <w:rPr>
          <w:sz w:val="24"/>
          <w:szCs w:val="24"/>
        </w:rPr>
        <w:t xml:space="preserve">pplication </w:t>
      </w:r>
      <w:r>
        <w:rPr>
          <w:sz w:val="24"/>
          <w:szCs w:val="24"/>
        </w:rPr>
        <w:t>under test</w:t>
      </w:r>
      <w:r w:rsidRPr="00AF7605">
        <w:rPr>
          <w:sz w:val="24"/>
          <w:szCs w:val="24"/>
        </w:rPr>
        <w:t>.</w:t>
      </w:r>
      <w:r w:rsidR="009B4DB2">
        <w:rPr>
          <w:sz w:val="24"/>
          <w:szCs w:val="24"/>
        </w:rPr>
        <w:t xml:space="preserve"> Or attach Performance Test Plan Document</w:t>
      </w:r>
      <w:r>
        <w:rPr>
          <w:sz w:val="24"/>
          <w:szCs w:val="24"/>
        </w:rPr>
        <w:t xml:space="preserve"> &gt;</w:t>
      </w:r>
    </w:p>
    <w:p w14:paraId="481D004B" w14:textId="171FB428" w:rsidR="009B4DB2" w:rsidRPr="00AF7605" w:rsidRDefault="009B4DB2" w:rsidP="005F4206">
      <w:pPr>
        <w:spacing w:after="240"/>
        <w:rPr>
          <w:sz w:val="24"/>
          <w:szCs w:val="24"/>
        </w:rPr>
      </w:pPr>
      <w:r>
        <w:rPr>
          <w:sz w:val="24"/>
          <w:szCs w:val="24"/>
        </w:rPr>
        <w:t>&lt;In case any change request raise to change the scope of the testing which was not covered in the Final Performance Test Plan then provide the detail in below table&gt;</w:t>
      </w:r>
    </w:p>
    <w:p w14:paraId="27E3DC4C" w14:textId="62EA5FF5" w:rsidR="005F4206" w:rsidRDefault="00D805D4" w:rsidP="005F4206">
      <w:pPr>
        <w:pStyle w:val="Caption"/>
        <w:keepNext/>
      </w:pPr>
      <w:bookmarkStart w:id="53" w:name="_Toc420668169"/>
      <w:r>
        <w:t>Table 5</w:t>
      </w:r>
      <w:r w:rsidR="005F4206">
        <w:t>: Change Requests (CRs)</w:t>
      </w:r>
      <w:bookmarkEnd w:id="53"/>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167"/>
        <w:gridCol w:w="6121"/>
        <w:gridCol w:w="2065"/>
      </w:tblGrid>
      <w:tr w:rsidR="005F4206" w:rsidRPr="00FB70B9" w14:paraId="5DED6F45" w14:textId="77777777" w:rsidTr="00E60936">
        <w:trPr>
          <w:cantSplit/>
          <w:trHeight w:val="242"/>
          <w:tblHeader/>
          <w:jc w:val="center"/>
        </w:trPr>
        <w:tc>
          <w:tcPr>
            <w:tcW w:w="624" w:type="pct"/>
            <w:shd w:val="clear" w:color="auto" w:fill="BFBFBF" w:themeFill="background1" w:themeFillShade="BF"/>
            <w:vAlign w:val="center"/>
          </w:tcPr>
          <w:p w14:paraId="6B87282C" w14:textId="77777777" w:rsidR="005F4206" w:rsidRPr="00FB70B9" w:rsidRDefault="005F4206" w:rsidP="00E60936">
            <w:pPr>
              <w:pStyle w:val="TableColumnHeading"/>
            </w:pPr>
            <w:r w:rsidRPr="00FB70B9">
              <w:t>Task ID</w:t>
            </w:r>
          </w:p>
        </w:tc>
        <w:tc>
          <w:tcPr>
            <w:tcW w:w="3272" w:type="pct"/>
            <w:shd w:val="clear" w:color="auto" w:fill="BFBFBF" w:themeFill="background1" w:themeFillShade="BF"/>
            <w:vAlign w:val="center"/>
          </w:tcPr>
          <w:p w14:paraId="3B1D14A6" w14:textId="77777777" w:rsidR="005F4206" w:rsidRPr="00FB70B9" w:rsidRDefault="005F4206" w:rsidP="00E60936">
            <w:pPr>
              <w:pStyle w:val="TableColumnHeading"/>
            </w:pPr>
            <w:r w:rsidRPr="00FB70B9">
              <w:t>Description</w:t>
            </w:r>
          </w:p>
        </w:tc>
        <w:tc>
          <w:tcPr>
            <w:tcW w:w="1104" w:type="pct"/>
            <w:shd w:val="clear" w:color="auto" w:fill="BFBFBF" w:themeFill="background1" w:themeFillShade="BF"/>
            <w:vAlign w:val="center"/>
          </w:tcPr>
          <w:p w14:paraId="65ADF719" w14:textId="77777777" w:rsidR="005F4206" w:rsidRPr="00FB70B9" w:rsidRDefault="005F4206" w:rsidP="00E60936">
            <w:pPr>
              <w:pStyle w:val="TableColumnHeading"/>
            </w:pPr>
            <w:r w:rsidRPr="00FB70B9">
              <w:t>Project Affected</w:t>
            </w:r>
          </w:p>
        </w:tc>
      </w:tr>
      <w:tr w:rsidR="005F4206" w:rsidRPr="00B215BB" w14:paraId="52B297CB" w14:textId="77777777" w:rsidTr="00E60936">
        <w:trPr>
          <w:cantSplit/>
          <w:jc w:val="center"/>
        </w:trPr>
        <w:tc>
          <w:tcPr>
            <w:tcW w:w="624" w:type="pct"/>
          </w:tcPr>
          <w:p w14:paraId="78D28733" w14:textId="77777777" w:rsidR="005F4206" w:rsidRPr="00B215BB" w:rsidRDefault="005F4206" w:rsidP="00E60936">
            <w:pPr>
              <w:pStyle w:val="TableText1"/>
            </w:pPr>
            <w:r w:rsidRPr="00B215BB">
              <w:t>CR</w:t>
            </w:r>
            <w:r>
              <w:t>NFT01</w:t>
            </w:r>
          </w:p>
        </w:tc>
        <w:tc>
          <w:tcPr>
            <w:tcW w:w="3272" w:type="pct"/>
            <w:vAlign w:val="bottom"/>
          </w:tcPr>
          <w:p w14:paraId="3F99A743" w14:textId="28968CE1" w:rsidR="005F4206" w:rsidRPr="00392833" w:rsidRDefault="009B4DB2" w:rsidP="00E60936">
            <w:pPr>
              <w:spacing w:before="0" w:after="0"/>
              <w:rPr>
                <w:sz w:val="20"/>
              </w:rPr>
            </w:pPr>
            <w:r>
              <w:rPr>
                <w:sz w:val="20"/>
              </w:rPr>
              <w:t>De-scope product order cancellation scenario.</w:t>
            </w:r>
          </w:p>
        </w:tc>
        <w:tc>
          <w:tcPr>
            <w:tcW w:w="1104" w:type="pct"/>
            <w:vAlign w:val="bottom"/>
          </w:tcPr>
          <w:p w14:paraId="04B29960" w14:textId="77777777" w:rsidR="005F4206" w:rsidRPr="00392833" w:rsidRDefault="005F4206" w:rsidP="00E60936">
            <w:pPr>
              <w:spacing w:before="0" w:after="0"/>
              <w:rPr>
                <w:sz w:val="20"/>
              </w:rPr>
            </w:pPr>
            <w:r w:rsidRPr="00392833">
              <w:rPr>
                <w:sz w:val="20"/>
              </w:rPr>
              <w:t>XXXXXX</w:t>
            </w:r>
          </w:p>
        </w:tc>
      </w:tr>
      <w:tr w:rsidR="005F4206" w:rsidRPr="00B215BB" w14:paraId="4D67D5DE" w14:textId="77777777" w:rsidTr="00E60936">
        <w:trPr>
          <w:cantSplit/>
          <w:jc w:val="center"/>
        </w:trPr>
        <w:tc>
          <w:tcPr>
            <w:tcW w:w="624" w:type="pct"/>
          </w:tcPr>
          <w:p w14:paraId="28762F1F" w14:textId="77777777" w:rsidR="005F4206" w:rsidRPr="00B215BB" w:rsidRDefault="005F4206" w:rsidP="00E60936">
            <w:pPr>
              <w:pStyle w:val="TableText1"/>
            </w:pPr>
            <w:r>
              <w:t>CRNFR02</w:t>
            </w:r>
          </w:p>
        </w:tc>
        <w:tc>
          <w:tcPr>
            <w:tcW w:w="3272" w:type="pct"/>
            <w:vAlign w:val="bottom"/>
          </w:tcPr>
          <w:p w14:paraId="58FA9313" w14:textId="77777777" w:rsidR="005F4206" w:rsidRPr="00392833" w:rsidRDefault="005F4206" w:rsidP="00E60936">
            <w:pPr>
              <w:spacing w:before="0" w:after="0"/>
              <w:rPr>
                <w:sz w:val="20"/>
              </w:rPr>
            </w:pPr>
            <w:r w:rsidRPr="00392833">
              <w:rPr>
                <w:sz w:val="20"/>
              </w:rPr>
              <w:t>XXXXX</w:t>
            </w:r>
          </w:p>
        </w:tc>
        <w:tc>
          <w:tcPr>
            <w:tcW w:w="1104" w:type="pct"/>
            <w:vAlign w:val="bottom"/>
          </w:tcPr>
          <w:p w14:paraId="1FE91F70" w14:textId="77777777" w:rsidR="005F4206" w:rsidRPr="00392833" w:rsidRDefault="005F4206" w:rsidP="00E60936">
            <w:pPr>
              <w:spacing w:before="0" w:after="0"/>
              <w:rPr>
                <w:sz w:val="20"/>
              </w:rPr>
            </w:pPr>
            <w:r w:rsidRPr="00392833">
              <w:rPr>
                <w:sz w:val="20"/>
              </w:rPr>
              <w:t>XXXXXX</w:t>
            </w:r>
          </w:p>
        </w:tc>
      </w:tr>
      <w:tr w:rsidR="005F4206" w:rsidRPr="00007490" w14:paraId="52902ECB" w14:textId="77777777" w:rsidTr="00E60936">
        <w:trPr>
          <w:cantSplit/>
          <w:jc w:val="center"/>
        </w:trPr>
        <w:tc>
          <w:tcPr>
            <w:tcW w:w="624" w:type="pct"/>
          </w:tcPr>
          <w:p w14:paraId="238478BF" w14:textId="77777777" w:rsidR="005F4206" w:rsidRPr="00B215BB" w:rsidRDefault="005F4206" w:rsidP="00E60936">
            <w:pPr>
              <w:pStyle w:val="TableText1"/>
            </w:pPr>
            <w:r>
              <w:t>CRNFT03</w:t>
            </w:r>
          </w:p>
        </w:tc>
        <w:tc>
          <w:tcPr>
            <w:tcW w:w="3272" w:type="pct"/>
            <w:vAlign w:val="bottom"/>
          </w:tcPr>
          <w:p w14:paraId="2C18FBB9" w14:textId="77777777" w:rsidR="005F4206" w:rsidRPr="00392833" w:rsidRDefault="005F4206" w:rsidP="00E60936">
            <w:pPr>
              <w:spacing w:before="0" w:after="0"/>
              <w:rPr>
                <w:sz w:val="20"/>
              </w:rPr>
            </w:pPr>
            <w:r w:rsidRPr="00392833">
              <w:rPr>
                <w:sz w:val="20"/>
              </w:rPr>
              <w:t>XXXXX</w:t>
            </w:r>
          </w:p>
        </w:tc>
        <w:tc>
          <w:tcPr>
            <w:tcW w:w="1104" w:type="pct"/>
            <w:vAlign w:val="bottom"/>
          </w:tcPr>
          <w:p w14:paraId="557DB4DC" w14:textId="77777777" w:rsidR="005F4206" w:rsidRPr="00392833" w:rsidRDefault="005F4206" w:rsidP="00E60936">
            <w:pPr>
              <w:spacing w:before="0" w:after="0"/>
              <w:rPr>
                <w:sz w:val="20"/>
              </w:rPr>
            </w:pPr>
            <w:r w:rsidRPr="00392833">
              <w:rPr>
                <w:sz w:val="20"/>
              </w:rPr>
              <w:t>XXXXXX</w:t>
            </w:r>
          </w:p>
        </w:tc>
      </w:tr>
    </w:tbl>
    <w:p w14:paraId="005FF78B" w14:textId="77777777" w:rsidR="005F4206" w:rsidRDefault="005F4206" w:rsidP="005F4206">
      <w:pPr>
        <w:pStyle w:val="Heading3"/>
        <w:tabs>
          <w:tab w:val="left" w:pos="840"/>
        </w:tabs>
        <w:spacing w:after="40"/>
        <w:ind w:left="835" w:hanging="835"/>
      </w:pPr>
      <w:bookmarkStart w:id="54" w:name="_Toc380963452"/>
      <w:bookmarkStart w:id="55" w:name="_Toc4421013"/>
      <w:r>
        <w:t>Performance Testing and Monitoring Tool Details</w:t>
      </w:r>
      <w:bookmarkEnd w:id="55"/>
    </w:p>
    <w:p w14:paraId="7CA84225" w14:textId="5CC2CDD3" w:rsidR="005F4206" w:rsidRDefault="00D805D4" w:rsidP="005F4206">
      <w:pPr>
        <w:pStyle w:val="Caption"/>
        <w:keepNext/>
      </w:pPr>
      <w:r>
        <w:t>Table 6</w:t>
      </w:r>
      <w:r w:rsidR="005F4206">
        <w:t>: Description of Performance Testing Tool</w:t>
      </w: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2245"/>
        <w:gridCol w:w="2520"/>
        <w:gridCol w:w="3061"/>
        <w:gridCol w:w="1529"/>
      </w:tblGrid>
      <w:tr w:rsidR="005F4206" w:rsidRPr="00FB70B9" w14:paraId="74B268C2" w14:textId="77777777" w:rsidTr="00FE39F6">
        <w:trPr>
          <w:cantSplit/>
          <w:trHeight w:val="242"/>
          <w:tblHeader/>
          <w:jc w:val="center"/>
        </w:trPr>
        <w:tc>
          <w:tcPr>
            <w:tcW w:w="1200" w:type="pct"/>
            <w:shd w:val="clear" w:color="auto" w:fill="BFBFBF" w:themeFill="background1" w:themeFillShade="BF"/>
            <w:vAlign w:val="center"/>
          </w:tcPr>
          <w:p w14:paraId="5DFE7D8D" w14:textId="77777777" w:rsidR="005F4206" w:rsidRPr="00FB70B9" w:rsidRDefault="005F4206" w:rsidP="00E60936">
            <w:pPr>
              <w:pStyle w:val="TableColumnHeading"/>
            </w:pPr>
            <w:r>
              <w:t>Tool Name</w:t>
            </w:r>
          </w:p>
        </w:tc>
        <w:tc>
          <w:tcPr>
            <w:tcW w:w="1347" w:type="pct"/>
            <w:shd w:val="clear" w:color="auto" w:fill="BFBFBF" w:themeFill="background1" w:themeFillShade="BF"/>
            <w:vAlign w:val="center"/>
          </w:tcPr>
          <w:p w14:paraId="0723790C" w14:textId="77777777" w:rsidR="005F4206" w:rsidRPr="00FB70B9" w:rsidRDefault="005F4206" w:rsidP="00E60936">
            <w:pPr>
              <w:pStyle w:val="TableColumnHeading"/>
            </w:pPr>
            <w:r w:rsidRPr="00FB70B9">
              <w:t>Description</w:t>
            </w:r>
          </w:p>
        </w:tc>
        <w:tc>
          <w:tcPr>
            <w:tcW w:w="1636" w:type="pct"/>
            <w:shd w:val="clear" w:color="auto" w:fill="BFBFBF" w:themeFill="background1" w:themeFillShade="BF"/>
            <w:vAlign w:val="center"/>
          </w:tcPr>
          <w:p w14:paraId="76E76745" w14:textId="77777777" w:rsidR="005F4206" w:rsidRPr="00FB70B9" w:rsidRDefault="005F4206" w:rsidP="00E60936">
            <w:pPr>
              <w:pStyle w:val="TableColumnHeading"/>
            </w:pPr>
            <w:r>
              <w:t>Licensed / Open-Source?</w:t>
            </w:r>
          </w:p>
        </w:tc>
        <w:tc>
          <w:tcPr>
            <w:tcW w:w="817" w:type="pct"/>
            <w:shd w:val="clear" w:color="auto" w:fill="BFBFBF" w:themeFill="background1" w:themeFillShade="BF"/>
          </w:tcPr>
          <w:p w14:paraId="2671BED3" w14:textId="77777777" w:rsidR="005F4206" w:rsidRDefault="005F4206" w:rsidP="00E60936">
            <w:pPr>
              <w:pStyle w:val="TableColumnHeading"/>
            </w:pPr>
            <w:r>
              <w:t>No. of licenses</w:t>
            </w:r>
          </w:p>
        </w:tc>
      </w:tr>
      <w:tr w:rsidR="005F4206" w:rsidRPr="00B215BB" w14:paraId="5E97339B" w14:textId="77777777" w:rsidTr="00FE39F6">
        <w:trPr>
          <w:cantSplit/>
          <w:jc w:val="center"/>
        </w:trPr>
        <w:tc>
          <w:tcPr>
            <w:tcW w:w="1200" w:type="pct"/>
          </w:tcPr>
          <w:p w14:paraId="7B69DEF2" w14:textId="77777777" w:rsidR="005F4206" w:rsidRPr="00B215BB" w:rsidRDefault="005F4206" w:rsidP="00E60936">
            <w:pPr>
              <w:pStyle w:val="TableText1"/>
            </w:pPr>
            <w:r>
              <w:t>Micro Focus Performance Center</w:t>
            </w:r>
          </w:p>
        </w:tc>
        <w:tc>
          <w:tcPr>
            <w:tcW w:w="1347" w:type="pct"/>
          </w:tcPr>
          <w:p w14:paraId="279AEF83" w14:textId="77777777" w:rsidR="005F4206" w:rsidRDefault="005F4206" w:rsidP="00E60936">
            <w:pPr>
              <w:pStyle w:val="TableText1"/>
            </w:pPr>
            <w:r w:rsidRPr="00710EEF">
              <w:t>Version: 12.55</w:t>
            </w:r>
          </w:p>
          <w:p w14:paraId="7DE34955" w14:textId="77777777" w:rsidR="005F4206" w:rsidRDefault="005F4206" w:rsidP="00E60936">
            <w:pPr>
              <w:pStyle w:val="TableText1"/>
            </w:pPr>
            <w:r>
              <w:t>Required Protocol: Web HTTP/HTML</w:t>
            </w:r>
          </w:p>
          <w:p w14:paraId="13812C6E" w14:textId="77777777" w:rsidR="005F4206" w:rsidRDefault="005F4206" w:rsidP="00E60936">
            <w:pPr>
              <w:pStyle w:val="TableText1"/>
            </w:pPr>
            <w:r>
              <w:t>Support Forum Link:</w:t>
            </w:r>
          </w:p>
          <w:p w14:paraId="5D9236D3" w14:textId="77777777" w:rsidR="005F4206" w:rsidRPr="00710EEF" w:rsidRDefault="005F4206" w:rsidP="00E60936">
            <w:pPr>
              <w:pStyle w:val="TableText1"/>
            </w:pPr>
            <w:r>
              <w:t>Support ID:</w:t>
            </w:r>
          </w:p>
        </w:tc>
        <w:tc>
          <w:tcPr>
            <w:tcW w:w="1636" w:type="pct"/>
          </w:tcPr>
          <w:p w14:paraId="4D4E25B4" w14:textId="77777777" w:rsidR="005F4206" w:rsidRPr="00710EEF" w:rsidRDefault="005F4206" w:rsidP="00E60936">
            <w:pPr>
              <w:pStyle w:val="TableText1"/>
            </w:pPr>
            <w:r w:rsidRPr="00710EEF">
              <w:t>Licensed</w:t>
            </w:r>
          </w:p>
        </w:tc>
        <w:tc>
          <w:tcPr>
            <w:tcW w:w="817" w:type="pct"/>
          </w:tcPr>
          <w:p w14:paraId="4A093731" w14:textId="77777777" w:rsidR="005F4206" w:rsidRPr="00710EEF" w:rsidRDefault="005F4206" w:rsidP="00E60936">
            <w:pPr>
              <w:pStyle w:val="TableText1"/>
            </w:pPr>
            <w:r w:rsidRPr="00710EEF">
              <w:t>10,000</w:t>
            </w:r>
          </w:p>
        </w:tc>
      </w:tr>
      <w:tr w:rsidR="005F4206" w:rsidRPr="00B215BB" w14:paraId="1DCF44B6" w14:textId="77777777" w:rsidTr="00FE39F6">
        <w:trPr>
          <w:cantSplit/>
          <w:jc w:val="center"/>
        </w:trPr>
        <w:tc>
          <w:tcPr>
            <w:tcW w:w="1200" w:type="pct"/>
          </w:tcPr>
          <w:p w14:paraId="69A3B538" w14:textId="34BFC477" w:rsidR="005F4206" w:rsidRPr="00B215BB" w:rsidRDefault="003525C3" w:rsidP="00E60936">
            <w:pPr>
              <w:pStyle w:val="TableText1"/>
            </w:pPr>
            <w:r>
              <w:t>DynaT</w:t>
            </w:r>
            <w:r w:rsidR="005F4206">
              <w:t>race</w:t>
            </w:r>
          </w:p>
        </w:tc>
        <w:tc>
          <w:tcPr>
            <w:tcW w:w="1347" w:type="pct"/>
            <w:vAlign w:val="bottom"/>
          </w:tcPr>
          <w:p w14:paraId="486C2579" w14:textId="77777777" w:rsidR="005F4206" w:rsidRDefault="005F4206" w:rsidP="00E60936">
            <w:pPr>
              <w:spacing w:before="0" w:after="0"/>
              <w:rPr>
                <w:sz w:val="20"/>
              </w:rPr>
            </w:pPr>
            <w:r>
              <w:rPr>
                <w:sz w:val="20"/>
              </w:rPr>
              <w:t>Version 1.1</w:t>
            </w:r>
          </w:p>
          <w:p w14:paraId="77E65DA8" w14:textId="77777777" w:rsidR="005F4206" w:rsidRDefault="005F4206" w:rsidP="00E60936">
            <w:pPr>
              <w:spacing w:before="0" w:after="0"/>
              <w:rPr>
                <w:sz w:val="20"/>
              </w:rPr>
            </w:pPr>
            <w:r>
              <w:rPr>
                <w:sz w:val="20"/>
              </w:rPr>
              <w:t>Support Forum Link:</w:t>
            </w:r>
          </w:p>
          <w:p w14:paraId="5BA3F9E7" w14:textId="77777777" w:rsidR="005F4206" w:rsidRPr="00F85559" w:rsidRDefault="005F4206" w:rsidP="00E60936">
            <w:pPr>
              <w:spacing w:before="0" w:after="0"/>
              <w:rPr>
                <w:sz w:val="20"/>
              </w:rPr>
            </w:pPr>
            <w:r>
              <w:rPr>
                <w:sz w:val="20"/>
              </w:rPr>
              <w:t>Support ID:</w:t>
            </w:r>
          </w:p>
        </w:tc>
        <w:tc>
          <w:tcPr>
            <w:tcW w:w="1636" w:type="pct"/>
          </w:tcPr>
          <w:p w14:paraId="3CB70722" w14:textId="77777777" w:rsidR="005F4206" w:rsidRPr="00F85559" w:rsidRDefault="005F4206" w:rsidP="00E60936">
            <w:pPr>
              <w:spacing w:before="0" w:after="0"/>
              <w:rPr>
                <w:sz w:val="20"/>
              </w:rPr>
            </w:pPr>
            <w:r w:rsidRPr="00F85559">
              <w:rPr>
                <w:sz w:val="20"/>
              </w:rPr>
              <w:t>Licensed</w:t>
            </w:r>
          </w:p>
        </w:tc>
        <w:tc>
          <w:tcPr>
            <w:tcW w:w="817" w:type="pct"/>
          </w:tcPr>
          <w:p w14:paraId="549972A0" w14:textId="77777777" w:rsidR="005F4206" w:rsidRPr="00F85559" w:rsidRDefault="005F4206" w:rsidP="00E60936">
            <w:pPr>
              <w:spacing w:before="0" w:after="0"/>
              <w:rPr>
                <w:sz w:val="20"/>
              </w:rPr>
            </w:pPr>
            <w:r w:rsidRPr="00F85559">
              <w:rPr>
                <w:sz w:val="20"/>
              </w:rPr>
              <w:t>NA</w:t>
            </w:r>
          </w:p>
        </w:tc>
      </w:tr>
      <w:tr w:rsidR="005F4206" w:rsidRPr="00007490" w14:paraId="708F3C40" w14:textId="77777777" w:rsidTr="00FE39F6">
        <w:trPr>
          <w:cantSplit/>
          <w:jc w:val="center"/>
        </w:trPr>
        <w:tc>
          <w:tcPr>
            <w:tcW w:w="1200" w:type="pct"/>
          </w:tcPr>
          <w:p w14:paraId="338BB2C4" w14:textId="18DA01D7" w:rsidR="005F4206" w:rsidRPr="00B215BB" w:rsidRDefault="001B6471" w:rsidP="00E60936">
            <w:pPr>
              <w:pStyle w:val="TableText1"/>
            </w:pPr>
            <w:r>
              <w:t>xxxxxxx</w:t>
            </w:r>
          </w:p>
        </w:tc>
        <w:tc>
          <w:tcPr>
            <w:tcW w:w="1347" w:type="pct"/>
            <w:vAlign w:val="bottom"/>
          </w:tcPr>
          <w:p w14:paraId="1155C8F8" w14:textId="7E854189" w:rsidR="005F4206" w:rsidRPr="00B215BB" w:rsidRDefault="001B6471" w:rsidP="00E60936">
            <w:pPr>
              <w:spacing w:before="0" w:after="0"/>
              <w:rPr>
                <w:rFonts w:ascii="Calibri" w:hAnsi="Calibri" w:cs="Calibri"/>
                <w:color w:val="000000"/>
                <w:szCs w:val="22"/>
              </w:rPr>
            </w:pPr>
            <w:r>
              <w:rPr>
                <w:rFonts w:ascii="Calibri" w:hAnsi="Calibri" w:cs="Calibri"/>
                <w:color w:val="000000"/>
                <w:szCs w:val="22"/>
              </w:rPr>
              <w:t>xxxxxxxx</w:t>
            </w:r>
          </w:p>
        </w:tc>
        <w:tc>
          <w:tcPr>
            <w:tcW w:w="1636" w:type="pct"/>
            <w:vAlign w:val="bottom"/>
          </w:tcPr>
          <w:p w14:paraId="230B9BAD" w14:textId="593019F5" w:rsidR="005F4206" w:rsidRPr="008D6E17" w:rsidRDefault="001B6471" w:rsidP="00E60936">
            <w:pPr>
              <w:spacing w:before="0" w:after="0"/>
              <w:rPr>
                <w:rFonts w:ascii="Calibri" w:hAnsi="Calibri" w:cs="Calibri"/>
                <w:color w:val="000000"/>
                <w:szCs w:val="22"/>
              </w:rPr>
            </w:pPr>
            <w:r>
              <w:rPr>
                <w:rFonts w:ascii="Calibri" w:hAnsi="Calibri" w:cs="Calibri"/>
                <w:color w:val="000000"/>
                <w:szCs w:val="22"/>
              </w:rPr>
              <w:t>xxxxxxxx</w:t>
            </w:r>
          </w:p>
        </w:tc>
        <w:tc>
          <w:tcPr>
            <w:tcW w:w="817" w:type="pct"/>
          </w:tcPr>
          <w:p w14:paraId="0F5FFD90" w14:textId="2560A924" w:rsidR="005F4206" w:rsidRPr="00B215BB" w:rsidRDefault="001B6471" w:rsidP="00E60936">
            <w:pPr>
              <w:spacing w:before="0" w:after="0"/>
              <w:rPr>
                <w:rFonts w:ascii="Calibri" w:hAnsi="Calibri" w:cs="Calibri"/>
                <w:color w:val="000000"/>
                <w:szCs w:val="22"/>
              </w:rPr>
            </w:pPr>
            <w:r>
              <w:rPr>
                <w:rFonts w:ascii="Calibri" w:hAnsi="Calibri" w:cs="Calibri"/>
                <w:color w:val="000000"/>
                <w:szCs w:val="22"/>
              </w:rPr>
              <w:t>xxxxxxx</w:t>
            </w:r>
          </w:p>
        </w:tc>
      </w:tr>
    </w:tbl>
    <w:p w14:paraId="42075345" w14:textId="77777777" w:rsidR="005F4206" w:rsidRPr="00710EEF" w:rsidRDefault="005F4206" w:rsidP="005F4206"/>
    <w:p w14:paraId="2E1246D3" w14:textId="77777777" w:rsidR="005F4206" w:rsidRDefault="005F4206" w:rsidP="005F4206">
      <w:pPr>
        <w:pStyle w:val="Heading3"/>
        <w:tabs>
          <w:tab w:val="left" w:pos="840"/>
        </w:tabs>
        <w:spacing w:after="40"/>
        <w:ind w:left="835" w:hanging="835"/>
      </w:pPr>
      <w:bookmarkStart w:id="56" w:name="_Toc4421014"/>
      <w:r>
        <w:t>Performance Test Script Steps</w:t>
      </w:r>
      <w:bookmarkEnd w:id="54"/>
      <w:bookmarkEnd w:id="56"/>
    </w:p>
    <w:p w14:paraId="74838AF5" w14:textId="0FE85FAB" w:rsidR="005F4206" w:rsidRPr="00AF7605" w:rsidRDefault="005F4206" w:rsidP="005F4206">
      <w:pPr>
        <w:spacing w:after="240"/>
        <w:rPr>
          <w:sz w:val="24"/>
          <w:szCs w:val="24"/>
        </w:rPr>
      </w:pPr>
      <w:r>
        <w:rPr>
          <w:sz w:val="24"/>
          <w:szCs w:val="24"/>
        </w:rPr>
        <w:t>&lt;</w:t>
      </w:r>
      <w:r w:rsidRPr="00AF7605">
        <w:rPr>
          <w:sz w:val="24"/>
          <w:szCs w:val="24"/>
        </w:rPr>
        <w:t xml:space="preserve">In this section, the performance test scripts that </w:t>
      </w:r>
      <w:r w:rsidR="009B4DB2">
        <w:rPr>
          <w:sz w:val="24"/>
          <w:szCs w:val="24"/>
        </w:rPr>
        <w:t>were used in the test should be listed out. Also, give reference to Performance Test plan to get full details on the transaction flow of the script</w:t>
      </w:r>
      <w:r>
        <w:rPr>
          <w:sz w:val="24"/>
          <w:szCs w:val="24"/>
        </w:rPr>
        <w:t>&gt;</w:t>
      </w:r>
    </w:p>
    <w:p w14:paraId="7576C4E6" w14:textId="6A7EDF91" w:rsidR="005F4206" w:rsidRDefault="00D805D4" w:rsidP="005F4206">
      <w:pPr>
        <w:pStyle w:val="Caption"/>
        <w:keepNext/>
      </w:pPr>
      <w:bookmarkStart w:id="57" w:name="_Toc420668175"/>
      <w:r>
        <w:t>Table 7</w:t>
      </w:r>
      <w:r w:rsidR="009B4DB2">
        <w:t xml:space="preserve">: Performance Test </w:t>
      </w:r>
      <w:r w:rsidR="005F4206">
        <w:t>Script</w:t>
      </w:r>
      <w:bookmarkEnd w:id="57"/>
      <w:r w:rsidR="009B4DB2">
        <w:t xml:space="preserve"> Details</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55"/>
        <w:gridCol w:w="8195"/>
      </w:tblGrid>
      <w:tr w:rsidR="005F4206" w:rsidRPr="00EC3821" w14:paraId="59F773A1" w14:textId="77777777" w:rsidTr="009B4DB2">
        <w:trPr>
          <w:tblHeader/>
          <w:jc w:val="center"/>
        </w:trPr>
        <w:tc>
          <w:tcPr>
            <w:tcW w:w="1255" w:type="dxa"/>
            <w:shd w:val="clear" w:color="auto" w:fill="BFBFBF"/>
            <w:vAlign w:val="center"/>
          </w:tcPr>
          <w:p w14:paraId="686C9AF9" w14:textId="618AB3EA" w:rsidR="005F4206" w:rsidRPr="00EC3821" w:rsidRDefault="009B4DB2" w:rsidP="00E60936">
            <w:pPr>
              <w:pStyle w:val="TableColumnHeading"/>
            </w:pPr>
            <w:r>
              <w:t>Script #</w:t>
            </w:r>
          </w:p>
        </w:tc>
        <w:tc>
          <w:tcPr>
            <w:tcW w:w="8195" w:type="dxa"/>
            <w:shd w:val="clear" w:color="auto" w:fill="BFBFBF"/>
          </w:tcPr>
          <w:p w14:paraId="7AE262DB" w14:textId="5503DAEC" w:rsidR="005F4206" w:rsidRPr="00EC3821" w:rsidRDefault="009B4DB2" w:rsidP="00E60936">
            <w:pPr>
              <w:jc w:val="center"/>
              <w:rPr>
                <w:b/>
              </w:rPr>
            </w:pPr>
            <w:r>
              <w:rPr>
                <w:b/>
              </w:rPr>
              <w:t>Name of the script</w:t>
            </w:r>
          </w:p>
        </w:tc>
      </w:tr>
      <w:tr w:rsidR="005F4206" w14:paraId="76D4AF94" w14:textId="77777777" w:rsidTr="009B4DB2">
        <w:trPr>
          <w:jc w:val="center"/>
        </w:trPr>
        <w:tc>
          <w:tcPr>
            <w:tcW w:w="1255" w:type="dxa"/>
            <w:vAlign w:val="center"/>
          </w:tcPr>
          <w:p w14:paraId="051BC9B9" w14:textId="77777777" w:rsidR="005F4206" w:rsidRDefault="005F4206" w:rsidP="00E60936">
            <w:pPr>
              <w:pStyle w:val="TableText1"/>
              <w:jc w:val="center"/>
            </w:pPr>
            <w:r>
              <w:t>1</w:t>
            </w:r>
          </w:p>
        </w:tc>
        <w:tc>
          <w:tcPr>
            <w:tcW w:w="8195" w:type="dxa"/>
          </w:tcPr>
          <w:p w14:paraId="161676B5" w14:textId="483DB766" w:rsidR="005F4206" w:rsidRPr="009B4DB2" w:rsidRDefault="009B4DB2" w:rsidP="00E60936">
            <w:pPr>
              <w:pStyle w:val="TableText1"/>
            </w:pPr>
            <w:r w:rsidRPr="009B4DB2">
              <w:t xml:space="preserve">NFT Script Name: </w:t>
            </w:r>
            <w:r>
              <w:t>01_PerfMatrix_ProductOrder</w:t>
            </w:r>
          </w:p>
        </w:tc>
      </w:tr>
      <w:tr w:rsidR="005F4206" w14:paraId="61DCE54A" w14:textId="77777777" w:rsidTr="009B4DB2">
        <w:trPr>
          <w:jc w:val="center"/>
        </w:trPr>
        <w:tc>
          <w:tcPr>
            <w:tcW w:w="1255" w:type="dxa"/>
            <w:vAlign w:val="center"/>
          </w:tcPr>
          <w:p w14:paraId="5860B8F3" w14:textId="77777777" w:rsidR="005F4206" w:rsidRDefault="005F4206" w:rsidP="00E60936">
            <w:pPr>
              <w:pStyle w:val="TableText1"/>
              <w:jc w:val="center"/>
            </w:pPr>
            <w:r>
              <w:t>2</w:t>
            </w:r>
          </w:p>
        </w:tc>
        <w:tc>
          <w:tcPr>
            <w:tcW w:w="8195" w:type="dxa"/>
          </w:tcPr>
          <w:p w14:paraId="11A4299B" w14:textId="71C13A58" w:rsidR="005F4206" w:rsidRPr="009B4DB2" w:rsidRDefault="009B4DB2" w:rsidP="00E60936">
            <w:pPr>
              <w:pStyle w:val="TableText1"/>
            </w:pPr>
            <w:r w:rsidRPr="009B4DB2">
              <w:t>NFT Script Name: 02_PerfMatrix_ProductCancellation</w:t>
            </w:r>
          </w:p>
        </w:tc>
      </w:tr>
      <w:tr w:rsidR="005F4206" w14:paraId="1A76C39D" w14:textId="77777777" w:rsidTr="009B4DB2">
        <w:trPr>
          <w:jc w:val="center"/>
        </w:trPr>
        <w:tc>
          <w:tcPr>
            <w:tcW w:w="1255" w:type="dxa"/>
            <w:vAlign w:val="center"/>
          </w:tcPr>
          <w:p w14:paraId="72553ABF" w14:textId="77777777" w:rsidR="005F4206" w:rsidRDefault="005F4206" w:rsidP="00E60936">
            <w:pPr>
              <w:pStyle w:val="TableText1"/>
              <w:jc w:val="center"/>
            </w:pPr>
            <w:r>
              <w:t>3</w:t>
            </w:r>
          </w:p>
        </w:tc>
        <w:tc>
          <w:tcPr>
            <w:tcW w:w="8195" w:type="dxa"/>
          </w:tcPr>
          <w:p w14:paraId="4ABB9CAF" w14:textId="0E1198A1" w:rsidR="005F4206" w:rsidRPr="00966D88" w:rsidRDefault="009B4DB2" w:rsidP="00E60936">
            <w:pPr>
              <w:pStyle w:val="TableText1"/>
            </w:pPr>
            <w:r>
              <w:t>xxxxxxxxx</w:t>
            </w:r>
          </w:p>
        </w:tc>
      </w:tr>
    </w:tbl>
    <w:p w14:paraId="728133EF" w14:textId="14CEF63D" w:rsidR="005F4206" w:rsidRDefault="005F4206" w:rsidP="005F4206">
      <w:pPr>
        <w:pStyle w:val="Caption"/>
        <w:keepNext/>
      </w:pPr>
      <w:bookmarkStart w:id="58" w:name="_Toc420668176"/>
      <w:r>
        <w:lastRenderedPageBreak/>
        <w:t xml:space="preserve">Table </w:t>
      </w:r>
      <w:r w:rsidR="00D805D4">
        <w:rPr>
          <w:noProof/>
        </w:rPr>
        <w:t>8</w:t>
      </w:r>
      <w:r>
        <w:t>: Performance Test (Script 2 Steps)</w:t>
      </w:r>
      <w:bookmarkEnd w:id="58"/>
    </w:p>
    <w:p w14:paraId="3C7D0C72" w14:textId="15FA690C" w:rsidR="005F4206" w:rsidRDefault="005F4206" w:rsidP="005F4206">
      <w:pPr>
        <w:pStyle w:val="Caption"/>
        <w:keepNext/>
      </w:pPr>
      <w:bookmarkStart w:id="59" w:name="_Toc420668178"/>
      <w:r>
        <w:t>Table</w:t>
      </w:r>
      <w:r>
        <w:rPr>
          <w:noProof/>
        </w:rPr>
        <w:t xml:space="preserve"> 7</w:t>
      </w:r>
      <w:r>
        <w:t>: Performance Test Runtime Settings</w:t>
      </w:r>
      <w:bookmarkEnd w:id="59"/>
      <w:r>
        <w:t xml:space="preserve"> (Optional Information, provide only if available)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55"/>
        <w:gridCol w:w="3690"/>
        <w:gridCol w:w="4415"/>
      </w:tblGrid>
      <w:tr w:rsidR="005F4206" w:rsidRPr="008E1B51" w14:paraId="750267A5" w14:textId="77777777" w:rsidTr="00E60936">
        <w:trPr>
          <w:tblHeader/>
          <w:jc w:val="center"/>
        </w:trPr>
        <w:tc>
          <w:tcPr>
            <w:tcW w:w="1255" w:type="dxa"/>
            <w:tcBorders>
              <w:bottom w:val="single" w:sz="4" w:space="0" w:color="auto"/>
            </w:tcBorders>
            <w:shd w:val="clear" w:color="auto" w:fill="BFBFBF"/>
          </w:tcPr>
          <w:p w14:paraId="24535585" w14:textId="77777777" w:rsidR="005F4206" w:rsidRPr="008E1B51" w:rsidRDefault="005F4206" w:rsidP="00E60936">
            <w:pPr>
              <w:pStyle w:val="TableColumnHeading"/>
            </w:pPr>
            <w:r>
              <w:t>Script #</w:t>
            </w:r>
          </w:p>
        </w:tc>
        <w:tc>
          <w:tcPr>
            <w:tcW w:w="3690" w:type="dxa"/>
            <w:tcBorders>
              <w:bottom w:val="single" w:sz="4" w:space="0" w:color="auto"/>
            </w:tcBorders>
            <w:shd w:val="clear" w:color="auto" w:fill="BFBFBF"/>
          </w:tcPr>
          <w:p w14:paraId="2C049C92" w14:textId="77777777" w:rsidR="005F4206" w:rsidRPr="008E1B51" w:rsidRDefault="005F4206" w:rsidP="00E60936">
            <w:pPr>
              <w:pStyle w:val="TableColumnHeading"/>
            </w:pPr>
            <w:r w:rsidRPr="008E1B51">
              <w:t>Pacing between Iterations</w:t>
            </w:r>
          </w:p>
        </w:tc>
        <w:tc>
          <w:tcPr>
            <w:tcW w:w="4415" w:type="dxa"/>
            <w:tcBorders>
              <w:bottom w:val="single" w:sz="4" w:space="0" w:color="auto"/>
            </w:tcBorders>
            <w:shd w:val="clear" w:color="auto" w:fill="BFBFBF"/>
          </w:tcPr>
          <w:p w14:paraId="47F74AEE" w14:textId="77777777" w:rsidR="005F4206" w:rsidRPr="008E1B51" w:rsidRDefault="005F4206" w:rsidP="00E60936">
            <w:pPr>
              <w:pStyle w:val="TableColumnHeading"/>
            </w:pPr>
            <w:r w:rsidRPr="008E1B51">
              <w:t>Think Time</w:t>
            </w:r>
            <w:r>
              <w:t xml:space="preserve"> between transactions</w:t>
            </w:r>
          </w:p>
        </w:tc>
      </w:tr>
      <w:tr w:rsidR="005F4206" w:rsidRPr="009E21A3" w14:paraId="3DE4D313"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vAlign w:val="center"/>
          </w:tcPr>
          <w:p w14:paraId="784F2750" w14:textId="77777777" w:rsidR="005F4206" w:rsidRPr="009E21A3" w:rsidRDefault="005F4206" w:rsidP="00E60936">
            <w:pPr>
              <w:pStyle w:val="TableText1"/>
            </w:pPr>
            <w:r>
              <w:t>Script 1</w:t>
            </w:r>
          </w:p>
        </w:tc>
        <w:tc>
          <w:tcPr>
            <w:tcW w:w="3690" w:type="dxa"/>
            <w:tcBorders>
              <w:top w:val="single" w:sz="4" w:space="0" w:color="auto"/>
              <w:left w:val="single" w:sz="4" w:space="0" w:color="auto"/>
              <w:right w:val="single" w:sz="4" w:space="0" w:color="auto"/>
            </w:tcBorders>
          </w:tcPr>
          <w:p w14:paraId="0FA42A5E" w14:textId="77777777" w:rsidR="005F4206" w:rsidRPr="009E21A3" w:rsidRDefault="005F4206" w:rsidP="00E60936">
            <w:pPr>
              <w:pStyle w:val="TableText1"/>
              <w:jc w:val="center"/>
            </w:pPr>
            <w:r>
              <w:t>6 seconds (Fixed)</w:t>
            </w:r>
          </w:p>
        </w:tc>
        <w:tc>
          <w:tcPr>
            <w:tcW w:w="4415" w:type="dxa"/>
            <w:tcBorders>
              <w:top w:val="single" w:sz="4" w:space="0" w:color="auto"/>
              <w:left w:val="single" w:sz="4" w:space="0" w:color="auto"/>
              <w:right w:val="single" w:sz="4" w:space="0" w:color="auto"/>
            </w:tcBorders>
          </w:tcPr>
          <w:p w14:paraId="27FA06D5" w14:textId="77777777" w:rsidR="005F4206" w:rsidRPr="009E21A3" w:rsidRDefault="005F4206" w:rsidP="00E60936">
            <w:pPr>
              <w:pStyle w:val="TableText1"/>
              <w:jc w:val="center"/>
            </w:pPr>
            <w:r>
              <w:t>10 seconds (Fixed)</w:t>
            </w:r>
          </w:p>
        </w:tc>
      </w:tr>
      <w:tr w:rsidR="005F4206" w:rsidRPr="009E21A3" w14:paraId="6D917E1D"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vAlign w:val="center"/>
          </w:tcPr>
          <w:p w14:paraId="0E825480" w14:textId="77777777" w:rsidR="005F4206" w:rsidRPr="009E21A3" w:rsidRDefault="005F4206" w:rsidP="00E60936">
            <w:pPr>
              <w:pStyle w:val="TableText1"/>
            </w:pPr>
            <w:r>
              <w:t>Script 2</w:t>
            </w:r>
          </w:p>
        </w:tc>
        <w:tc>
          <w:tcPr>
            <w:tcW w:w="3690" w:type="dxa"/>
            <w:tcBorders>
              <w:left w:val="single" w:sz="4" w:space="0" w:color="auto"/>
              <w:right w:val="single" w:sz="4" w:space="0" w:color="auto"/>
            </w:tcBorders>
          </w:tcPr>
          <w:p w14:paraId="38F068C0" w14:textId="77777777" w:rsidR="005F4206" w:rsidRPr="009E21A3" w:rsidRDefault="005F4206" w:rsidP="00E60936">
            <w:pPr>
              <w:pStyle w:val="TableText1"/>
              <w:jc w:val="center"/>
            </w:pPr>
            <w:r>
              <w:t>5-10 seconds (Random)</w:t>
            </w:r>
          </w:p>
        </w:tc>
        <w:tc>
          <w:tcPr>
            <w:tcW w:w="4415" w:type="dxa"/>
            <w:tcBorders>
              <w:left w:val="single" w:sz="4" w:space="0" w:color="auto"/>
              <w:right w:val="single" w:sz="4" w:space="0" w:color="auto"/>
            </w:tcBorders>
          </w:tcPr>
          <w:p w14:paraId="79EF54B4" w14:textId="77777777" w:rsidR="005F4206" w:rsidRPr="009E21A3" w:rsidRDefault="005F4206" w:rsidP="00E60936">
            <w:pPr>
              <w:pStyle w:val="TableText1"/>
              <w:jc w:val="center"/>
            </w:pPr>
            <w:r>
              <w:t>5-10 seconds (Random)</w:t>
            </w:r>
          </w:p>
        </w:tc>
      </w:tr>
      <w:tr w:rsidR="005F4206" w:rsidRPr="009E21A3" w14:paraId="7FE8F935"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01A02124" w14:textId="77777777" w:rsidR="005F4206" w:rsidRPr="009E21A3" w:rsidRDefault="005F4206" w:rsidP="00E60936">
            <w:pPr>
              <w:pStyle w:val="TableText1"/>
            </w:pPr>
            <w:r>
              <w:t>Script 3</w:t>
            </w:r>
          </w:p>
        </w:tc>
        <w:tc>
          <w:tcPr>
            <w:tcW w:w="3690" w:type="dxa"/>
            <w:tcBorders>
              <w:left w:val="single" w:sz="4" w:space="0" w:color="auto"/>
              <w:right w:val="single" w:sz="4" w:space="0" w:color="auto"/>
            </w:tcBorders>
          </w:tcPr>
          <w:p w14:paraId="77240644" w14:textId="77777777" w:rsidR="005F4206" w:rsidRPr="009E21A3" w:rsidRDefault="005F4206" w:rsidP="00E60936">
            <w:pPr>
              <w:pStyle w:val="TableText1"/>
              <w:jc w:val="center"/>
            </w:pPr>
            <w:r>
              <w:t>No Pacing</w:t>
            </w:r>
          </w:p>
        </w:tc>
        <w:tc>
          <w:tcPr>
            <w:tcW w:w="4415" w:type="dxa"/>
            <w:tcBorders>
              <w:left w:val="single" w:sz="4" w:space="0" w:color="auto"/>
              <w:right w:val="single" w:sz="4" w:space="0" w:color="auto"/>
            </w:tcBorders>
          </w:tcPr>
          <w:p w14:paraId="3C1154A4" w14:textId="77777777" w:rsidR="005F4206" w:rsidRPr="009E21A3" w:rsidRDefault="005F4206" w:rsidP="00E60936">
            <w:pPr>
              <w:pStyle w:val="TableText1"/>
              <w:jc w:val="center"/>
            </w:pPr>
            <w:r>
              <w:t>10 seconds (Fixed)</w:t>
            </w:r>
          </w:p>
        </w:tc>
      </w:tr>
      <w:tr w:rsidR="005F4206" w:rsidRPr="009E21A3" w14:paraId="3F67C636"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27AD5A18" w14:textId="77777777" w:rsidR="005F4206" w:rsidRPr="009E21A3" w:rsidRDefault="005F4206" w:rsidP="00E60936">
            <w:pPr>
              <w:pStyle w:val="TableText1"/>
            </w:pPr>
            <w:r>
              <w:t>Script 4</w:t>
            </w:r>
          </w:p>
        </w:tc>
        <w:tc>
          <w:tcPr>
            <w:tcW w:w="3690" w:type="dxa"/>
            <w:tcBorders>
              <w:left w:val="single" w:sz="4" w:space="0" w:color="auto"/>
              <w:right w:val="single" w:sz="4" w:space="0" w:color="auto"/>
            </w:tcBorders>
          </w:tcPr>
          <w:p w14:paraId="40661DAA" w14:textId="77777777" w:rsidR="005F4206" w:rsidRPr="009E21A3" w:rsidRDefault="005F4206" w:rsidP="00E60936">
            <w:pPr>
              <w:pStyle w:val="TableText1"/>
              <w:jc w:val="center"/>
            </w:pPr>
            <w:r>
              <w:t>No Pacing</w:t>
            </w:r>
          </w:p>
        </w:tc>
        <w:tc>
          <w:tcPr>
            <w:tcW w:w="4415" w:type="dxa"/>
            <w:tcBorders>
              <w:left w:val="single" w:sz="4" w:space="0" w:color="auto"/>
              <w:right w:val="single" w:sz="4" w:space="0" w:color="auto"/>
            </w:tcBorders>
          </w:tcPr>
          <w:p w14:paraId="288CDF85" w14:textId="77777777" w:rsidR="005F4206" w:rsidRPr="009E21A3" w:rsidRDefault="005F4206" w:rsidP="00E60936">
            <w:pPr>
              <w:pStyle w:val="TableText1"/>
              <w:jc w:val="center"/>
            </w:pPr>
            <w:r>
              <w:t>No Think Time (Only 1 transaction in the script)</w:t>
            </w:r>
          </w:p>
        </w:tc>
      </w:tr>
      <w:tr w:rsidR="005F4206" w:rsidRPr="009E21A3" w14:paraId="2A56BC01" w14:textId="77777777" w:rsidTr="00E60936">
        <w:trPr>
          <w:trHeight w:val="58"/>
          <w:jc w:val="center"/>
        </w:trPr>
        <w:tc>
          <w:tcPr>
            <w:tcW w:w="1255" w:type="dxa"/>
            <w:tcBorders>
              <w:top w:val="single" w:sz="4" w:space="0" w:color="auto"/>
              <w:left w:val="single" w:sz="4" w:space="0" w:color="auto"/>
              <w:bottom w:val="single" w:sz="4" w:space="0" w:color="auto"/>
              <w:right w:val="single" w:sz="4" w:space="0" w:color="auto"/>
            </w:tcBorders>
          </w:tcPr>
          <w:p w14:paraId="0B2BD7BE" w14:textId="77777777" w:rsidR="005F4206" w:rsidRPr="009E21A3" w:rsidRDefault="005F4206" w:rsidP="00E60936">
            <w:pPr>
              <w:pStyle w:val="TableText1"/>
            </w:pPr>
            <w:r>
              <w:t>Script 5</w:t>
            </w:r>
          </w:p>
        </w:tc>
        <w:tc>
          <w:tcPr>
            <w:tcW w:w="3690" w:type="dxa"/>
            <w:tcBorders>
              <w:left w:val="single" w:sz="4" w:space="0" w:color="auto"/>
              <w:right w:val="single" w:sz="4" w:space="0" w:color="auto"/>
            </w:tcBorders>
          </w:tcPr>
          <w:p w14:paraId="2C004A7F" w14:textId="77777777" w:rsidR="005F4206" w:rsidRPr="009E21A3" w:rsidRDefault="005F4206" w:rsidP="00E60936">
            <w:pPr>
              <w:pStyle w:val="TableText1"/>
              <w:jc w:val="center"/>
            </w:pPr>
            <w:r>
              <w:t>12 seconds (Fixed)</w:t>
            </w:r>
          </w:p>
        </w:tc>
        <w:tc>
          <w:tcPr>
            <w:tcW w:w="4415" w:type="dxa"/>
            <w:tcBorders>
              <w:left w:val="single" w:sz="4" w:space="0" w:color="auto"/>
              <w:right w:val="single" w:sz="4" w:space="0" w:color="auto"/>
            </w:tcBorders>
          </w:tcPr>
          <w:p w14:paraId="2236C600" w14:textId="77777777" w:rsidR="005F4206" w:rsidRPr="009E21A3" w:rsidRDefault="005F4206" w:rsidP="00E60936">
            <w:pPr>
              <w:pStyle w:val="TableText1"/>
              <w:jc w:val="center"/>
            </w:pPr>
            <w:r>
              <w:t>10 seconds (Fixed)</w:t>
            </w:r>
          </w:p>
        </w:tc>
      </w:tr>
      <w:tr w:rsidR="005F4206" w:rsidRPr="009E21A3" w14:paraId="12B009ED"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5C772936" w14:textId="77777777" w:rsidR="005F4206" w:rsidRDefault="005F4206" w:rsidP="00E60936">
            <w:pPr>
              <w:pStyle w:val="TableText1"/>
            </w:pPr>
            <w:r>
              <w:t>Script 6</w:t>
            </w:r>
          </w:p>
        </w:tc>
        <w:tc>
          <w:tcPr>
            <w:tcW w:w="3690" w:type="dxa"/>
            <w:tcBorders>
              <w:left w:val="single" w:sz="4" w:space="0" w:color="auto"/>
              <w:bottom w:val="single" w:sz="4" w:space="0" w:color="auto"/>
              <w:right w:val="single" w:sz="4" w:space="0" w:color="auto"/>
            </w:tcBorders>
          </w:tcPr>
          <w:p w14:paraId="6274D4F5" w14:textId="77777777" w:rsidR="005F4206" w:rsidRPr="009E21A3" w:rsidRDefault="005F4206" w:rsidP="00E60936">
            <w:pPr>
              <w:pStyle w:val="TableText1"/>
              <w:jc w:val="center"/>
            </w:pPr>
            <w:r>
              <w:t>12 seconds (Fixed)</w:t>
            </w:r>
          </w:p>
        </w:tc>
        <w:tc>
          <w:tcPr>
            <w:tcW w:w="4415" w:type="dxa"/>
            <w:tcBorders>
              <w:left w:val="single" w:sz="4" w:space="0" w:color="auto"/>
              <w:bottom w:val="single" w:sz="4" w:space="0" w:color="auto"/>
              <w:right w:val="single" w:sz="4" w:space="0" w:color="auto"/>
            </w:tcBorders>
          </w:tcPr>
          <w:p w14:paraId="371A9AC3" w14:textId="77777777" w:rsidR="005F4206" w:rsidRPr="009E21A3" w:rsidRDefault="005F4206" w:rsidP="00E60936">
            <w:pPr>
              <w:pStyle w:val="TableText1"/>
              <w:jc w:val="center"/>
            </w:pPr>
            <w:r>
              <w:t>10 seconds (Fixed)</w:t>
            </w:r>
          </w:p>
        </w:tc>
      </w:tr>
    </w:tbl>
    <w:p w14:paraId="64F54319" w14:textId="301C044E" w:rsidR="005F4206" w:rsidRPr="005F4206" w:rsidRDefault="005F4206" w:rsidP="005F4206">
      <w:pPr>
        <w:tabs>
          <w:tab w:val="left" w:pos="1716"/>
        </w:tabs>
      </w:pPr>
    </w:p>
    <w:p w14:paraId="0E156646" w14:textId="4BEFDE60" w:rsidR="00884E00" w:rsidRDefault="00884E00" w:rsidP="00884E00">
      <w:pPr>
        <w:pStyle w:val="Heading1"/>
      </w:pPr>
      <w:bookmarkStart w:id="60" w:name="_Toc4421015"/>
      <w:r w:rsidRPr="00884E00">
        <w:lastRenderedPageBreak/>
        <w:t xml:space="preserve">Performance </w:t>
      </w:r>
      <w:r w:rsidR="000411B7">
        <w:t xml:space="preserve">Test </w:t>
      </w:r>
      <w:r w:rsidR="00EC665D">
        <w:t>Result</w:t>
      </w:r>
      <w:bookmarkEnd w:id="60"/>
    </w:p>
    <w:p w14:paraId="06E28ECA" w14:textId="0575483C" w:rsidR="000E735B" w:rsidRDefault="000E735B" w:rsidP="002A634A">
      <w:pPr>
        <w:pStyle w:val="Heading2"/>
      </w:pPr>
      <w:bookmarkStart w:id="61" w:name="_Toc380963455"/>
      <w:bookmarkStart w:id="62" w:name="_Toc4421016"/>
      <w:r>
        <w:t xml:space="preserve">Performance Test </w:t>
      </w:r>
      <w:bookmarkEnd w:id="61"/>
      <w:r w:rsidR="00177A10">
        <w:t xml:space="preserve">Result </w:t>
      </w:r>
      <w:r w:rsidR="005F4206">
        <w:t>Summary</w:t>
      </w:r>
      <w:bookmarkEnd w:id="62"/>
    </w:p>
    <w:p w14:paraId="3C8C9C7F" w14:textId="6FDF99E9" w:rsidR="000E735B" w:rsidRPr="008A6CF4" w:rsidRDefault="006726ED" w:rsidP="000E735B">
      <w:pPr>
        <w:spacing w:after="240"/>
        <w:rPr>
          <w:sz w:val="24"/>
          <w:szCs w:val="24"/>
        </w:rPr>
      </w:pPr>
      <w:r>
        <w:rPr>
          <w:sz w:val="24"/>
          <w:szCs w:val="24"/>
        </w:rPr>
        <w:t>&lt;</w:t>
      </w:r>
      <w:r w:rsidR="000E735B" w:rsidRPr="008A6CF4">
        <w:rPr>
          <w:sz w:val="24"/>
          <w:szCs w:val="24"/>
        </w:rPr>
        <w:t xml:space="preserve">The table below provides an example of a short summary of each of the Performance Test </w:t>
      </w:r>
      <w:r w:rsidR="007578A0">
        <w:rPr>
          <w:sz w:val="24"/>
          <w:szCs w:val="24"/>
        </w:rPr>
        <w:t>execution result</w:t>
      </w:r>
      <w:r>
        <w:rPr>
          <w:sz w:val="24"/>
          <w:szCs w:val="24"/>
        </w:rPr>
        <w:t>&gt;</w:t>
      </w:r>
      <w:r w:rsidR="000E735B" w:rsidRPr="008A6CF4">
        <w:rPr>
          <w:sz w:val="24"/>
          <w:szCs w:val="24"/>
        </w:rPr>
        <w:t xml:space="preserve"> </w:t>
      </w:r>
    </w:p>
    <w:p w14:paraId="6DDC6BB5" w14:textId="5114BD54" w:rsidR="000E735B" w:rsidRDefault="000E735B" w:rsidP="000E735B">
      <w:pPr>
        <w:pStyle w:val="Caption"/>
        <w:keepNext/>
      </w:pPr>
      <w:bookmarkStart w:id="63" w:name="_Toc420668177"/>
      <w:r>
        <w:t>Table</w:t>
      </w:r>
      <w:r w:rsidR="007531D8">
        <w:rPr>
          <w:noProof/>
        </w:rPr>
        <w:t xml:space="preserve"> </w:t>
      </w:r>
      <w:r w:rsidR="00D805D4">
        <w:rPr>
          <w:noProof/>
        </w:rPr>
        <w:t>9</w:t>
      </w:r>
      <w:r>
        <w:t xml:space="preserve">: Performance Test </w:t>
      </w:r>
      <w:bookmarkEnd w:id="63"/>
      <w:r w:rsidR="007578A0">
        <w:t>Result Summary</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2520"/>
        <w:gridCol w:w="4050"/>
        <w:gridCol w:w="1220"/>
      </w:tblGrid>
      <w:tr w:rsidR="00EC665D" w:rsidRPr="00483834" w14:paraId="443F11EF" w14:textId="31DB0C14" w:rsidTr="00EC665D">
        <w:trPr>
          <w:cantSplit/>
          <w:tblHeader/>
          <w:jc w:val="center"/>
        </w:trPr>
        <w:tc>
          <w:tcPr>
            <w:tcW w:w="1615" w:type="dxa"/>
            <w:shd w:val="clear" w:color="auto" w:fill="BFBFBF"/>
            <w:vAlign w:val="center"/>
          </w:tcPr>
          <w:p w14:paraId="3C1CEAE0" w14:textId="77777777" w:rsidR="00EC665D" w:rsidRPr="00483834" w:rsidRDefault="00EC665D" w:rsidP="00AC352C">
            <w:pPr>
              <w:pStyle w:val="TableColumnHeading"/>
            </w:pPr>
            <w:r w:rsidRPr="00483834">
              <w:t>Test Run</w:t>
            </w:r>
          </w:p>
        </w:tc>
        <w:tc>
          <w:tcPr>
            <w:tcW w:w="2520" w:type="dxa"/>
            <w:shd w:val="clear" w:color="auto" w:fill="BFBFBF"/>
            <w:vAlign w:val="center"/>
          </w:tcPr>
          <w:p w14:paraId="3C6B7169" w14:textId="77777777" w:rsidR="00EC665D" w:rsidRPr="00483834" w:rsidRDefault="00EC665D" w:rsidP="00AC352C">
            <w:pPr>
              <w:pStyle w:val="TableColumnHeading"/>
            </w:pPr>
            <w:r w:rsidRPr="00483834">
              <w:t>Date</w:t>
            </w:r>
          </w:p>
        </w:tc>
        <w:tc>
          <w:tcPr>
            <w:tcW w:w="4050" w:type="dxa"/>
            <w:shd w:val="clear" w:color="auto" w:fill="BFBFBF"/>
            <w:vAlign w:val="center"/>
          </w:tcPr>
          <w:p w14:paraId="00EAA16A" w14:textId="6B62BA34" w:rsidR="00EC665D" w:rsidRPr="00483834" w:rsidRDefault="00EC665D" w:rsidP="00AC352C">
            <w:pPr>
              <w:pStyle w:val="TableColumnHeading"/>
            </w:pPr>
            <w:r>
              <w:t>Test Scenario Summary</w:t>
            </w:r>
          </w:p>
        </w:tc>
        <w:tc>
          <w:tcPr>
            <w:tcW w:w="1220" w:type="dxa"/>
            <w:shd w:val="clear" w:color="auto" w:fill="BFBFBF"/>
          </w:tcPr>
          <w:p w14:paraId="3B6B21A0" w14:textId="41096FCD" w:rsidR="00EC665D" w:rsidRDefault="00EC665D" w:rsidP="00AC352C">
            <w:pPr>
              <w:pStyle w:val="TableColumnHeading"/>
            </w:pPr>
            <w:r>
              <w:t>Status</w:t>
            </w:r>
          </w:p>
        </w:tc>
      </w:tr>
      <w:tr w:rsidR="00EC665D" w:rsidRPr="009E21A3" w14:paraId="413FB48A" w14:textId="17F5C01C" w:rsidTr="00EC665D">
        <w:trPr>
          <w:cantSplit/>
          <w:jc w:val="center"/>
        </w:trPr>
        <w:tc>
          <w:tcPr>
            <w:tcW w:w="1615" w:type="dxa"/>
          </w:tcPr>
          <w:p w14:paraId="429FE108" w14:textId="523E5404" w:rsidR="00EC665D" w:rsidRPr="009E21A3" w:rsidRDefault="00EC665D" w:rsidP="007531D8">
            <w:pPr>
              <w:pStyle w:val="TableText1"/>
              <w:jc w:val="center"/>
            </w:pPr>
            <w:r>
              <w:t>Smoke Test</w:t>
            </w:r>
          </w:p>
        </w:tc>
        <w:tc>
          <w:tcPr>
            <w:tcW w:w="2520" w:type="dxa"/>
          </w:tcPr>
          <w:p w14:paraId="0A88C1BB" w14:textId="6E9BBFAA" w:rsidR="00EC665D" w:rsidRPr="009E21A3" w:rsidRDefault="00EC665D" w:rsidP="000E735B">
            <w:pPr>
              <w:pStyle w:val="TableText1"/>
              <w:jc w:val="center"/>
            </w:pPr>
            <w:r>
              <w:t>Date, on which test was conducted</w:t>
            </w:r>
          </w:p>
        </w:tc>
        <w:tc>
          <w:tcPr>
            <w:tcW w:w="4050" w:type="dxa"/>
          </w:tcPr>
          <w:p w14:paraId="3B7CE3E6" w14:textId="67AEA5CA" w:rsidR="00EC665D" w:rsidRPr="009E21A3" w:rsidRDefault="00EC665D" w:rsidP="000E735B">
            <w:pPr>
              <w:pStyle w:val="TableText1"/>
            </w:pPr>
            <w:r>
              <w:t xml:space="preserve">To validate the performance test scripts and monitors </w:t>
            </w:r>
          </w:p>
        </w:tc>
        <w:tc>
          <w:tcPr>
            <w:tcW w:w="1220" w:type="dxa"/>
          </w:tcPr>
          <w:p w14:paraId="49D7A280" w14:textId="2212E3BE" w:rsidR="00EC665D" w:rsidRDefault="00EC665D" w:rsidP="000E735B">
            <w:pPr>
              <w:pStyle w:val="TableText1"/>
            </w:pPr>
            <w:r>
              <w:t>Pass</w:t>
            </w:r>
          </w:p>
        </w:tc>
      </w:tr>
      <w:tr w:rsidR="00EC665D" w:rsidRPr="009E21A3" w14:paraId="69A89B72" w14:textId="7081E868" w:rsidTr="00EC665D">
        <w:trPr>
          <w:cantSplit/>
          <w:jc w:val="center"/>
        </w:trPr>
        <w:tc>
          <w:tcPr>
            <w:tcW w:w="1615" w:type="dxa"/>
          </w:tcPr>
          <w:p w14:paraId="43FDDEA2" w14:textId="262F19B6" w:rsidR="00EC665D" w:rsidRPr="009E21A3" w:rsidRDefault="00EC665D" w:rsidP="000E735B">
            <w:pPr>
              <w:pStyle w:val="TableText1"/>
              <w:jc w:val="center"/>
            </w:pPr>
            <w:r>
              <w:t xml:space="preserve">Cycle 1 - </w:t>
            </w:r>
            <w:r w:rsidRPr="009E21A3">
              <w:t>Run 1</w:t>
            </w:r>
          </w:p>
        </w:tc>
        <w:tc>
          <w:tcPr>
            <w:tcW w:w="2520" w:type="dxa"/>
          </w:tcPr>
          <w:p w14:paraId="7D52D825" w14:textId="53D901B6" w:rsidR="00EC665D" w:rsidRPr="009E21A3" w:rsidRDefault="00EC665D" w:rsidP="000E735B">
            <w:pPr>
              <w:pStyle w:val="TableText1"/>
              <w:jc w:val="center"/>
            </w:pPr>
            <w:r>
              <w:t>xx/xx/xxxx</w:t>
            </w:r>
          </w:p>
        </w:tc>
        <w:tc>
          <w:tcPr>
            <w:tcW w:w="4050" w:type="dxa"/>
          </w:tcPr>
          <w:p w14:paraId="6E3B07D6" w14:textId="026FB422" w:rsidR="00EC665D" w:rsidRPr="009E21A3" w:rsidRDefault="00EC665D" w:rsidP="007531D8">
            <w:pPr>
              <w:pStyle w:val="TableText1"/>
            </w:pPr>
            <w:r>
              <w:t>Load Test - 1</w:t>
            </w:r>
            <w:r w:rsidRPr="009E21A3">
              <w:t xml:space="preserve"> Hour </w:t>
            </w:r>
            <w:r>
              <w:t>test with peak load</w:t>
            </w:r>
          </w:p>
        </w:tc>
        <w:tc>
          <w:tcPr>
            <w:tcW w:w="1220" w:type="dxa"/>
          </w:tcPr>
          <w:p w14:paraId="42BDCACD" w14:textId="49B7A273" w:rsidR="00EC665D" w:rsidRDefault="00EC665D" w:rsidP="007531D8">
            <w:pPr>
              <w:pStyle w:val="TableText1"/>
            </w:pPr>
            <w:r>
              <w:t>Failed</w:t>
            </w:r>
          </w:p>
        </w:tc>
      </w:tr>
      <w:tr w:rsidR="00EC665D" w:rsidRPr="009E21A3" w14:paraId="001D4B2C" w14:textId="0619FF68" w:rsidTr="00EC665D">
        <w:trPr>
          <w:cantSplit/>
          <w:trHeight w:val="225"/>
          <w:jc w:val="center"/>
        </w:trPr>
        <w:tc>
          <w:tcPr>
            <w:tcW w:w="1615" w:type="dxa"/>
          </w:tcPr>
          <w:p w14:paraId="04604440" w14:textId="36DA1CF3" w:rsidR="00EC665D" w:rsidRPr="009E21A3" w:rsidRDefault="00EC665D" w:rsidP="00AA15B2">
            <w:pPr>
              <w:pStyle w:val="TableText1"/>
              <w:jc w:val="center"/>
            </w:pPr>
            <w:r>
              <w:t xml:space="preserve">Cycle 1 - </w:t>
            </w:r>
            <w:r w:rsidRPr="009E21A3">
              <w:t>Run 2</w:t>
            </w:r>
          </w:p>
        </w:tc>
        <w:tc>
          <w:tcPr>
            <w:tcW w:w="2520" w:type="dxa"/>
          </w:tcPr>
          <w:p w14:paraId="7C270AF0" w14:textId="529B49F0" w:rsidR="00EC665D" w:rsidRPr="009E21A3" w:rsidRDefault="00EC665D" w:rsidP="00AA15B2">
            <w:pPr>
              <w:pStyle w:val="TableText1"/>
              <w:jc w:val="center"/>
            </w:pPr>
            <w:r>
              <w:t>xx/xx/xxxx</w:t>
            </w:r>
          </w:p>
        </w:tc>
        <w:tc>
          <w:tcPr>
            <w:tcW w:w="4050" w:type="dxa"/>
          </w:tcPr>
          <w:p w14:paraId="00DB822B" w14:textId="026C195F" w:rsidR="00EC665D" w:rsidRPr="009E21A3" w:rsidRDefault="00EC665D" w:rsidP="00AA15B2">
            <w:pPr>
              <w:pStyle w:val="TableText1"/>
            </w:pPr>
            <w:r>
              <w:t>Repeat Load Test - 1</w:t>
            </w:r>
            <w:r w:rsidRPr="009E21A3">
              <w:t xml:space="preserve"> Hour </w:t>
            </w:r>
            <w:r>
              <w:t>test with peak load</w:t>
            </w:r>
          </w:p>
        </w:tc>
        <w:tc>
          <w:tcPr>
            <w:tcW w:w="1220" w:type="dxa"/>
          </w:tcPr>
          <w:p w14:paraId="2E67DF98" w14:textId="24DFF8FC" w:rsidR="00EC665D" w:rsidRDefault="00EC665D" w:rsidP="00AA15B2">
            <w:pPr>
              <w:pStyle w:val="TableText1"/>
            </w:pPr>
            <w:r>
              <w:t>Passed</w:t>
            </w:r>
          </w:p>
        </w:tc>
      </w:tr>
      <w:tr w:rsidR="00EC665D" w:rsidRPr="009E21A3" w14:paraId="0A46E9F9" w14:textId="61F9A781" w:rsidTr="00EC665D">
        <w:trPr>
          <w:cantSplit/>
          <w:trHeight w:val="225"/>
          <w:jc w:val="center"/>
        </w:trPr>
        <w:tc>
          <w:tcPr>
            <w:tcW w:w="1615" w:type="dxa"/>
          </w:tcPr>
          <w:p w14:paraId="7ED97627" w14:textId="689568D9" w:rsidR="00EC665D" w:rsidRPr="009E21A3" w:rsidRDefault="00EC665D" w:rsidP="00AA15B2">
            <w:pPr>
              <w:pStyle w:val="TableText1"/>
              <w:jc w:val="center"/>
            </w:pPr>
            <w:r>
              <w:t xml:space="preserve">Cycle 1 - </w:t>
            </w:r>
            <w:r w:rsidRPr="009E21A3">
              <w:t>Run 3</w:t>
            </w:r>
          </w:p>
        </w:tc>
        <w:tc>
          <w:tcPr>
            <w:tcW w:w="2520" w:type="dxa"/>
          </w:tcPr>
          <w:p w14:paraId="7796B115" w14:textId="2A705FD8" w:rsidR="00EC665D" w:rsidRPr="009E21A3" w:rsidRDefault="00EC665D" w:rsidP="00AA15B2">
            <w:pPr>
              <w:pStyle w:val="TableText1"/>
              <w:jc w:val="center"/>
            </w:pPr>
            <w:r>
              <w:t>xx/xx/xxxx</w:t>
            </w:r>
          </w:p>
        </w:tc>
        <w:tc>
          <w:tcPr>
            <w:tcW w:w="4050" w:type="dxa"/>
          </w:tcPr>
          <w:p w14:paraId="6B14712E" w14:textId="4B961947" w:rsidR="00EC665D" w:rsidRPr="009E21A3" w:rsidRDefault="00EC665D" w:rsidP="00AA15B2">
            <w:pPr>
              <w:pStyle w:val="TableText1"/>
            </w:pPr>
            <w:r>
              <w:t xml:space="preserve">Stress Test - 1 Hour test with 150% of peak load </w:t>
            </w:r>
          </w:p>
        </w:tc>
        <w:tc>
          <w:tcPr>
            <w:tcW w:w="1220" w:type="dxa"/>
          </w:tcPr>
          <w:p w14:paraId="419BDF2C" w14:textId="3F5FA1E8" w:rsidR="00EC665D" w:rsidRDefault="00EC665D" w:rsidP="00AA15B2">
            <w:pPr>
              <w:pStyle w:val="TableText1"/>
            </w:pPr>
            <w:r>
              <w:t>Failed</w:t>
            </w:r>
          </w:p>
        </w:tc>
      </w:tr>
      <w:tr w:rsidR="00EC665D" w:rsidRPr="009E21A3" w14:paraId="768817D3" w14:textId="13CD76A0" w:rsidTr="00EC665D">
        <w:trPr>
          <w:cantSplit/>
          <w:trHeight w:val="225"/>
          <w:jc w:val="center"/>
        </w:trPr>
        <w:tc>
          <w:tcPr>
            <w:tcW w:w="1615" w:type="dxa"/>
          </w:tcPr>
          <w:p w14:paraId="5D8ABD76" w14:textId="46E42D1D" w:rsidR="00EC665D" w:rsidRPr="009E21A3" w:rsidRDefault="00EC665D" w:rsidP="00AA15B2">
            <w:pPr>
              <w:pStyle w:val="TableText1"/>
              <w:jc w:val="center"/>
            </w:pPr>
            <w:r>
              <w:t>Cycle 1 - Run 4</w:t>
            </w:r>
          </w:p>
        </w:tc>
        <w:tc>
          <w:tcPr>
            <w:tcW w:w="2520" w:type="dxa"/>
          </w:tcPr>
          <w:p w14:paraId="2E934710" w14:textId="3419AB46" w:rsidR="00EC665D" w:rsidRPr="009E21A3" w:rsidRDefault="00EC665D" w:rsidP="00AA15B2">
            <w:pPr>
              <w:pStyle w:val="TableText1"/>
              <w:jc w:val="center"/>
            </w:pPr>
            <w:r>
              <w:t>xx/xx/xxxx</w:t>
            </w:r>
          </w:p>
        </w:tc>
        <w:tc>
          <w:tcPr>
            <w:tcW w:w="4050" w:type="dxa"/>
          </w:tcPr>
          <w:p w14:paraId="6319F991" w14:textId="2C33699D" w:rsidR="00EC665D" w:rsidRDefault="00EC665D" w:rsidP="00AA15B2">
            <w:pPr>
              <w:pStyle w:val="TableText1"/>
            </w:pPr>
            <w:r>
              <w:t>Repeat Stress Test - 1 Hour test with 150% of peak load</w:t>
            </w:r>
          </w:p>
        </w:tc>
        <w:tc>
          <w:tcPr>
            <w:tcW w:w="1220" w:type="dxa"/>
          </w:tcPr>
          <w:p w14:paraId="4C4C9138" w14:textId="52D30A43" w:rsidR="00EC665D" w:rsidRDefault="00EC665D" w:rsidP="00AA15B2">
            <w:pPr>
              <w:pStyle w:val="TableText1"/>
            </w:pPr>
            <w:r>
              <w:t>Failed</w:t>
            </w:r>
          </w:p>
        </w:tc>
      </w:tr>
      <w:tr w:rsidR="00EC665D" w:rsidRPr="009E21A3" w14:paraId="53FF48D5" w14:textId="306BFAEB" w:rsidTr="00EC665D">
        <w:trPr>
          <w:cantSplit/>
          <w:trHeight w:val="225"/>
          <w:jc w:val="center"/>
        </w:trPr>
        <w:tc>
          <w:tcPr>
            <w:tcW w:w="1615" w:type="dxa"/>
          </w:tcPr>
          <w:p w14:paraId="5E06E5EC" w14:textId="3AA39B09" w:rsidR="00EC665D" w:rsidRPr="009E21A3" w:rsidRDefault="00EC665D" w:rsidP="00AA15B2">
            <w:pPr>
              <w:pStyle w:val="TableText1"/>
              <w:jc w:val="center"/>
            </w:pPr>
            <w:r>
              <w:t>Cycle 1 - Run 5</w:t>
            </w:r>
          </w:p>
        </w:tc>
        <w:tc>
          <w:tcPr>
            <w:tcW w:w="2520" w:type="dxa"/>
          </w:tcPr>
          <w:p w14:paraId="49AF7AB5" w14:textId="57CC730C" w:rsidR="00EC665D" w:rsidRPr="009E21A3" w:rsidRDefault="00EC665D" w:rsidP="00AA15B2">
            <w:pPr>
              <w:pStyle w:val="TableText1"/>
              <w:jc w:val="center"/>
            </w:pPr>
            <w:r>
              <w:t>xx/xx/xxxx</w:t>
            </w:r>
          </w:p>
        </w:tc>
        <w:tc>
          <w:tcPr>
            <w:tcW w:w="4050" w:type="dxa"/>
          </w:tcPr>
          <w:p w14:paraId="6C0341C6" w14:textId="0ACDC484" w:rsidR="00EC665D" w:rsidRDefault="00EC665D" w:rsidP="00AA15B2">
            <w:pPr>
              <w:pStyle w:val="TableText1"/>
            </w:pPr>
            <w:r>
              <w:t>Soak Test - 8 Hour Test with average load</w:t>
            </w:r>
          </w:p>
        </w:tc>
        <w:tc>
          <w:tcPr>
            <w:tcW w:w="1220" w:type="dxa"/>
          </w:tcPr>
          <w:p w14:paraId="3985E097" w14:textId="053D8309" w:rsidR="00EC665D" w:rsidRDefault="00EC665D" w:rsidP="00AA15B2">
            <w:pPr>
              <w:pStyle w:val="TableText1"/>
            </w:pPr>
            <w:r>
              <w:t>Passed</w:t>
            </w:r>
          </w:p>
        </w:tc>
      </w:tr>
      <w:tr w:rsidR="00EC665D" w:rsidRPr="009E21A3" w14:paraId="3834A42F" w14:textId="6005C4D0" w:rsidTr="00EC665D">
        <w:trPr>
          <w:cantSplit/>
          <w:trHeight w:val="225"/>
          <w:jc w:val="center"/>
        </w:trPr>
        <w:tc>
          <w:tcPr>
            <w:tcW w:w="1615" w:type="dxa"/>
          </w:tcPr>
          <w:p w14:paraId="0399EF9F" w14:textId="317F7885" w:rsidR="00EC665D" w:rsidRDefault="00EC665D" w:rsidP="00EC665D">
            <w:pPr>
              <w:pStyle w:val="TableText1"/>
              <w:jc w:val="center"/>
            </w:pPr>
            <w:r>
              <w:t>Cycle 1 - Run 6</w:t>
            </w:r>
          </w:p>
        </w:tc>
        <w:tc>
          <w:tcPr>
            <w:tcW w:w="2520" w:type="dxa"/>
          </w:tcPr>
          <w:p w14:paraId="438A4AE1" w14:textId="59666C4C" w:rsidR="00EC665D" w:rsidRPr="009E21A3" w:rsidRDefault="00EC665D" w:rsidP="00EC665D">
            <w:pPr>
              <w:pStyle w:val="TableText1"/>
              <w:jc w:val="center"/>
            </w:pPr>
            <w:r>
              <w:t>xx/xx/xxxx</w:t>
            </w:r>
          </w:p>
        </w:tc>
        <w:tc>
          <w:tcPr>
            <w:tcW w:w="4050" w:type="dxa"/>
          </w:tcPr>
          <w:p w14:paraId="2B676258" w14:textId="12F8B3ED" w:rsidR="00EC665D" w:rsidRDefault="00EC665D" w:rsidP="00EC665D">
            <w:pPr>
              <w:pStyle w:val="TableText1"/>
            </w:pPr>
            <w:r>
              <w:t>Repeat Soak Test - 8 Hour Test with average load</w:t>
            </w:r>
          </w:p>
        </w:tc>
        <w:tc>
          <w:tcPr>
            <w:tcW w:w="1220" w:type="dxa"/>
          </w:tcPr>
          <w:p w14:paraId="585C5619" w14:textId="20F117DF" w:rsidR="00EC665D" w:rsidRDefault="00EC665D" w:rsidP="00EC665D">
            <w:pPr>
              <w:pStyle w:val="TableText1"/>
            </w:pPr>
            <w:r w:rsidRPr="00E76657">
              <w:t>Passed</w:t>
            </w:r>
          </w:p>
        </w:tc>
      </w:tr>
      <w:tr w:rsidR="00EC665D" w:rsidRPr="009E21A3" w14:paraId="24D0BD8A" w14:textId="695FE48E" w:rsidTr="00EC665D">
        <w:trPr>
          <w:cantSplit/>
          <w:trHeight w:val="225"/>
          <w:jc w:val="center"/>
        </w:trPr>
        <w:tc>
          <w:tcPr>
            <w:tcW w:w="1615" w:type="dxa"/>
          </w:tcPr>
          <w:p w14:paraId="48F2E84C" w14:textId="2358577F" w:rsidR="00EC665D" w:rsidRDefault="00EC665D" w:rsidP="00EC665D">
            <w:pPr>
              <w:pStyle w:val="TableText1"/>
              <w:jc w:val="center"/>
            </w:pPr>
            <w:r>
              <w:t xml:space="preserve">Cycle 2 - </w:t>
            </w:r>
            <w:r w:rsidRPr="009E21A3">
              <w:t>Run 1</w:t>
            </w:r>
          </w:p>
        </w:tc>
        <w:tc>
          <w:tcPr>
            <w:tcW w:w="2520" w:type="dxa"/>
          </w:tcPr>
          <w:p w14:paraId="29C678DD" w14:textId="495590C0" w:rsidR="00EC665D" w:rsidRDefault="00EC665D" w:rsidP="00EC665D">
            <w:pPr>
              <w:pStyle w:val="TableText1"/>
              <w:jc w:val="center"/>
            </w:pPr>
            <w:r>
              <w:t>xx/xx/xxxx</w:t>
            </w:r>
          </w:p>
        </w:tc>
        <w:tc>
          <w:tcPr>
            <w:tcW w:w="4050" w:type="dxa"/>
          </w:tcPr>
          <w:p w14:paraId="3E17742D" w14:textId="6229BD87" w:rsidR="00EC665D" w:rsidRDefault="00EC665D" w:rsidP="00EC665D">
            <w:pPr>
              <w:pStyle w:val="TableText1"/>
            </w:pPr>
            <w:r>
              <w:t>Load Test - 1</w:t>
            </w:r>
            <w:r w:rsidRPr="009E21A3">
              <w:t xml:space="preserve"> Hour </w:t>
            </w:r>
            <w:r>
              <w:t>test with peak load</w:t>
            </w:r>
          </w:p>
        </w:tc>
        <w:tc>
          <w:tcPr>
            <w:tcW w:w="1220" w:type="dxa"/>
          </w:tcPr>
          <w:p w14:paraId="1ED015DF" w14:textId="5C2D8CBE" w:rsidR="00EC665D" w:rsidRDefault="00EC665D" w:rsidP="00EC665D">
            <w:pPr>
              <w:pStyle w:val="TableText1"/>
            </w:pPr>
            <w:r w:rsidRPr="00E76657">
              <w:t>Passed</w:t>
            </w:r>
          </w:p>
        </w:tc>
      </w:tr>
      <w:tr w:rsidR="00EC665D" w:rsidRPr="009E21A3" w14:paraId="0EB32AF6" w14:textId="2FE3D046" w:rsidTr="00EC665D">
        <w:trPr>
          <w:cantSplit/>
          <w:trHeight w:val="225"/>
          <w:jc w:val="center"/>
        </w:trPr>
        <w:tc>
          <w:tcPr>
            <w:tcW w:w="1615" w:type="dxa"/>
          </w:tcPr>
          <w:p w14:paraId="28412077" w14:textId="10297280" w:rsidR="00EC665D" w:rsidRDefault="00EC665D" w:rsidP="00EC665D">
            <w:pPr>
              <w:pStyle w:val="TableText1"/>
              <w:jc w:val="center"/>
            </w:pPr>
            <w:r>
              <w:t xml:space="preserve">Cycle 2 - </w:t>
            </w:r>
            <w:r w:rsidRPr="009E21A3">
              <w:t>Run 2</w:t>
            </w:r>
          </w:p>
        </w:tc>
        <w:tc>
          <w:tcPr>
            <w:tcW w:w="2520" w:type="dxa"/>
          </w:tcPr>
          <w:p w14:paraId="65872C27" w14:textId="729EFA3A" w:rsidR="00EC665D" w:rsidRPr="009E21A3" w:rsidRDefault="00EC665D" w:rsidP="00EC665D">
            <w:pPr>
              <w:pStyle w:val="TableText1"/>
              <w:jc w:val="center"/>
            </w:pPr>
            <w:r>
              <w:t>xx/xx/xxxx</w:t>
            </w:r>
          </w:p>
        </w:tc>
        <w:tc>
          <w:tcPr>
            <w:tcW w:w="4050" w:type="dxa"/>
          </w:tcPr>
          <w:p w14:paraId="0DB5B37B" w14:textId="3FC79645" w:rsidR="00EC665D" w:rsidRDefault="00EC665D" w:rsidP="00EC665D">
            <w:pPr>
              <w:pStyle w:val="TableText1"/>
            </w:pPr>
            <w:r>
              <w:t>Repeat Load Test - 1</w:t>
            </w:r>
            <w:r w:rsidRPr="009E21A3">
              <w:t xml:space="preserve"> Hour </w:t>
            </w:r>
            <w:r>
              <w:t>test with peak load</w:t>
            </w:r>
          </w:p>
        </w:tc>
        <w:tc>
          <w:tcPr>
            <w:tcW w:w="1220" w:type="dxa"/>
          </w:tcPr>
          <w:p w14:paraId="51B9D31D" w14:textId="5A7D40D8" w:rsidR="00EC665D" w:rsidRDefault="00EC665D" w:rsidP="00EC665D">
            <w:pPr>
              <w:pStyle w:val="TableText1"/>
            </w:pPr>
            <w:r w:rsidRPr="00E76657">
              <w:t>Passed</w:t>
            </w:r>
          </w:p>
        </w:tc>
      </w:tr>
      <w:tr w:rsidR="00EC665D" w:rsidRPr="009E21A3" w14:paraId="60596FCC" w14:textId="60E4D686" w:rsidTr="00EC665D">
        <w:trPr>
          <w:cantSplit/>
          <w:trHeight w:val="225"/>
          <w:jc w:val="center"/>
        </w:trPr>
        <w:tc>
          <w:tcPr>
            <w:tcW w:w="1615" w:type="dxa"/>
          </w:tcPr>
          <w:p w14:paraId="074E6AED" w14:textId="085D4D72" w:rsidR="00EC665D" w:rsidRDefault="00EC665D" w:rsidP="00EC665D">
            <w:pPr>
              <w:pStyle w:val="TableText1"/>
              <w:jc w:val="center"/>
            </w:pPr>
            <w:r>
              <w:t xml:space="preserve">Cycle 2 - </w:t>
            </w:r>
            <w:r w:rsidRPr="009E21A3">
              <w:t>Run 3</w:t>
            </w:r>
          </w:p>
        </w:tc>
        <w:tc>
          <w:tcPr>
            <w:tcW w:w="2520" w:type="dxa"/>
          </w:tcPr>
          <w:p w14:paraId="6668CA5B" w14:textId="57F27329" w:rsidR="00EC665D" w:rsidRPr="009E21A3" w:rsidRDefault="00EC665D" w:rsidP="00EC665D">
            <w:pPr>
              <w:pStyle w:val="TableText1"/>
              <w:jc w:val="center"/>
            </w:pPr>
            <w:r>
              <w:t>xx/xx/xxxx</w:t>
            </w:r>
          </w:p>
        </w:tc>
        <w:tc>
          <w:tcPr>
            <w:tcW w:w="4050" w:type="dxa"/>
          </w:tcPr>
          <w:p w14:paraId="5D27F11B" w14:textId="62FC4123" w:rsidR="00EC665D" w:rsidRDefault="00EC665D" w:rsidP="00EC665D">
            <w:pPr>
              <w:pStyle w:val="TableText1"/>
            </w:pPr>
            <w:r>
              <w:t xml:space="preserve">Stress Test - 1 Hour test with 150% of peak load </w:t>
            </w:r>
          </w:p>
        </w:tc>
        <w:tc>
          <w:tcPr>
            <w:tcW w:w="1220" w:type="dxa"/>
          </w:tcPr>
          <w:p w14:paraId="4606CE76" w14:textId="122D86EC" w:rsidR="00EC665D" w:rsidRDefault="00EC665D" w:rsidP="00EC665D">
            <w:pPr>
              <w:pStyle w:val="TableText1"/>
            </w:pPr>
            <w:r w:rsidRPr="00E76657">
              <w:t>Passed</w:t>
            </w:r>
          </w:p>
        </w:tc>
      </w:tr>
      <w:tr w:rsidR="00EC665D" w:rsidRPr="009E21A3" w14:paraId="1EC55B40" w14:textId="0E2B6168" w:rsidTr="00EC665D">
        <w:trPr>
          <w:cantSplit/>
          <w:trHeight w:val="225"/>
          <w:jc w:val="center"/>
        </w:trPr>
        <w:tc>
          <w:tcPr>
            <w:tcW w:w="1615" w:type="dxa"/>
          </w:tcPr>
          <w:p w14:paraId="26ECDB5B" w14:textId="46639E28" w:rsidR="00EC665D" w:rsidRDefault="00EC665D" w:rsidP="00EC665D">
            <w:pPr>
              <w:pStyle w:val="TableText1"/>
              <w:jc w:val="center"/>
            </w:pPr>
            <w:r>
              <w:t>Cycle 2 - Run 4</w:t>
            </w:r>
          </w:p>
        </w:tc>
        <w:tc>
          <w:tcPr>
            <w:tcW w:w="2520" w:type="dxa"/>
          </w:tcPr>
          <w:p w14:paraId="67A7F98A" w14:textId="0B38E1E9" w:rsidR="00EC665D" w:rsidRPr="009E21A3" w:rsidRDefault="00EC665D" w:rsidP="00EC665D">
            <w:pPr>
              <w:pStyle w:val="TableText1"/>
              <w:jc w:val="center"/>
            </w:pPr>
            <w:r>
              <w:t>xx/xx/xxxx</w:t>
            </w:r>
          </w:p>
        </w:tc>
        <w:tc>
          <w:tcPr>
            <w:tcW w:w="4050" w:type="dxa"/>
          </w:tcPr>
          <w:p w14:paraId="321D07EA" w14:textId="6F21D8DB" w:rsidR="00EC665D" w:rsidRDefault="00EC665D" w:rsidP="00EC665D">
            <w:pPr>
              <w:pStyle w:val="TableText1"/>
            </w:pPr>
            <w:r>
              <w:t>Repeat Stress Test - 1 Hour test with 150% of peak load</w:t>
            </w:r>
          </w:p>
        </w:tc>
        <w:tc>
          <w:tcPr>
            <w:tcW w:w="1220" w:type="dxa"/>
          </w:tcPr>
          <w:p w14:paraId="314492C5" w14:textId="779DC726" w:rsidR="00EC665D" w:rsidRDefault="00EC665D" w:rsidP="00EC665D">
            <w:pPr>
              <w:pStyle w:val="TableText1"/>
            </w:pPr>
            <w:r w:rsidRPr="00E76657">
              <w:t>Passed</w:t>
            </w:r>
          </w:p>
        </w:tc>
      </w:tr>
      <w:tr w:rsidR="00EC665D" w:rsidRPr="009E21A3" w14:paraId="6061D5D9" w14:textId="2EBF6E0D" w:rsidTr="00EC665D">
        <w:trPr>
          <w:cantSplit/>
          <w:trHeight w:val="225"/>
          <w:jc w:val="center"/>
        </w:trPr>
        <w:tc>
          <w:tcPr>
            <w:tcW w:w="1615" w:type="dxa"/>
          </w:tcPr>
          <w:p w14:paraId="66440F01" w14:textId="6E119D7E" w:rsidR="00EC665D" w:rsidRDefault="00EC665D" w:rsidP="00EC665D">
            <w:pPr>
              <w:pStyle w:val="TableText1"/>
              <w:jc w:val="center"/>
            </w:pPr>
            <w:r>
              <w:t>Cycle 2 - Run 5</w:t>
            </w:r>
          </w:p>
        </w:tc>
        <w:tc>
          <w:tcPr>
            <w:tcW w:w="2520" w:type="dxa"/>
          </w:tcPr>
          <w:p w14:paraId="5C008BD1" w14:textId="203F5E58" w:rsidR="00EC665D" w:rsidRPr="009E21A3" w:rsidRDefault="00EC665D" w:rsidP="00EC665D">
            <w:pPr>
              <w:pStyle w:val="TableText1"/>
              <w:jc w:val="center"/>
            </w:pPr>
            <w:r>
              <w:t>xx/xx/xxxx</w:t>
            </w:r>
          </w:p>
        </w:tc>
        <w:tc>
          <w:tcPr>
            <w:tcW w:w="4050" w:type="dxa"/>
          </w:tcPr>
          <w:p w14:paraId="1C00A90B" w14:textId="6A1B58DF" w:rsidR="00EC665D" w:rsidRDefault="00EC665D" w:rsidP="00EC665D">
            <w:pPr>
              <w:pStyle w:val="TableText1"/>
            </w:pPr>
            <w:r>
              <w:t>Soak Test - 8 Hour Test with average load</w:t>
            </w:r>
          </w:p>
        </w:tc>
        <w:tc>
          <w:tcPr>
            <w:tcW w:w="1220" w:type="dxa"/>
          </w:tcPr>
          <w:p w14:paraId="00EDC470" w14:textId="7AEDFE94" w:rsidR="00EC665D" w:rsidRDefault="00EC665D" w:rsidP="00EC665D">
            <w:pPr>
              <w:pStyle w:val="TableText1"/>
            </w:pPr>
            <w:r w:rsidRPr="00E76657">
              <w:t>Passed</w:t>
            </w:r>
          </w:p>
        </w:tc>
      </w:tr>
      <w:tr w:rsidR="00EC665D" w:rsidRPr="009E21A3" w14:paraId="09F3BF63" w14:textId="3C95BCC0" w:rsidTr="00EC665D">
        <w:trPr>
          <w:cantSplit/>
          <w:trHeight w:val="225"/>
          <w:jc w:val="center"/>
        </w:trPr>
        <w:tc>
          <w:tcPr>
            <w:tcW w:w="1615" w:type="dxa"/>
          </w:tcPr>
          <w:p w14:paraId="0456E458" w14:textId="3F57DCAC" w:rsidR="00EC665D" w:rsidRDefault="00EC665D" w:rsidP="00EC665D">
            <w:pPr>
              <w:pStyle w:val="TableText1"/>
              <w:jc w:val="center"/>
            </w:pPr>
            <w:r>
              <w:t>Cycle 2 - Run 6</w:t>
            </w:r>
          </w:p>
        </w:tc>
        <w:tc>
          <w:tcPr>
            <w:tcW w:w="2520" w:type="dxa"/>
          </w:tcPr>
          <w:p w14:paraId="1482B773" w14:textId="3A132060" w:rsidR="00EC665D" w:rsidRPr="009E21A3" w:rsidRDefault="00EC665D" w:rsidP="00EC665D">
            <w:pPr>
              <w:pStyle w:val="TableText1"/>
              <w:jc w:val="center"/>
            </w:pPr>
            <w:r>
              <w:t>xx/xx/xxxx</w:t>
            </w:r>
          </w:p>
        </w:tc>
        <w:tc>
          <w:tcPr>
            <w:tcW w:w="4050" w:type="dxa"/>
          </w:tcPr>
          <w:p w14:paraId="75C46215" w14:textId="362D51AF" w:rsidR="00EC665D" w:rsidRDefault="00EC665D" w:rsidP="00EC665D">
            <w:pPr>
              <w:pStyle w:val="TableText1"/>
            </w:pPr>
            <w:r>
              <w:t>Repeat Soak Test - 8 Hour Test with average load</w:t>
            </w:r>
          </w:p>
        </w:tc>
        <w:tc>
          <w:tcPr>
            <w:tcW w:w="1220" w:type="dxa"/>
          </w:tcPr>
          <w:p w14:paraId="5776F734" w14:textId="174C64AF" w:rsidR="00EC665D" w:rsidRDefault="00EC665D" w:rsidP="00EC665D">
            <w:pPr>
              <w:pStyle w:val="TableText1"/>
            </w:pPr>
            <w:r w:rsidRPr="00E76657">
              <w:t>Passed</w:t>
            </w:r>
          </w:p>
        </w:tc>
      </w:tr>
    </w:tbl>
    <w:p w14:paraId="429CA429" w14:textId="39E0E51A" w:rsidR="005F4206" w:rsidRDefault="005F4206" w:rsidP="002A634A">
      <w:pPr>
        <w:pStyle w:val="Heading2"/>
      </w:pPr>
      <w:bookmarkStart w:id="64" w:name="_Toc380963456"/>
      <w:bookmarkStart w:id="65" w:name="_Toc307494791"/>
      <w:bookmarkStart w:id="66" w:name="_Toc4421017"/>
      <w:r>
        <w:t xml:space="preserve">Performance Test </w:t>
      </w:r>
      <w:r w:rsidR="00D94EC4">
        <w:t xml:space="preserve">Result </w:t>
      </w:r>
      <w:r>
        <w:t>De</w:t>
      </w:r>
      <w:r w:rsidR="00D94EC4">
        <w:t>scription</w:t>
      </w:r>
      <w:bookmarkEnd w:id="66"/>
      <w:r>
        <w:t xml:space="preserve"> </w:t>
      </w:r>
    </w:p>
    <w:p w14:paraId="7978F138" w14:textId="4F33AFA1" w:rsidR="000E735B" w:rsidRDefault="000C3C10" w:rsidP="002A2736">
      <w:pPr>
        <w:pStyle w:val="Heading3"/>
        <w:tabs>
          <w:tab w:val="left" w:pos="840"/>
        </w:tabs>
        <w:spacing w:after="40"/>
        <w:ind w:left="835" w:hanging="835"/>
      </w:pPr>
      <w:bookmarkStart w:id="67" w:name="_Toc4421018"/>
      <w:r>
        <w:t>Smoke</w:t>
      </w:r>
      <w:r w:rsidR="000E735B" w:rsidRPr="00EB049D">
        <w:t xml:space="preserve"> Test</w:t>
      </w:r>
      <w:bookmarkEnd w:id="64"/>
      <w:bookmarkEnd w:id="67"/>
    </w:p>
    <w:p w14:paraId="299B610A" w14:textId="77777777" w:rsidR="00893CE9" w:rsidRDefault="000C3C10" w:rsidP="00D94EC4">
      <w:pPr>
        <w:spacing w:after="240"/>
        <w:rPr>
          <w:sz w:val="24"/>
          <w:szCs w:val="24"/>
        </w:rPr>
      </w:pPr>
      <w:r>
        <w:rPr>
          <w:sz w:val="24"/>
          <w:szCs w:val="24"/>
        </w:rPr>
        <w:t>The smoke test</w:t>
      </w:r>
      <w:r w:rsidR="00D94EC4">
        <w:rPr>
          <w:sz w:val="24"/>
          <w:szCs w:val="24"/>
        </w:rPr>
        <w:t xml:space="preserve"> was</w:t>
      </w:r>
      <w:r w:rsidR="000E735B" w:rsidRPr="00AF7605">
        <w:rPr>
          <w:sz w:val="24"/>
          <w:szCs w:val="24"/>
        </w:rPr>
        <w:t xml:space="preserve"> designed to ensure that </w:t>
      </w:r>
      <w:r w:rsidR="00D94EC4">
        <w:rPr>
          <w:sz w:val="24"/>
          <w:szCs w:val="24"/>
        </w:rPr>
        <w:t xml:space="preserve">the performance test scripts should </w:t>
      </w:r>
      <w:r w:rsidR="000E735B" w:rsidRPr="00AF7605">
        <w:rPr>
          <w:sz w:val="24"/>
          <w:szCs w:val="24"/>
        </w:rPr>
        <w:t>work</w:t>
      </w:r>
      <w:r w:rsidR="00D94EC4">
        <w:rPr>
          <w:sz w:val="24"/>
          <w:szCs w:val="24"/>
        </w:rPr>
        <w:t xml:space="preserve"> properly </w:t>
      </w:r>
      <w:r w:rsidR="000E735B" w:rsidRPr="00AF7605">
        <w:rPr>
          <w:sz w:val="24"/>
          <w:szCs w:val="24"/>
        </w:rPr>
        <w:t>in the Performance</w:t>
      </w:r>
      <w:r>
        <w:rPr>
          <w:sz w:val="24"/>
          <w:szCs w:val="24"/>
        </w:rPr>
        <w:t xml:space="preserve"> Test Environment. The smoke</w:t>
      </w:r>
      <w:r w:rsidR="000E735B" w:rsidRPr="00AF7605">
        <w:rPr>
          <w:sz w:val="24"/>
          <w:szCs w:val="24"/>
        </w:rPr>
        <w:t xml:space="preserve"> test</w:t>
      </w:r>
      <w:r w:rsidR="00D94EC4">
        <w:rPr>
          <w:sz w:val="24"/>
          <w:szCs w:val="24"/>
        </w:rPr>
        <w:t xml:space="preserve"> was executed with 10 users load for 15 minutes and no issue was identified pre, during and post periods. Also, t</w:t>
      </w:r>
      <w:r w:rsidR="000E735B" w:rsidRPr="00AF7605">
        <w:rPr>
          <w:sz w:val="24"/>
          <w:szCs w:val="24"/>
        </w:rPr>
        <w:t xml:space="preserve">he Performance Monitors that </w:t>
      </w:r>
      <w:r w:rsidR="00D94EC4">
        <w:rPr>
          <w:sz w:val="24"/>
          <w:szCs w:val="24"/>
        </w:rPr>
        <w:t>were</w:t>
      </w:r>
      <w:r w:rsidR="000E735B" w:rsidRPr="00AF7605">
        <w:rPr>
          <w:sz w:val="24"/>
          <w:szCs w:val="24"/>
        </w:rPr>
        <w:t xml:space="preserve"> config</w:t>
      </w:r>
      <w:r w:rsidR="00D94EC4">
        <w:rPr>
          <w:sz w:val="24"/>
          <w:szCs w:val="24"/>
        </w:rPr>
        <w:t xml:space="preserve">ured for metrics collection, were </w:t>
      </w:r>
      <w:r w:rsidR="000E735B" w:rsidRPr="00AF7605">
        <w:rPr>
          <w:sz w:val="24"/>
          <w:szCs w:val="24"/>
        </w:rPr>
        <w:t xml:space="preserve">operating as expected. </w:t>
      </w:r>
      <w:bookmarkStart w:id="68" w:name="_Toc380963457"/>
      <w:bookmarkEnd w:id="65"/>
    </w:p>
    <w:p w14:paraId="17C3D80F" w14:textId="5BEDF804" w:rsidR="000E735B" w:rsidRDefault="002A4B62" w:rsidP="00893CE9">
      <w:pPr>
        <w:pStyle w:val="Heading3"/>
        <w:tabs>
          <w:tab w:val="clear" w:pos="1836"/>
          <w:tab w:val="left" w:pos="840"/>
          <w:tab w:val="num" w:pos="936"/>
        </w:tabs>
        <w:spacing w:after="40"/>
        <w:ind w:left="835" w:hanging="835"/>
      </w:pPr>
      <w:bookmarkStart w:id="69" w:name="_Toc4421019"/>
      <w:r>
        <w:lastRenderedPageBreak/>
        <w:t xml:space="preserve">Load </w:t>
      </w:r>
      <w:r w:rsidR="000E735B" w:rsidRPr="00EB049D">
        <w:t>Test</w:t>
      </w:r>
      <w:bookmarkEnd w:id="68"/>
      <w:r w:rsidR="00893CE9">
        <w:t xml:space="preserve"> Result</w:t>
      </w:r>
      <w:bookmarkEnd w:id="69"/>
    </w:p>
    <w:p w14:paraId="304BD26C" w14:textId="15896DA0" w:rsidR="00CF2D67" w:rsidRDefault="00CF2D67" w:rsidP="00CF2D67">
      <w:pPr>
        <w:pStyle w:val="Caption"/>
        <w:keepNext/>
      </w:pPr>
      <w:r>
        <w:t>Table</w:t>
      </w:r>
      <w:r w:rsidR="00D805D4">
        <w:rPr>
          <w:noProof/>
        </w:rPr>
        <w:t xml:space="preserve"> 10</w:t>
      </w:r>
      <w:r>
        <w:t xml:space="preserve">: </w:t>
      </w:r>
      <w:r w:rsidR="005F1710">
        <w:t>Load</w:t>
      </w:r>
      <w:r>
        <w:t xml:space="preserve"> Test </w:t>
      </w:r>
      <w:r w:rsidR="00E92ACD">
        <w:t>Result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25"/>
        <w:gridCol w:w="7115"/>
      </w:tblGrid>
      <w:tr w:rsidR="00CF2D67" w:rsidRPr="009E21A3" w14:paraId="0C710259" w14:textId="77777777" w:rsidTr="00FC6381">
        <w:trPr>
          <w:cantSplit/>
          <w:tblHeader/>
          <w:jc w:val="center"/>
        </w:trPr>
        <w:tc>
          <w:tcPr>
            <w:tcW w:w="2425" w:type="dxa"/>
            <w:tcBorders>
              <w:bottom w:val="single" w:sz="4" w:space="0" w:color="auto"/>
            </w:tcBorders>
            <w:shd w:val="clear" w:color="auto" w:fill="BFBFBF"/>
            <w:vAlign w:val="center"/>
          </w:tcPr>
          <w:p w14:paraId="67D44CED" w14:textId="01FFEFAC" w:rsidR="00CF2D67" w:rsidRPr="00CF2D67" w:rsidRDefault="00CF2D67" w:rsidP="00AC352C">
            <w:pPr>
              <w:pStyle w:val="TableColumnHeading"/>
            </w:pPr>
          </w:p>
        </w:tc>
        <w:tc>
          <w:tcPr>
            <w:tcW w:w="7115" w:type="dxa"/>
            <w:shd w:val="clear" w:color="auto" w:fill="BFBFBF"/>
            <w:vAlign w:val="center"/>
          </w:tcPr>
          <w:p w14:paraId="247DE2C2" w14:textId="4FBCF815" w:rsidR="00CF2D67" w:rsidRPr="009E21A3" w:rsidRDefault="00AC352C" w:rsidP="00AC352C">
            <w:pPr>
              <w:pStyle w:val="TableColumnHeading"/>
            </w:pPr>
            <w:r w:rsidRPr="00AC352C">
              <w:t>Test Details</w:t>
            </w:r>
          </w:p>
        </w:tc>
      </w:tr>
      <w:tr w:rsidR="00CF2D67" w:rsidRPr="009E21A3" w14:paraId="6D787745" w14:textId="77777777" w:rsidTr="00FC6381">
        <w:trPr>
          <w:cantSplit/>
          <w:jc w:val="center"/>
        </w:trPr>
        <w:tc>
          <w:tcPr>
            <w:tcW w:w="2425" w:type="dxa"/>
            <w:shd w:val="clear" w:color="auto" w:fill="BFBFBF"/>
          </w:tcPr>
          <w:p w14:paraId="6673C9F3" w14:textId="2CADBD2D" w:rsidR="00CF2D67" w:rsidRPr="00CF2D67" w:rsidRDefault="00CF2D67" w:rsidP="00AC352C">
            <w:pPr>
              <w:pStyle w:val="TableColumnHeading"/>
            </w:pPr>
            <w:r w:rsidRPr="00CF2D67">
              <w:t>Test ID</w:t>
            </w:r>
          </w:p>
        </w:tc>
        <w:tc>
          <w:tcPr>
            <w:tcW w:w="7115" w:type="dxa"/>
          </w:tcPr>
          <w:p w14:paraId="33480870" w14:textId="501D331B" w:rsidR="00CF2D67" w:rsidRPr="009E21A3" w:rsidRDefault="007D65E0" w:rsidP="007D65E0">
            <w:pPr>
              <w:pStyle w:val="TableText1"/>
            </w:pPr>
            <w:r>
              <w:t>NFT01 (Cycle 1-</w:t>
            </w:r>
            <w:r w:rsidR="00CF2D67">
              <w:t>Run</w:t>
            </w:r>
            <w:r w:rsidR="00893CE9">
              <w:t xml:space="preserve"> </w:t>
            </w:r>
            <w:r w:rsidR="00CF2D67">
              <w:t>1</w:t>
            </w:r>
            <w:r>
              <w:t>, Cycle 1-Run</w:t>
            </w:r>
            <w:r w:rsidR="00893CE9">
              <w:t xml:space="preserve"> </w:t>
            </w:r>
            <w:r>
              <w:t>2, Cycle 2-Run</w:t>
            </w:r>
            <w:r w:rsidR="00893CE9">
              <w:t xml:space="preserve"> </w:t>
            </w:r>
            <w:r>
              <w:t xml:space="preserve">1 </w:t>
            </w:r>
            <w:r w:rsidR="00CF2D67">
              <w:t xml:space="preserve"> and Cycle 2 Run 1)</w:t>
            </w:r>
          </w:p>
        </w:tc>
      </w:tr>
      <w:tr w:rsidR="00CF2D67" w:rsidRPr="009E21A3" w14:paraId="08E5B055" w14:textId="77777777" w:rsidTr="00FC6381">
        <w:trPr>
          <w:cantSplit/>
          <w:jc w:val="center"/>
        </w:trPr>
        <w:tc>
          <w:tcPr>
            <w:tcW w:w="2425" w:type="dxa"/>
            <w:shd w:val="clear" w:color="auto" w:fill="BFBFBF"/>
          </w:tcPr>
          <w:p w14:paraId="418486F4" w14:textId="3BA6E16C" w:rsidR="00CF2D67" w:rsidRPr="00CF2D67" w:rsidRDefault="00CF2D67" w:rsidP="00AC352C">
            <w:pPr>
              <w:pStyle w:val="TableColumnHeading"/>
            </w:pPr>
            <w:r>
              <w:t>Purpose</w:t>
            </w:r>
          </w:p>
        </w:tc>
        <w:tc>
          <w:tcPr>
            <w:tcW w:w="7115" w:type="dxa"/>
          </w:tcPr>
          <w:p w14:paraId="15DAE090" w14:textId="1EA19E09" w:rsidR="00CF2D67" w:rsidRPr="009E21A3" w:rsidRDefault="00CF2D67" w:rsidP="00C101F0">
            <w:pPr>
              <w:pStyle w:val="TableText1"/>
            </w:pPr>
            <w:r w:rsidRPr="00CF2D67">
              <w:t>Peak hou</w:t>
            </w:r>
            <w:r w:rsidR="00E92ACD">
              <w:t>r transaction processing was</w:t>
            </w:r>
            <w:r w:rsidRPr="00CF2D67">
              <w:t xml:space="preserve"> under examinatio</w:t>
            </w:r>
            <w:r w:rsidR="00E92ACD">
              <w:t>n to determine if the system could</w:t>
            </w:r>
            <w:r w:rsidRPr="00CF2D67">
              <w:t xml:space="preserve"> maintain response times under the highes</w:t>
            </w:r>
            <w:r w:rsidR="002A4B62">
              <w:t>t anticipated load. This test</w:t>
            </w:r>
            <w:r w:rsidR="00E92ACD">
              <w:t xml:space="preserve"> was</w:t>
            </w:r>
            <w:r w:rsidRPr="00CF2D67">
              <w:t xml:space="preserve"> designed to collect performance metrics on transaction throughput, response times, and system resource utilization, in comparison to Performance requirements.</w:t>
            </w:r>
          </w:p>
        </w:tc>
      </w:tr>
      <w:tr w:rsidR="007D65E0" w:rsidRPr="009E21A3" w14:paraId="60F01088" w14:textId="77777777" w:rsidTr="00FC6381">
        <w:trPr>
          <w:cantSplit/>
          <w:trHeight w:val="225"/>
          <w:jc w:val="center"/>
        </w:trPr>
        <w:tc>
          <w:tcPr>
            <w:tcW w:w="2425" w:type="dxa"/>
            <w:shd w:val="clear" w:color="auto" w:fill="BFBFBF"/>
          </w:tcPr>
          <w:p w14:paraId="5EC4FDAF" w14:textId="69C711E0" w:rsidR="007D65E0" w:rsidRDefault="007D65E0" w:rsidP="00AC352C">
            <w:pPr>
              <w:pStyle w:val="TableColumnHeading"/>
            </w:pPr>
            <w:r>
              <w:t>No. of Tests</w:t>
            </w:r>
          </w:p>
        </w:tc>
        <w:tc>
          <w:tcPr>
            <w:tcW w:w="7115" w:type="dxa"/>
          </w:tcPr>
          <w:p w14:paraId="4645057B" w14:textId="2BBF7B5E" w:rsidR="007D65E0" w:rsidRDefault="007D65E0" w:rsidP="00C101F0">
            <w:pPr>
              <w:pStyle w:val="TableText1"/>
            </w:pPr>
            <w:r>
              <w:t>4 (2 tests per cycle)</w:t>
            </w:r>
          </w:p>
        </w:tc>
      </w:tr>
      <w:tr w:rsidR="00CF2D67" w:rsidRPr="009E21A3" w14:paraId="0C37588D" w14:textId="77777777" w:rsidTr="00FC6381">
        <w:trPr>
          <w:cantSplit/>
          <w:trHeight w:val="225"/>
          <w:jc w:val="center"/>
        </w:trPr>
        <w:tc>
          <w:tcPr>
            <w:tcW w:w="2425" w:type="dxa"/>
            <w:shd w:val="clear" w:color="auto" w:fill="BFBFBF"/>
          </w:tcPr>
          <w:p w14:paraId="6EAA734F" w14:textId="507FDC4F" w:rsidR="00CF2D67" w:rsidRPr="00CF2D67" w:rsidRDefault="00CF2D67" w:rsidP="00AC352C">
            <w:pPr>
              <w:pStyle w:val="TableColumnHeading"/>
            </w:pPr>
            <w:r>
              <w:t>Duration</w:t>
            </w:r>
          </w:p>
        </w:tc>
        <w:tc>
          <w:tcPr>
            <w:tcW w:w="7115" w:type="dxa"/>
          </w:tcPr>
          <w:p w14:paraId="6D6DE204" w14:textId="77777777" w:rsidR="00CF2D67" w:rsidRDefault="00CF2D67" w:rsidP="00C101F0">
            <w:pPr>
              <w:pStyle w:val="TableText1"/>
            </w:pPr>
            <w:r>
              <w:t>Ramp-up:</w:t>
            </w:r>
          </w:p>
          <w:p w14:paraId="1ABC7EED" w14:textId="77777777" w:rsidR="00CF2D67" w:rsidRDefault="00CF2D67" w:rsidP="00C101F0">
            <w:pPr>
              <w:pStyle w:val="TableText1"/>
            </w:pPr>
            <w:r>
              <w:t>Steady State:</w:t>
            </w:r>
          </w:p>
          <w:p w14:paraId="293909BD" w14:textId="4C76E657" w:rsidR="00CF2D67" w:rsidRPr="009E21A3" w:rsidRDefault="00CF2D67" w:rsidP="00C101F0">
            <w:pPr>
              <w:pStyle w:val="TableText1"/>
            </w:pPr>
            <w:r>
              <w:t>Ramp-down:</w:t>
            </w:r>
          </w:p>
        </w:tc>
      </w:tr>
      <w:tr w:rsidR="00CF2D67" w:rsidRPr="009E21A3" w14:paraId="390A5253" w14:textId="77777777" w:rsidTr="00FC6381">
        <w:trPr>
          <w:cantSplit/>
          <w:trHeight w:val="225"/>
          <w:jc w:val="center"/>
        </w:trPr>
        <w:tc>
          <w:tcPr>
            <w:tcW w:w="2425" w:type="dxa"/>
            <w:shd w:val="clear" w:color="auto" w:fill="BFBFBF"/>
          </w:tcPr>
          <w:p w14:paraId="424CD83D" w14:textId="086F85E7" w:rsidR="00CF2D67" w:rsidRPr="00CF2D67" w:rsidRDefault="00CF2D67" w:rsidP="00AC352C">
            <w:pPr>
              <w:pStyle w:val="TableColumnHeading"/>
            </w:pPr>
            <w:r>
              <w:t>Scripts</w:t>
            </w:r>
          </w:p>
        </w:tc>
        <w:tc>
          <w:tcPr>
            <w:tcW w:w="7115" w:type="dxa"/>
          </w:tcPr>
          <w:p w14:paraId="4B2073A3" w14:textId="77777777" w:rsidR="00CF2D67" w:rsidRDefault="00CF2D67" w:rsidP="00CF2D67">
            <w:pPr>
              <w:pStyle w:val="TableText1"/>
              <w:numPr>
                <w:ilvl w:val="0"/>
                <w:numId w:val="27"/>
              </w:numPr>
            </w:pPr>
            <w:r>
              <w:t>XXXXXX</w:t>
            </w:r>
          </w:p>
          <w:p w14:paraId="3C9F4214" w14:textId="77777777" w:rsidR="00CF2D67" w:rsidRDefault="00CF2D67" w:rsidP="00CF2D67">
            <w:pPr>
              <w:pStyle w:val="TableText1"/>
              <w:numPr>
                <w:ilvl w:val="0"/>
                <w:numId w:val="27"/>
              </w:numPr>
            </w:pPr>
            <w:r>
              <w:t>XXXXXX</w:t>
            </w:r>
          </w:p>
          <w:p w14:paraId="262A1F95" w14:textId="346BC8E1" w:rsidR="00CF2D67" w:rsidRPr="009E21A3" w:rsidRDefault="00CF2D67" w:rsidP="00CF2D67">
            <w:pPr>
              <w:pStyle w:val="TableText1"/>
              <w:numPr>
                <w:ilvl w:val="0"/>
                <w:numId w:val="27"/>
              </w:numPr>
            </w:pPr>
            <w:r>
              <w:t>XXXXXX</w:t>
            </w:r>
          </w:p>
        </w:tc>
      </w:tr>
      <w:tr w:rsidR="00CF2D67" w:rsidRPr="009E21A3" w14:paraId="29563B40" w14:textId="77777777" w:rsidTr="00FC6381">
        <w:trPr>
          <w:cantSplit/>
          <w:trHeight w:val="225"/>
          <w:jc w:val="center"/>
        </w:trPr>
        <w:tc>
          <w:tcPr>
            <w:tcW w:w="2425" w:type="dxa"/>
            <w:shd w:val="clear" w:color="auto" w:fill="BFBFBF"/>
          </w:tcPr>
          <w:p w14:paraId="5C0500A9" w14:textId="55CACC3B" w:rsidR="00CF2D67" w:rsidRPr="00CF2D67" w:rsidRDefault="00CF2D67" w:rsidP="00AC352C">
            <w:pPr>
              <w:pStyle w:val="TableColumnHeading"/>
            </w:pPr>
            <w:r>
              <w:t>Scenario Name</w:t>
            </w:r>
          </w:p>
        </w:tc>
        <w:tc>
          <w:tcPr>
            <w:tcW w:w="7115" w:type="dxa"/>
          </w:tcPr>
          <w:p w14:paraId="131F0D84" w14:textId="6009EA31" w:rsidR="00CF2D67" w:rsidRDefault="00CF2D67" w:rsidP="00C101F0">
            <w:pPr>
              <w:pStyle w:val="TableText1"/>
            </w:pPr>
            <w:r>
              <w:t>Load Test Scenario</w:t>
            </w:r>
          </w:p>
        </w:tc>
      </w:tr>
      <w:tr w:rsidR="00CF2D67" w:rsidRPr="009E21A3" w14:paraId="7EB9ED14" w14:textId="77777777" w:rsidTr="00FC6381">
        <w:trPr>
          <w:cantSplit/>
          <w:trHeight w:val="225"/>
          <w:jc w:val="center"/>
        </w:trPr>
        <w:tc>
          <w:tcPr>
            <w:tcW w:w="2425" w:type="dxa"/>
            <w:shd w:val="clear" w:color="auto" w:fill="BFBFBF"/>
          </w:tcPr>
          <w:p w14:paraId="6C2BC5DD" w14:textId="795D57FB" w:rsidR="00CF2D67" w:rsidRPr="00CF2D67" w:rsidRDefault="00CF2D67" w:rsidP="00AC352C">
            <w:pPr>
              <w:pStyle w:val="TableColumnHeading"/>
            </w:pPr>
            <w:r>
              <w:t>Covered NFR</w:t>
            </w:r>
          </w:p>
        </w:tc>
        <w:tc>
          <w:tcPr>
            <w:tcW w:w="7115" w:type="dxa"/>
          </w:tcPr>
          <w:p w14:paraId="089CB434" w14:textId="3A0FD31B" w:rsidR="00CF2D67" w:rsidRDefault="00CF2D67" w:rsidP="00C101F0">
            <w:pPr>
              <w:pStyle w:val="TableText1"/>
            </w:pPr>
            <w:r>
              <w:t>NFR01, NFR04 and NFR05</w:t>
            </w:r>
          </w:p>
        </w:tc>
      </w:tr>
      <w:tr w:rsidR="00C606C0" w:rsidRPr="009E21A3" w14:paraId="6109452A" w14:textId="77777777" w:rsidTr="00FC6381">
        <w:trPr>
          <w:cantSplit/>
          <w:trHeight w:val="225"/>
          <w:jc w:val="center"/>
        </w:trPr>
        <w:tc>
          <w:tcPr>
            <w:tcW w:w="2425" w:type="dxa"/>
            <w:shd w:val="clear" w:color="auto" w:fill="BFBFBF"/>
          </w:tcPr>
          <w:p w14:paraId="47410BAC" w14:textId="2CCC9152" w:rsidR="00C606C0" w:rsidRDefault="00C606C0" w:rsidP="00AC352C">
            <w:pPr>
              <w:pStyle w:val="TableColumnHeading"/>
            </w:pPr>
            <w:r>
              <w:t>User Load / Volume</w:t>
            </w:r>
          </w:p>
        </w:tc>
        <w:tc>
          <w:tcPr>
            <w:tcW w:w="7115" w:type="dxa"/>
          </w:tcPr>
          <w:p w14:paraId="2569A5C5" w14:textId="1EE9EBA2" w:rsidR="00C606C0" w:rsidRDefault="00C606C0" w:rsidP="00C606C0">
            <w:pPr>
              <w:pStyle w:val="TableText1"/>
            </w:pPr>
            <w:r>
              <w:t>500 Vuser</w:t>
            </w:r>
            <w:r w:rsidR="0034554D">
              <w:t>s</w:t>
            </w:r>
            <w:r>
              <w:t xml:space="preserve"> (Thread</w:t>
            </w:r>
            <w:r w:rsidR="0034554D">
              <w:t>s</w:t>
            </w:r>
            <w:r>
              <w:t>) Load</w:t>
            </w:r>
          </w:p>
        </w:tc>
      </w:tr>
      <w:tr w:rsidR="00CF2D67" w:rsidRPr="009E21A3" w14:paraId="4D08A719" w14:textId="77777777" w:rsidTr="00FC6381">
        <w:trPr>
          <w:cantSplit/>
          <w:trHeight w:val="225"/>
          <w:jc w:val="center"/>
        </w:trPr>
        <w:tc>
          <w:tcPr>
            <w:tcW w:w="2425" w:type="dxa"/>
            <w:shd w:val="clear" w:color="auto" w:fill="BFBFBF"/>
          </w:tcPr>
          <w:p w14:paraId="3DC90F54" w14:textId="33037F06" w:rsidR="00CF2D67" w:rsidRPr="00CF2D67" w:rsidRDefault="00E92ACD" w:rsidP="00AC352C">
            <w:pPr>
              <w:pStyle w:val="TableColumnHeading"/>
            </w:pPr>
            <w:r>
              <w:t>Test Status</w:t>
            </w:r>
          </w:p>
        </w:tc>
        <w:tc>
          <w:tcPr>
            <w:tcW w:w="7115" w:type="dxa"/>
          </w:tcPr>
          <w:p w14:paraId="39AEFB38" w14:textId="64D4F503" w:rsidR="00C606C0" w:rsidRDefault="00893CE9" w:rsidP="00893CE9">
            <w:pPr>
              <w:pStyle w:val="TableText1"/>
              <w:numPr>
                <w:ilvl w:val="0"/>
                <w:numId w:val="45"/>
              </w:numPr>
            </w:pPr>
            <w:r>
              <w:t>Cycle 1-Run 1 – Failed</w:t>
            </w:r>
          </w:p>
          <w:p w14:paraId="6F4F6C0F" w14:textId="58C86275" w:rsidR="00893CE9" w:rsidRDefault="00893CE9" w:rsidP="00893CE9">
            <w:pPr>
              <w:pStyle w:val="TableText1"/>
              <w:numPr>
                <w:ilvl w:val="0"/>
                <w:numId w:val="45"/>
              </w:numPr>
            </w:pPr>
            <w:r>
              <w:t>Cycle 1-Run 2 – Passed</w:t>
            </w:r>
          </w:p>
          <w:p w14:paraId="0B3E7EC9" w14:textId="463CDBFD" w:rsidR="00893CE9" w:rsidRDefault="00893CE9" w:rsidP="00893CE9">
            <w:pPr>
              <w:pStyle w:val="TableText1"/>
              <w:numPr>
                <w:ilvl w:val="0"/>
                <w:numId w:val="45"/>
              </w:numPr>
            </w:pPr>
            <w:r>
              <w:t>Cycle 2-Run 1 – Passed</w:t>
            </w:r>
          </w:p>
          <w:p w14:paraId="5BC5C44D" w14:textId="488F91B3" w:rsidR="00893CE9" w:rsidRDefault="00893CE9" w:rsidP="00893CE9">
            <w:pPr>
              <w:pStyle w:val="TableText1"/>
              <w:numPr>
                <w:ilvl w:val="0"/>
                <w:numId w:val="45"/>
              </w:numPr>
            </w:pPr>
            <w:r>
              <w:t xml:space="preserve">Cycle 2-Run 2 – Passed </w:t>
            </w:r>
          </w:p>
        </w:tc>
      </w:tr>
      <w:tr w:rsidR="00CF2D67" w:rsidRPr="009E21A3" w14:paraId="23988ECA" w14:textId="77777777" w:rsidTr="00FC6381">
        <w:trPr>
          <w:cantSplit/>
          <w:trHeight w:val="225"/>
          <w:jc w:val="center"/>
        </w:trPr>
        <w:tc>
          <w:tcPr>
            <w:tcW w:w="2425" w:type="dxa"/>
            <w:shd w:val="clear" w:color="auto" w:fill="BFBFBF"/>
          </w:tcPr>
          <w:p w14:paraId="5FFF3DDA" w14:textId="77928EAD" w:rsidR="00CF2D67" w:rsidRPr="00CF2D67" w:rsidRDefault="00E92ACD" w:rsidP="00AC352C">
            <w:pPr>
              <w:pStyle w:val="TableColumnHeading"/>
            </w:pPr>
            <w:r>
              <w:lastRenderedPageBreak/>
              <w:t>Observation</w:t>
            </w:r>
            <w:r w:rsidR="00893CE9">
              <w:t xml:space="preserve"> / Reason for Failure</w:t>
            </w:r>
          </w:p>
        </w:tc>
        <w:tc>
          <w:tcPr>
            <w:tcW w:w="7115" w:type="dxa"/>
          </w:tcPr>
          <w:p w14:paraId="53CB2B5E" w14:textId="6FF4001C" w:rsidR="00893CE9" w:rsidRDefault="00893CE9" w:rsidP="00893CE9">
            <w:pPr>
              <w:pStyle w:val="TableText1"/>
              <w:numPr>
                <w:ilvl w:val="0"/>
                <w:numId w:val="29"/>
              </w:numPr>
            </w:pPr>
            <w:r>
              <w:t>Cycle 1-Run 1</w:t>
            </w:r>
          </w:p>
          <w:p w14:paraId="180A2997" w14:textId="77777777" w:rsidR="00C606C0" w:rsidRDefault="00E92ACD" w:rsidP="00893CE9">
            <w:pPr>
              <w:pStyle w:val="TableText1"/>
              <w:numPr>
                <w:ilvl w:val="1"/>
                <w:numId w:val="29"/>
              </w:numPr>
            </w:pPr>
            <w:r>
              <w:t>High response time observed during the test which breached the defined NFR of 5 second response time.</w:t>
            </w:r>
          </w:p>
          <w:p w14:paraId="2D5E3B46" w14:textId="6CA29A19" w:rsidR="00E92ACD" w:rsidRDefault="00893CE9" w:rsidP="00893CE9">
            <w:pPr>
              <w:pStyle w:val="TableText1"/>
              <w:numPr>
                <w:ilvl w:val="1"/>
                <w:numId w:val="29"/>
              </w:numPr>
            </w:pPr>
            <w:r>
              <w:t>High CPU utilization observed after 20 minutes when the test started.</w:t>
            </w:r>
          </w:p>
          <w:p w14:paraId="3F8CAC95" w14:textId="45107584" w:rsidR="00616EFB" w:rsidRDefault="00616EFB" w:rsidP="00893CE9">
            <w:pPr>
              <w:pStyle w:val="TableText1"/>
              <w:numPr>
                <w:ilvl w:val="1"/>
                <w:numId w:val="29"/>
              </w:numPr>
            </w:pPr>
            <w:r>
              <w:t>62 errors were detected during the test</w:t>
            </w:r>
          </w:p>
          <w:p w14:paraId="23791515" w14:textId="0CD58626" w:rsidR="00616EFB" w:rsidRDefault="00616EFB" w:rsidP="00616EFB">
            <w:pPr>
              <w:pStyle w:val="TableText1"/>
              <w:numPr>
                <w:ilvl w:val="2"/>
                <w:numId w:val="29"/>
              </w:numPr>
            </w:pPr>
            <w:r>
              <w:t>500 / Internal Server Error (Count: 34)</w:t>
            </w:r>
          </w:p>
          <w:p w14:paraId="7688287B" w14:textId="0F76E78A" w:rsidR="00616EFB" w:rsidRDefault="00616EFB" w:rsidP="00616EFB">
            <w:pPr>
              <w:pStyle w:val="TableText1"/>
              <w:numPr>
                <w:ilvl w:val="2"/>
                <w:numId w:val="29"/>
              </w:numPr>
            </w:pPr>
            <w:r>
              <w:t>504 / Gateway Timeout (Count: 20)</w:t>
            </w:r>
          </w:p>
          <w:p w14:paraId="5F9D6542" w14:textId="49C0AD5B" w:rsidR="00616EFB" w:rsidRDefault="00616EFB" w:rsidP="00616EFB">
            <w:pPr>
              <w:pStyle w:val="TableText1"/>
              <w:numPr>
                <w:ilvl w:val="2"/>
                <w:numId w:val="29"/>
              </w:numPr>
            </w:pPr>
            <w:r>
              <w:t>401 / Unauthorized (Count: 12)</w:t>
            </w:r>
          </w:p>
          <w:p w14:paraId="553FE8F9" w14:textId="09FD1518" w:rsidR="00893CE9" w:rsidRDefault="00893CE9" w:rsidP="00893CE9">
            <w:pPr>
              <w:pStyle w:val="TableText1"/>
              <w:numPr>
                <w:ilvl w:val="0"/>
                <w:numId w:val="29"/>
              </w:numPr>
            </w:pPr>
            <w:r>
              <w:t>Cycle 1-Run 2</w:t>
            </w:r>
          </w:p>
          <w:p w14:paraId="1CA17853" w14:textId="3A097F3A" w:rsidR="00893CE9" w:rsidRDefault="00D805D4" w:rsidP="00893CE9">
            <w:pPr>
              <w:pStyle w:val="TableText1"/>
              <w:numPr>
                <w:ilvl w:val="1"/>
                <w:numId w:val="29"/>
              </w:numPr>
            </w:pPr>
            <w:r>
              <w:rPr>
                <w:noProof/>
              </w:rPr>
              <w:t>The a</w:t>
            </w:r>
            <w:r w:rsidR="00893CE9" w:rsidRPr="00D805D4">
              <w:rPr>
                <w:noProof/>
              </w:rPr>
              <w:t>pplication</w:t>
            </w:r>
            <w:r w:rsidR="00893CE9">
              <w:t xml:space="preserve"> is able to handle 500 user load</w:t>
            </w:r>
          </w:p>
          <w:p w14:paraId="09E4767F" w14:textId="77777777" w:rsidR="00893CE9" w:rsidRDefault="00893CE9" w:rsidP="00893CE9">
            <w:pPr>
              <w:pStyle w:val="TableText1"/>
              <w:numPr>
                <w:ilvl w:val="1"/>
                <w:numId w:val="29"/>
              </w:numPr>
            </w:pPr>
            <w:r>
              <w:t>Response Time NFR met.</w:t>
            </w:r>
          </w:p>
          <w:p w14:paraId="66E92062" w14:textId="27A94E27" w:rsidR="00893CE9" w:rsidRDefault="00893CE9" w:rsidP="00893CE9">
            <w:pPr>
              <w:pStyle w:val="TableText1"/>
              <w:numPr>
                <w:ilvl w:val="1"/>
                <w:numId w:val="29"/>
              </w:numPr>
            </w:pPr>
            <w:r>
              <w:t>No major spike in the response time is observed</w:t>
            </w:r>
          </w:p>
          <w:p w14:paraId="2527FF78" w14:textId="7B576290" w:rsidR="00893CE9" w:rsidRDefault="00893CE9" w:rsidP="00893CE9">
            <w:pPr>
              <w:pStyle w:val="TableText1"/>
              <w:numPr>
                <w:ilvl w:val="1"/>
                <w:numId w:val="29"/>
              </w:numPr>
            </w:pPr>
            <w:r>
              <w:t xml:space="preserve">CPU utilization was </w:t>
            </w:r>
            <w:r w:rsidR="00D805D4">
              <w:t xml:space="preserve">an </w:t>
            </w:r>
            <w:r w:rsidRPr="00D805D4">
              <w:rPr>
                <w:noProof/>
              </w:rPr>
              <w:t>average</w:t>
            </w:r>
            <w:r>
              <w:t xml:space="preserve"> 52% during the test.</w:t>
            </w:r>
          </w:p>
          <w:p w14:paraId="5F24CB43" w14:textId="2D4F12BE" w:rsidR="00893CE9" w:rsidRDefault="00893CE9" w:rsidP="00893CE9">
            <w:pPr>
              <w:pStyle w:val="TableText1"/>
              <w:numPr>
                <w:ilvl w:val="1"/>
                <w:numId w:val="29"/>
              </w:numPr>
            </w:pPr>
            <w:r>
              <w:t>No major spike in memory utilization.</w:t>
            </w:r>
          </w:p>
          <w:p w14:paraId="3647F17E" w14:textId="77777777" w:rsidR="00FC6381" w:rsidRDefault="00FC6381" w:rsidP="00893CE9">
            <w:pPr>
              <w:pStyle w:val="TableText1"/>
              <w:numPr>
                <w:ilvl w:val="1"/>
                <w:numId w:val="29"/>
              </w:numPr>
            </w:pPr>
            <w:r>
              <w:t>1 error was detected during the test.</w:t>
            </w:r>
          </w:p>
          <w:p w14:paraId="4D8ED778" w14:textId="0E3D16B5" w:rsidR="00893CE9" w:rsidRDefault="00FC6381" w:rsidP="00FC6381">
            <w:pPr>
              <w:pStyle w:val="TableText1"/>
              <w:numPr>
                <w:ilvl w:val="2"/>
                <w:numId w:val="29"/>
              </w:numPr>
            </w:pPr>
            <w:r>
              <w:t xml:space="preserve">504 / Gateway Timeout for </w:t>
            </w:r>
            <w:r w:rsidR="00D805D4">
              <w:t xml:space="preserve">the </w:t>
            </w:r>
            <w:r w:rsidRPr="00D805D4">
              <w:rPr>
                <w:noProof/>
              </w:rPr>
              <w:t>login</w:t>
            </w:r>
            <w:r>
              <w:t xml:space="preserve"> page</w:t>
            </w:r>
          </w:p>
          <w:p w14:paraId="23A5647F" w14:textId="2C32B475" w:rsidR="00FC6381" w:rsidRDefault="00FC6381" w:rsidP="00FC6381">
            <w:pPr>
              <w:pStyle w:val="TableText1"/>
              <w:numPr>
                <w:ilvl w:val="0"/>
                <w:numId w:val="29"/>
              </w:numPr>
            </w:pPr>
            <w:r>
              <w:t>Cycle 2-Run 1</w:t>
            </w:r>
          </w:p>
          <w:p w14:paraId="1B0D2019" w14:textId="1729CACE" w:rsidR="00FC6381" w:rsidRDefault="00D805D4" w:rsidP="00FC6381">
            <w:pPr>
              <w:pStyle w:val="TableText1"/>
              <w:numPr>
                <w:ilvl w:val="1"/>
                <w:numId w:val="29"/>
              </w:numPr>
            </w:pPr>
            <w:r>
              <w:rPr>
                <w:noProof/>
              </w:rPr>
              <w:t>The a</w:t>
            </w:r>
            <w:r w:rsidR="00FC6381" w:rsidRPr="00D805D4">
              <w:rPr>
                <w:noProof/>
              </w:rPr>
              <w:t>pplication</w:t>
            </w:r>
            <w:r w:rsidR="00FC6381">
              <w:t xml:space="preserve"> is able to handle 500 user load</w:t>
            </w:r>
          </w:p>
          <w:p w14:paraId="61952F41" w14:textId="77777777" w:rsidR="00FC6381" w:rsidRDefault="00FC6381" w:rsidP="00FC6381">
            <w:pPr>
              <w:pStyle w:val="TableText1"/>
              <w:numPr>
                <w:ilvl w:val="1"/>
                <w:numId w:val="29"/>
              </w:numPr>
            </w:pPr>
            <w:r>
              <w:t>Response Time NFR met.</w:t>
            </w:r>
          </w:p>
          <w:p w14:paraId="3342B817" w14:textId="77777777" w:rsidR="00FC6381" w:rsidRDefault="00FC6381" w:rsidP="00FC6381">
            <w:pPr>
              <w:pStyle w:val="TableText1"/>
              <w:numPr>
                <w:ilvl w:val="1"/>
                <w:numId w:val="29"/>
              </w:numPr>
            </w:pPr>
            <w:r>
              <w:t>No major spike in the response time is observed</w:t>
            </w:r>
          </w:p>
          <w:p w14:paraId="219D1E47" w14:textId="32426A75" w:rsidR="00FC6381" w:rsidRDefault="00FC6381" w:rsidP="00FC6381">
            <w:pPr>
              <w:pStyle w:val="TableText1"/>
              <w:numPr>
                <w:ilvl w:val="1"/>
                <w:numId w:val="29"/>
              </w:numPr>
            </w:pPr>
            <w:r>
              <w:t xml:space="preserve">CPU utilization was </w:t>
            </w:r>
            <w:r w:rsidR="00D805D4">
              <w:t xml:space="preserve">an </w:t>
            </w:r>
            <w:r w:rsidRPr="00D805D4">
              <w:rPr>
                <w:noProof/>
              </w:rPr>
              <w:t>average</w:t>
            </w:r>
            <w:r>
              <w:t xml:space="preserve"> 54% during the test.</w:t>
            </w:r>
          </w:p>
          <w:p w14:paraId="239F4E0E" w14:textId="77777777" w:rsidR="00FC6381" w:rsidRDefault="00FC6381" w:rsidP="00FC6381">
            <w:pPr>
              <w:pStyle w:val="TableText1"/>
              <w:numPr>
                <w:ilvl w:val="1"/>
                <w:numId w:val="29"/>
              </w:numPr>
            </w:pPr>
            <w:r>
              <w:t>No major spike in memory utilization.</w:t>
            </w:r>
          </w:p>
          <w:p w14:paraId="318234C5" w14:textId="0B51A409" w:rsidR="00FC6381" w:rsidRDefault="00FC6381" w:rsidP="00FC6381">
            <w:pPr>
              <w:pStyle w:val="TableText1"/>
              <w:numPr>
                <w:ilvl w:val="1"/>
                <w:numId w:val="29"/>
              </w:numPr>
            </w:pPr>
            <w:r>
              <w:t>No error was detected during the test.</w:t>
            </w:r>
          </w:p>
          <w:p w14:paraId="0ECC835F" w14:textId="631015EB" w:rsidR="00FC6381" w:rsidRDefault="00FC6381" w:rsidP="00FC6381">
            <w:pPr>
              <w:pStyle w:val="TableText1"/>
              <w:numPr>
                <w:ilvl w:val="0"/>
                <w:numId w:val="29"/>
              </w:numPr>
            </w:pPr>
            <w:r>
              <w:t>Cycle 2-Run 2</w:t>
            </w:r>
          </w:p>
          <w:p w14:paraId="56D889AF" w14:textId="5F02CBA0" w:rsidR="00FC6381" w:rsidRDefault="00D805D4" w:rsidP="00FC6381">
            <w:pPr>
              <w:pStyle w:val="TableText1"/>
              <w:numPr>
                <w:ilvl w:val="1"/>
                <w:numId w:val="29"/>
              </w:numPr>
            </w:pPr>
            <w:r>
              <w:rPr>
                <w:noProof/>
              </w:rPr>
              <w:t>The a</w:t>
            </w:r>
            <w:r w:rsidR="00FC6381" w:rsidRPr="00D805D4">
              <w:rPr>
                <w:noProof/>
              </w:rPr>
              <w:t>pplication</w:t>
            </w:r>
            <w:r w:rsidR="00FC6381">
              <w:t xml:space="preserve"> is able to handle 500 user load</w:t>
            </w:r>
          </w:p>
          <w:p w14:paraId="4C26E4ED" w14:textId="77777777" w:rsidR="00FC6381" w:rsidRDefault="00FC6381" w:rsidP="00FC6381">
            <w:pPr>
              <w:pStyle w:val="TableText1"/>
              <w:numPr>
                <w:ilvl w:val="1"/>
                <w:numId w:val="29"/>
              </w:numPr>
            </w:pPr>
            <w:r>
              <w:t>Response Time NFR met.</w:t>
            </w:r>
          </w:p>
          <w:p w14:paraId="0B293696" w14:textId="77777777" w:rsidR="00FC6381" w:rsidRDefault="00FC6381" w:rsidP="00FC6381">
            <w:pPr>
              <w:pStyle w:val="TableText1"/>
              <w:numPr>
                <w:ilvl w:val="1"/>
                <w:numId w:val="29"/>
              </w:numPr>
            </w:pPr>
            <w:r>
              <w:t>No major spike in the response time is observed</w:t>
            </w:r>
          </w:p>
          <w:p w14:paraId="471FCDD7" w14:textId="0E78EDF2" w:rsidR="00FC6381" w:rsidRDefault="00FC6381" w:rsidP="00FC6381">
            <w:pPr>
              <w:pStyle w:val="TableText1"/>
              <w:numPr>
                <w:ilvl w:val="1"/>
                <w:numId w:val="29"/>
              </w:numPr>
            </w:pPr>
            <w:r>
              <w:t xml:space="preserve">CPU utilization was </w:t>
            </w:r>
            <w:r w:rsidR="00D805D4">
              <w:t xml:space="preserve">an </w:t>
            </w:r>
            <w:r w:rsidRPr="00D805D4">
              <w:rPr>
                <w:noProof/>
              </w:rPr>
              <w:t>average</w:t>
            </w:r>
            <w:r>
              <w:t xml:space="preserve"> 51% during the test.</w:t>
            </w:r>
          </w:p>
          <w:p w14:paraId="2A289789" w14:textId="77777777" w:rsidR="00FC6381" w:rsidRDefault="00FC6381" w:rsidP="00FC6381">
            <w:pPr>
              <w:pStyle w:val="TableText1"/>
              <w:numPr>
                <w:ilvl w:val="1"/>
                <w:numId w:val="29"/>
              </w:numPr>
            </w:pPr>
            <w:r>
              <w:t>No major spike in memory utilization.</w:t>
            </w:r>
          </w:p>
          <w:p w14:paraId="0F329C08" w14:textId="6B041660" w:rsidR="00893CE9" w:rsidRDefault="00FC6381" w:rsidP="00FC6381">
            <w:pPr>
              <w:pStyle w:val="TableText1"/>
              <w:numPr>
                <w:ilvl w:val="1"/>
                <w:numId w:val="29"/>
              </w:numPr>
            </w:pPr>
            <w:r>
              <w:t>No error was detected during the test.</w:t>
            </w:r>
          </w:p>
        </w:tc>
      </w:tr>
      <w:tr w:rsidR="00616EFB" w:rsidRPr="009E21A3" w14:paraId="632D5D12" w14:textId="77777777" w:rsidTr="00FC6381">
        <w:trPr>
          <w:cantSplit/>
          <w:trHeight w:val="225"/>
          <w:jc w:val="center"/>
        </w:trPr>
        <w:tc>
          <w:tcPr>
            <w:tcW w:w="2425" w:type="dxa"/>
            <w:shd w:val="clear" w:color="auto" w:fill="BFBFBF"/>
          </w:tcPr>
          <w:p w14:paraId="6E266DEE" w14:textId="344283CC" w:rsidR="00616EFB" w:rsidRDefault="00616EFB" w:rsidP="00AC352C">
            <w:pPr>
              <w:pStyle w:val="TableColumnHeading"/>
            </w:pPr>
            <w:r>
              <w:t>Overall RAG status</w:t>
            </w:r>
          </w:p>
        </w:tc>
        <w:tc>
          <w:tcPr>
            <w:tcW w:w="7115" w:type="dxa"/>
          </w:tcPr>
          <w:p w14:paraId="535446CF" w14:textId="0198F055" w:rsidR="00616EFB" w:rsidRDefault="00616EFB" w:rsidP="00616EFB">
            <w:pPr>
              <w:pStyle w:val="TableText1"/>
            </w:pPr>
            <w:r w:rsidRPr="00616EFB">
              <w:rPr>
                <w:color w:val="00B050"/>
              </w:rPr>
              <w:t>GREEN</w:t>
            </w:r>
          </w:p>
        </w:tc>
      </w:tr>
      <w:tr w:rsidR="00633BDC" w:rsidRPr="009E21A3" w14:paraId="6097555E" w14:textId="77777777" w:rsidTr="00FC6381">
        <w:trPr>
          <w:cantSplit/>
          <w:trHeight w:val="225"/>
          <w:jc w:val="center"/>
        </w:trPr>
        <w:tc>
          <w:tcPr>
            <w:tcW w:w="2425" w:type="dxa"/>
            <w:shd w:val="clear" w:color="auto" w:fill="BFBFBF"/>
          </w:tcPr>
          <w:p w14:paraId="184BD130" w14:textId="15D14CE1" w:rsidR="00633BDC" w:rsidRDefault="00633BDC" w:rsidP="00AC352C">
            <w:pPr>
              <w:pStyle w:val="TableColumnHeading"/>
            </w:pPr>
            <w:r>
              <w:t xml:space="preserve">Result Location  </w:t>
            </w:r>
          </w:p>
        </w:tc>
        <w:tc>
          <w:tcPr>
            <w:tcW w:w="7115" w:type="dxa"/>
          </w:tcPr>
          <w:p w14:paraId="2FA4CE9E" w14:textId="39A37663" w:rsidR="00633BDC" w:rsidRPr="00616EFB" w:rsidRDefault="00633BDC" w:rsidP="00616EFB">
            <w:pPr>
              <w:pStyle w:val="TableText1"/>
              <w:rPr>
                <w:color w:val="00B050"/>
              </w:rPr>
            </w:pPr>
            <w:r w:rsidRPr="00633BDC">
              <w:t>&lt;Provide the path of result repository&gt;</w:t>
            </w:r>
          </w:p>
        </w:tc>
      </w:tr>
    </w:tbl>
    <w:p w14:paraId="313DF0CE" w14:textId="010845EB" w:rsidR="00CF2D67" w:rsidRDefault="00CF2D67" w:rsidP="000E735B">
      <w:pPr>
        <w:spacing w:after="240"/>
        <w:rPr>
          <w:sz w:val="24"/>
          <w:szCs w:val="24"/>
        </w:rPr>
      </w:pPr>
    </w:p>
    <w:p w14:paraId="36893EA0" w14:textId="5350A9DD" w:rsidR="000E735B" w:rsidRDefault="002A4B62" w:rsidP="002A2736">
      <w:pPr>
        <w:pStyle w:val="Heading3"/>
        <w:tabs>
          <w:tab w:val="left" w:pos="840"/>
        </w:tabs>
        <w:spacing w:after="40"/>
        <w:ind w:left="835" w:hanging="835"/>
      </w:pPr>
      <w:bookmarkStart w:id="70" w:name="_Toc380963458"/>
      <w:bookmarkStart w:id="71" w:name="_Toc307494793"/>
      <w:bookmarkStart w:id="72" w:name="_Toc4421020"/>
      <w:r>
        <w:t>Stress Test</w:t>
      </w:r>
      <w:bookmarkEnd w:id="70"/>
      <w:r w:rsidR="00893CE9">
        <w:t xml:space="preserve"> Result</w:t>
      </w:r>
      <w:bookmarkEnd w:id="72"/>
    </w:p>
    <w:p w14:paraId="47BF4F34" w14:textId="41C86738" w:rsidR="002A4B62" w:rsidRDefault="002A4B62" w:rsidP="002A4B62">
      <w:pPr>
        <w:pStyle w:val="Caption"/>
        <w:keepNext/>
      </w:pPr>
      <w:r>
        <w:t>Table</w:t>
      </w:r>
      <w:r w:rsidR="00077CD0">
        <w:rPr>
          <w:noProof/>
        </w:rPr>
        <w:t xml:space="preserve"> 1</w:t>
      </w:r>
      <w:r w:rsidR="00D805D4">
        <w:rPr>
          <w:noProof/>
        </w:rPr>
        <w:t>1</w:t>
      </w:r>
      <w:r>
        <w:t xml:space="preserve">: </w:t>
      </w:r>
      <w:r w:rsidR="005F1710">
        <w:t>Stress</w:t>
      </w:r>
      <w:r>
        <w:t xml:space="preserve"> Test </w:t>
      </w:r>
      <w:r w:rsidR="00893CE9">
        <w:t>Result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25"/>
        <w:gridCol w:w="7115"/>
      </w:tblGrid>
      <w:tr w:rsidR="002A4B62" w:rsidRPr="009E21A3" w14:paraId="21D92B1E" w14:textId="77777777" w:rsidTr="00616EFB">
        <w:trPr>
          <w:cantSplit/>
          <w:tblHeader/>
          <w:jc w:val="center"/>
        </w:trPr>
        <w:tc>
          <w:tcPr>
            <w:tcW w:w="2425" w:type="dxa"/>
            <w:tcBorders>
              <w:bottom w:val="single" w:sz="4" w:space="0" w:color="auto"/>
            </w:tcBorders>
            <w:shd w:val="clear" w:color="auto" w:fill="BFBFBF"/>
            <w:vAlign w:val="center"/>
          </w:tcPr>
          <w:p w14:paraId="114E4D2B" w14:textId="77777777" w:rsidR="002A4B62" w:rsidRPr="00CF2D67" w:rsidRDefault="002A4B62" w:rsidP="00AC352C">
            <w:pPr>
              <w:pStyle w:val="TableColumnHeading"/>
            </w:pPr>
          </w:p>
        </w:tc>
        <w:tc>
          <w:tcPr>
            <w:tcW w:w="7115" w:type="dxa"/>
            <w:shd w:val="clear" w:color="auto" w:fill="BFBFBF"/>
            <w:vAlign w:val="center"/>
          </w:tcPr>
          <w:p w14:paraId="03F324D8" w14:textId="1CAD8DDA" w:rsidR="002A4B62" w:rsidRPr="009E21A3" w:rsidRDefault="0000264A" w:rsidP="00AC352C">
            <w:pPr>
              <w:pStyle w:val="TableColumnHeading"/>
            </w:pPr>
            <w:r>
              <w:t xml:space="preserve">Test </w:t>
            </w:r>
            <w:r w:rsidR="002A4B62">
              <w:t>Details</w:t>
            </w:r>
          </w:p>
        </w:tc>
      </w:tr>
      <w:tr w:rsidR="002A4B62" w:rsidRPr="009E21A3" w14:paraId="2717A752" w14:textId="77777777" w:rsidTr="00616EFB">
        <w:trPr>
          <w:cantSplit/>
          <w:jc w:val="center"/>
        </w:trPr>
        <w:tc>
          <w:tcPr>
            <w:tcW w:w="2425" w:type="dxa"/>
            <w:shd w:val="clear" w:color="auto" w:fill="BFBFBF"/>
          </w:tcPr>
          <w:p w14:paraId="2357DDAA" w14:textId="77777777" w:rsidR="002A4B62" w:rsidRPr="00CF2D67" w:rsidRDefault="002A4B62" w:rsidP="00AC352C">
            <w:pPr>
              <w:pStyle w:val="TableColumnHeading"/>
            </w:pPr>
            <w:r w:rsidRPr="00CF2D67">
              <w:t>Test ID</w:t>
            </w:r>
          </w:p>
        </w:tc>
        <w:tc>
          <w:tcPr>
            <w:tcW w:w="7115" w:type="dxa"/>
          </w:tcPr>
          <w:p w14:paraId="7CDF8C56" w14:textId="65BAEBB0" w:rsidR="002A4B62" w:rsidRPr="009E21A3" w:rsidRDefault="002A4B62" w:rsidP="002A4B62">
            <w:pPr>
              <w:pStyle w:val="TableText1"/>
            </w:pPr>
            <w:r>
              <w:t>NFT02 (Cycle 1-Run 3, Cycle 1-Run 4, Cycle 2-Run 3  and Cycle 2 Run 4)</w:t>
            </w:r>
          </w:p>
        </w:tc>
      </w:tr>
      <w:tr w:rsidR="002A4B62" w:rsidRPr="009E21A3" w14:paraId="1274916E" w14:textId="77777777" w:rsidTr="00616EFB">
        <w:trPr>
          <w:cantSplit/>
          <w:jc w:val="center"/>
        </w:trPr>
        <w:tc>
          <w:tcPr>
            <w:tcW w:w="2425" w:type="dxa"/>
            <w:shd w:val="clear" w:color="auto" w:fill="BFBFBF"/>
          </w:tcPr>
          <w:p w14:paraId="517AB3CE" w14:textId="77777777" w:rsidR="002A4B62" w:rsidRPr="00CF2D67" w:rsidRDefault="002A4B62" w:rsidP="00AC352C">
            <w:pPr>
              <w:pStyle w:val="TableColumnHeading"/>
            </w:pPr>
            <w:r>
              <w:lastRenderedPageBreak/>
              <w:t>Purpose</w:t>
            </w:r>
          </w:p>
        </w:tc>
        <w:tc>
          <w:tcPr>
            <w:tcW w:w="7115" w:type="dxa"/>
          </w:tcPr>
          <w:p w14:paraId="6B50B675" w14:textId="70909376" w:rsidR="002A4B62" w:rsidRPr="009E21A3" w:rsidRDefault="002A4B62" w:rsidP="00893CE9">
            <w:pPr>
              <w:pStyle w:val="TableText1"/>
            </w:pPr>
            <w:r w:rsidRPr="002A4B62">
              <w:t>Stress</w:t>
            </w:r>
            <w:r w:rsidR="00893CE9">
              <w:t>ed</w:t>
            </w:r>
            <w:r w:rsidR="005F1710">
              <w:t xml:space="preserve"> the system to view</w:t>
            </w:r>
            <w:r w:rsidR="00036CDF">
              <w:t xml:space="preserve"> </w:t>
            </w:r>
            <w:r w:rsidR="00036CDF">
              <w:rPr>
                <w:noProof/>
                <w:u w:val="thick" w:color="E2534F"/>
              </w:rPr>
              <w:t xml:space="preserve">if the workload increases then </w:t>
            </w:r>
            <w:r w:rsidR="005F1710">
              <w:t>how the a</w:t>
            </w:r>
            <w:r w:rsidRPr="002A4B62">
              <w:t xml:space="preserve">pplication </w:t>
            </w:r>
            <w:r w:rsidR="00036CDF">
              <w:t xml:space="preserve">and </w:t>
            </w:r>
            <w:r w:rsidR="00036CDF" w:rsidRPr="00BD7857">
              <w:rPr>
                <w:noProof/>
              </w:rPr>
              <w:t>infrastructure</w:t>
            </w:r>
            <w:r w:rsidR="00036CDF">
              <w:t xml:space="preserve"> </w:t>
            </w:r>
            <w:r w:rsidR="00893CE9">
              <w:t xml:space="preserve">behave or could be </w:t>
            </w:r>
            <w:r w:rsidR="00893CE9" w:rsidRPr="00D805D4">
              <w:rPr>
                <w:noProof/>
              </w:rPr>
              <w:t>scale-up</w:t>
            </w:r>
            <w:r w:rsidR="00036CDF">
              <w:t>. This test</w:t>
            </w:r>
            <w:r w:rsidR="00893CE9">
              <w:t xml:space="preserve"> was</w:t>
            </w:r>
            <w:r w:rsidRPr="002A4B62">
              <w:t xml:space="preserve"> </w:t>
            </w:r>
            <w:r w:rsidR="00036CDF">
              <w:t>conducted</w:t>
            </w:r>
            <w:r w:rsidRPr="002A4B62">
              <w:t xml:space="preserve"> to determine if response times can be maintained</w:t>
            </w:r>
            <w:r w:rsidR="00893CE9">
              <w:t xml:space="preserve"> during the test with </w:t>
            </w:r>
            <w:r w:rsidR="00D805D4">
              <w:t xml:space="preserve">a </w:t>
            </w:r>
            <w:r w:rsidR="00893CE9" w:rsidRPr="00D805D4">
              <w:rPr>
                <w:noProof/>
              </w:rPr>
              <w:t>high</w:t>
            </w:r>
            <w:r w:rsidR="00893CE9">
              <w:t xml:space="preserve"> load</w:t>
            </w:r>
            <w:r w:rsidRPr="002A4B62">
              <w:t>. T</w:t>
            </w:r>
            <w:r>
              <w:t>his test</w:t>
            </w:r>
            <w:r w:rsidR="00893CE9">
              <w:t xml:space="preserve"> was</w:t>
            </w:r>
            <w:r w:rsidRPr="002A4B62">
              <w:t xml:space="preserve"> designed to collect performance metrics on transaction throughput, response times, and system resource utilization, in comparison to Performance requirements.</w:t>
            </w:r>
          </w:p>
        </w:tc>
      </w:tr>
      <w:tr w:rsidR="002A4B62" w:rsidRPr="009E21A3" w14:paraId="7D7E5570" w14:textId="77777777" w:rsidTr="00616EFB">
        <w:trPr>
          <w:cantSplit/>
          <w:trHeight w:val="225"/>
          <w:jc w:val="center"/>
        </w:trPr>
        <w:tc>
          <w:tcPr>
            <w:tcW w:w="2425" w:type="dxa"/>
            <w:shd w:val="clear" w:color="auto" w:fill="BFBFBF"/>
          </w:tcPr>
          <w:p w14:paraId="1CFBE43B" w14:textId="77777777" w:rsidR="002A4B62" w:rsidRDefault="002A4B62" w:rsidP="00AC352C">
            <w:pPr>
              <w:pStyle w:val="TableColumnHeading"/>
            </w:pPr>
            <w:r>
              <w:t>No. of Tests</w:t>
            </w:r>
          </w:p>
        </w:tc>
        <w:tc>
          <w:tcPr>
            <w:tcW w:w="7115" w:type="dxa"/>
          </w:tcPr>
          <w:p w14:paraId="066F78EA" w14:textId="77777777" w:rsidR="002A4B62" w:rsidRDefault="002A4B62" w:rsidP="00C101F0">
            <w:pPr>
              <w:pStyle w:val="TableText1"/>
            </w:pPr>
            <w:r>
              <w:t>4 (2 tests per cycle)</w:t>
            </w:r>
          </w:p>
        </w:tc>
      </w:tr>
      <w:tr w:rsidR="002A4B62" w:rsidRPr="009E21A3" w14:paraId="08447C7E" w14:textId="77777777" w:rsidTr="00616EFB">
        <w:trPr>
          <w:cantSplit/>
          <w:trHeight w:val="225"/>
          <w:jc w:val="center"/>
        </w:trPr>
        <w:tc>
          <w:tcPr>
            <w:tcW w:w="2425" w:type="dxa"/>
            <w:shd w:val="clear" w:color="auto" w:fill="BFBFBF"/>
          </w:tcPr>
          <w:p w14:paraId="72A09EDF" w14:textId="77777777" w:rsidR="002A4B62" w:rsidRPr="00CF2D67" w:rsidRDefault="002A4B62" w:rsidP="00AC352C">
            <w:pPr>
              <w:pStyle w:val="TableColumnHeading"/>
            </w:pPr>
            <w:r>
              <w:t>Duration</w:t>
            </w:r>
          </w:p>
        </w:tc>
        <w:tc>
          <w:tcPr>
            <w:tcW w:w="7115" w:type="dxa"/>
          </w:tcPr>
          <w:p w14:paraId="16FBD484" w14:textId="77777777" w:rsidR="002A4B62" w:rsidRDefault="002A4B62" w:rsidP="00C101F0">
            <w:pPr>
              <w:pStyle w:val="TableText1"/>
            </w:pPr>
            <w:r>
              <w:t>Ramp-up:</w:t>
            </w:r>
          </w:p>
          <w:p w14:paraId="56147709" w14:textId="77777777" w:rsidR="002A4B62" w:rsidRDefault="002A4B62" w:rsidP="00C101F0">
            <w:pPr>
              <w:pStyle w:val="TableText1"/>
            </w:pPr>
            <w:r>
              <w:t>Steady State:</w:t>
            </w:r>
          </w:p>
          <w:p w14:paraId="6A277F1D" w14:textId="77777777" w:rsidR="002A4B62" w:rsidRPr="009E21A3" w:rsidRDefault="002A4B62" w:rsidP="00C101F0">
            <w:pPr>
              <w:pStyle w:val="TableText1"/>
            </w:pPr>
            <w:r>
              <w:t>Ramp-down:</w:t>
            </w:r>
          </w:p>
        </w:tc>
      </w:tr>
      <w:tr w:rsidR="002A4B62" w:rsidRPr="009E21A3" w14:paraId="3B15EC1E" w14:textId="77777777" w:rsidTr="00616EFB">
        <w:trPr>
          <w:cantSplit/>
          <w:trHeight w:val="225"/>
          <w:jc w:val="center"/>
        </w:trPr>
        <w:tc>
          <w:tcPr>
            <w:tcW w:w="2425" w:type="dxa"/>
            <w:shd w:val="clear" w:color="auto" w:fill="BFBFBF"/>
          </w:tcPr>
          <w:p w14:paraId="4668920A" w14:textId="77777777" w:rsidR="002A4B62" w:rsidRPr="00CF2D67" w:rsidRDefault="002A4B62" w:rsidP="00AC352C">
            <w:pPr>
              <w:pStyle w:val="TableColumnHeading"/>
            </w:pPr>
            <w:r>
              <w:t>Scripts</w:t>
            </w:r>
          </w:p>
        </w:tc>
        <w:tc>
          <w:tcPr>
            <w:tcW w:w="7115" w:type="dxa"/>
          </w:tcPr>
          <w:p w14:paraId="34B7602D" w14:textId="77777777" w:rsidR="002A4B62" w:rsidRDefault="002A4B62" w:rsidP="00A018BC">
            <w:pPr>
              <w:pStyle w:val="TableText1"/>
              <w:numPr>
                <w:ilvl w:val="0"/>
                <w:numId w:val="30"/>
              </w:numPr>
            </w:pPr>
            <w:r>
              <w:t>XXXXXX</w:t>
            </w:r>
          </w:p>
          <w:p w14:paraId="79F17051" w14:textId="77777777" w:rsidR="002A4B62" w:rsidRDefault="002A4B62" w:rsidP="00A018BC">
            <w:pPr>
              <w:pStyle w:val="TableText1"/>
              <w:numPr>
                <w:ilvl w:val="0"/>
                <w:numId w:val="30"/>
              </w:numPr>
            </w:pPr>
            <w:r>
              <w:t>XXXXXX</w:t>
            </w:r>
          </w:p>
          <w:p w14:paraId="3E6EC8B0" w14:textId="77777777" w:rsidR="002A4B62" w:rsidRPr="009E21A3" w:rsidRDefault="002A4B62" w:rsidP="00A018BC">
            <w:pPr>
              <w:pStyle w:val="TableText1"/>
              <w:numPr>
                <w:ilvl w:val="0"/>
                <w:numId w:val="30"/>
              </w:numPr>
            </w:pPr>
            <w:r>
              <w:t>XXXXXX</w:t>
            </w:r>
          </w:p>
        </w:tc>
      </w:tr>
      <w:tr w:rsidR="002A4B62" w:rsidRPr="009E21A3" w14:paraId="48265878" w14:textId="77777777" w:rsidTr="00616EFB">
        <w:trPr>
          <w:cantSplit/>
          <w:trHeight w:val="225"/>
          <w:jc w:val="center"/>
        </w:trPr>
        <w:tc>
          <w:tcPr>
            <w:tcW w:w="2425" w:type="dxa"/>
            <w:shd w:val="clear" w:color="auto" w:fill="BFBFBF"/>
          </w:tcPr>
          <w:p w14:paraId="53100F1E" w14:textId="77777777" w:rsidR="002A4B62" w:rsidRPr="00CF2D67" w:rsidRDefault="002A4B62" w:rsidP="00AC352C">
            <w:pPr>
              <w:pStyle w:val="TableColumnHeading"/>
            </w:pPr>
            <w:r>
              <w:t>Scenario Name</w:t>
            </w:r>
          </w:p>
        </w:tc>
        <w:tc>
          <w:tcPr>
            <w:tcW w:w="7115" w:type="dxa"/>
          </w:tcPr>
          <w:p w14:paraId="2A20D208" w14:textId="14848663" w:rsidR="002A4B62" w:rsidRDefault="00C101F0" w:rsidP="00C101F0">
            <w:pPr>
              <w:pStyle w:val="TableText1"/>
            </w:pPr>
            <w:r>
              <w:t>Stress</w:t>
            </w:r>
            <w:r w:rsidR="002A4B62">
              <w:t xml:space="preserve"> Test Scenario</w:t>
            </w:r>
          </w:p>
        </w:tc>
      </w:tr>
      <w:tr w:rsidR="002A4B62" w:rsidRPr="009E21A3" w14:paraId="71FA59FE" w14:textId="77777777" w:rsidTr="00616EFB">
        <w:trPr>
          <w:cantSplit/>
          <w:trHeight w:val="225"/>
          <w:jc w:val="center"/>
        </w:trPr>
        <w:tc>
          <w:tcPr>
            <w:tcW w:w="2425" w:type="dxa"/>
            <w:shd w:val="clear" w:color="auto" w:fill="BFBFBF"/>
          </w:tcPr>
          <w:p w14:paraId="021CCC17" w14:textId="77777777" w:rsidR="002A4B62" w:rsidRPr="00CF2D67" w:rsidRDefault="002A4B62" w:rsidP="00AC352C">
            <w:pPr>
              <w:pStyle w:val="TableColumnHeading"/>
            </w:pPr>
            <w:r>
              <w:t>Covered NFR</w:t>
            </w:r>
          </w:p>
        </w:tc>
        <w:tc>
          <w:tcPr>
            <w:tcW w:w="7115" w:type="dxa"/>
          </w:tcPr>
          <w:p w14:paraId="25CE2F53" w14:textId="769306A4" w:rsidR="002A4B62" w:rsidRDefault="002A4B62" w:rsidP="00C101F0">
            <w:pPr>
              <w:pStyle w:val="TableText1"/>
            </w:pPr>
            <w:r>
              <w:t>NFR</w:t>
            </w:r>
            <w:r w:rsidR="00C101F0">
              <w:t>02</w:t>
            </w:r>
            <w:r>
              <w:t>, NFR04 and NFR05</w:t>
            </w:r>
          </w:p>
        </w:tc>
      </w:tr>
      <w:tr w:rsidR="002A4B62" w:rsidRPr="009E21A3" w14:paraId="7098D0C1" w14:textId="77777777" w:rsidTr="00616EFB">
        <w:trPr>
          <w:cantSplit/>
          <w:trHeight w:val="225"/>
          <w:jc w:val="center"/>
        </w:trPr>
        <w:tc>
          <w:tcPr>
            <w:tcW w:w="2425" w:type="dxa"/>
            <w:shd w:val="clear" w:color="auto" w:fill="BFBFBF"/>
          </w:tcPr>
          <w:p w14:paraId="2C5B6A1F" w14:textId="77777777" w:rsidR="002A4B62" w:rsidRDefault="002A4B62" w:rsidP="00AC352C">
            <w:pPr>
              <w:pStyle w:val="TableColumnHeading"/>
            </w:pPr>
            <w:r>
              <w:t>User Load / Volume</w:t>
            </w:r>
          </w:p>
        </w:tc>
        <w:tc>
          <w:tcPr>
            <w:tcW w:w="7115" w:type="dxa"/>
          </w:tcPr>
          <w:p w14:paraId="4A03030C" w14:textId="75649CC3" w:rsidR="002A4B62" w:rsidRDefault="00C101F0" w:rsidP="00C101F0">
            <w:pPr>
              <w:pStyle w:val="TableText1"/>
            </w:pPr>
            <w:r>
              <w:t>750</w:t>
            </w:r>
            <w:r w:rsidR="002A4B62">
              <w:t xml:space="preserve"> Vuser</w:t>
            </w:r>
            <w:r w:rsidR="00514A98">
              <w:t>s</w:t>
            </w:r>
            <w:r w:rsidR="002A4B62">
              <w:t xml:space="preserve"> (Thread</w:t>
            </w:r>
            <w:r w:rsidR="00514A98">
              <w:t>s</w:t>
            </w:r>
            <w:r w:rsidR="002A4B62">
              <w:t>) Load</w:t>
            </w:r>
          </w:p>
        </w:tc>
      </w:tr>
      <w:tr w:rsidR="002A4B62" w:rsidRPr="009E21A3" w14:paraId="6342D2E2" w14:textId="77777777" w:rsidTr="00616EFB">
        <w:trPr>
          <w:cantSplit/>
          <w:trHeight w:val="225"/>
          <w:jc w:val="center"/>
        </w:trPr>
        <w:tc>
          <w:tcPr>
            <w:tcW w:w="2425" w:type="dxa"/>
            <w:shd w:val="clear" w:color="auto" w:fill="BFBFBF"/>
          </w:tcPr>
          <w:p w14:paraId="318D5D72" w14:textId="7B079D5C" w:rsidR="002A4B62" w:rsidRPr="00CF2D67" w:rsidRDefault="00616EFB" w:rsidP="00AC352C">
            <w:pPr>
              <w:pStyle w:val="TableColumnHeading"/>
            </w:pPr>
            <w:r>
              <w:t>Test Status</w:t>
            </w:r>
          </w:p>
        </w:tc>
        <w:tc>
          <w:tcPr>
            <w:tcW w:w="7115" w:type="dxa"/>
          </w:tcPr>
          <w:p w14:paraId="296E8E28" w14:textId="7F5EFDA5" w:rsidR="00616EFB" w:rsidRDefault="00616EFB" w:rsidP="00616EFB">
            <w:pPr>
              <w:pStyle w:val="TableText1"/>
              <w:numPr>
                <w:ilvl w:val="0"/>
                <w:numId w:val="31"/>
              </w:numPr>
            </w:pPr>
            <w:r>
              <w:t>Cycle 1-Run 3 – Failed</w:t>
            </w:r>
          </w:p>
          <w:p w14:paraId="11504E4E" w14:textId="75310616" w:rsidR="00616EFB" w:rsidRDefault="00616EFB" w:rsidP="00616EFB">
            <w:pPr>
              <w:pStyle w:val="TableText1"/>
              <w:numPr>
                <w:ilvl w:val="0"/>
                <w:numId w:val="31"/>
              </w:numPr>
            </w:pPr>
            <w:r>
              <w:t>Cycle 1-Run 4 – Failed</w:t>
            </w:r>
          </w:p>
          <w:p w14:paraId="50D8BB89" w14:textId="09C0A716" w:rsidR="00616EFB" w:rsidRDefault="00616EFB" w:rsidP="00616EFB">
            <w:pPr>
              <w:pStyle w:val="TableText1"/>
              <w:numPr>
                <w:ilvl w:val="0"/>
                <w:numId w:val="31"/>
              </w:numPr>
            </w:pPr>
            <w:r>
              <w:t>Cycle 2-Run 3 – Passed</w:t>
            </w:r>
          </w:p>
          <w:p w14:paraId="4CBBFF6D" w14:textId="4F08703A" w:rsidR="002A4B62" w:rsidRDefault="00616EFB" w:rsidP="00616EFB">
            <w:pPr>
              <w:pStyle w:val="TableText1"/>
              <w:numPr>
                <w:ilvl w:val="0"/>
                <w:numId w:val="31"/>
              </w:numPr>
            </w:pPr>
            <w:r>
              <w:t>Cycle 2-Run 4 – Passed</w:t>
            </w:r>
          </w:p>
        </w:tc>
      </w:tr>
      <w:tr w:rsidR="002A4B62" w:rsidRPr="009E21A3" w14:paraId="7F489821" w14:textId="77777777" w:rsidTr="00616EFB">
        <w:trPr>
          <w:cantSplit/>
          <w:trHeight w:val="225"/>
          <w:jc w:val="center"/>
        </w:trPr>
        <w:tc>
          <w:tcPr>
            <w:tcW w:w="2425" w:type="dxa"/>
            <w:shd w:val="clear" w:color="auto" w:fill="BFBFBF"/>
          </w:tcPr>
          <w:p w14:paraId="15A12396" w14:textId="77777777" w:rsidR="002A4B62" w:rsidRPr="00CF2D67" w:rsidRDefault="002A4B62" w:rsidP="00AC352C">
            <w:pPr>
              <w:pStyle w:val="TableColumnHeading"/>
            </w:pPr>
            <w:r>
              <w:lastRenderedPageBreak/>
              <w:t>Exit Criteria</w:t>
            </w:r>
          </w:p>
        </w:tc>
        <w:tc>
          <w:tcPr>
            <w:tcW w:w="7115" w:type="dxa"/>
          </w:tcPr>
          <w:p w14:paraId="16D43413" w14:textId="7EF39D4E" w:rsidR="00616EFB" w:rsidRDefault="00616EFB" w:rsidP="001D0529">
            <w:pPr>
              <w:pStyle w:val="TableText1"/>
              <w:numPr>
                <w:ilvl w:val="0"/>
                <w:numId w:val="32"/>
              </w:numPr>
            </w:pPr>
            <w:r>
              <w:t>Cycle 1-Run 3</w:t>
            </w:r>
          </w:p>
          <w:p w14:paraId="65DE7AA4" w14:textId="77777777" w:rsidR="00616EFB" w:rsidRDefault="00616EFB" w:rsidP="001D0529">
            <w:pPr>
              <w:pStyle w:val="TableText1"/>
              <w:numPr>
                <w:ilvl w:val="1"/>
                <w:numId w:val="32"/>
              </w:numPr>
            </w:pPr>
            <w:r>
              <w:t>High response time observed during the test which breached the defined NFR of 5 second response time.</w:t>
            </w:r>
          </w:p>
          <w:p w14:paraId="2313D932" w14:textId="09B3C721" w:rsidR="00616EFB" w:rsidRDefault="00616EFB" w:rsidP="001D0529">
            <w:pPr>
              <w:pStyle w:val="TableText1"/>
              <w:numPr>
                <w:ilvl w:val="1"/>
                <w:numId w:val="32"/>
              </w:numPr>
            </w:pPr>
            <w:r>
              <w:t>High CPU utilizat</w:t>
            </w:r>
            <w:r w:rsidR="001D0529">
              <w:t>ion observed after 12</w:t>
            </w:r>
            <w:r>
              <w:t xml:space="preserve"> minutes when the test started.</w:t>
            </w:r>
          </w:p>
          <w:p w14:paraId="5F2381E5" w14:textId="18620C95" w:rsidR="001D0529" w:rsidRDefault="001D0529" w:rsidP="001D0529">
            <w:pPr>
              <w:pStyle w:val="TableText1"/>
              <w:numPr>
                <w:ilvl w:val="1"/>
                <w:numId w:val="32"/>
              </w:numPr>
            </w:pPr>
            <w:r>
              <w:t>114 errors were detected during the test</w:t>
            </w:r>
          </w:p>
          <w:p w14:paraId="703B0C99" w14:textId="29487A3F" w:rsidR="001D0529" w:rsidRDefault="001D0529" w:rsidP="001D0529">
            <w:pPr>
              <w:pStyle w:val="TableText1"/>
              <w:numPr>
                <w:ilvl w:val="2"/>
                <w:numId w:val="32"/>
              </w:numPr>
            </w:pPr>
            <w:r>
              <w:t>500 / Internal Server Error (Count: 64)</w:t>
            </w:r>
          </w:p>
          <w:p w14:paraId="245F44B1" w14:textId="0C5AFE7A" w:rsidR="001D0529" w:rsidRDefault="001D0529" w:rsidP="001D0529">
            <w:pPr>
              <w:pStyle w:val="TableText1"/>
              <w:numPr>
                <w:ilvl w:val="2"/>
                <w:numId w:val="32"/>
              </w:numPr>
            </w:pPr>
            <w:r>
              <w:t>504 / Gateway Timeout (Count: 40)</w:t>
            </w:r>
          </w:p>
          <w:p w14:paraId="50EAEA18" w14:textId="1BBBF4E7" w:rsidR="001D0529" w:rsidRDefault="001D0529" w:rsidP="001D0529">
            <w:pPr>
              <w:pStyle w:val="TableText1"/>
              <w:numPr>
                <w:ilvl w:val="2"/>
                <w:numId w:val="32"/>
              </w:numPr>
            </w:pPr>
            <w:r>
              <w:t>401 / Unauthorized (Count: 14)</w:t>
            </w:r>
          </w:p>
          <w:p w14:paraId="4B80110E" w14:textId="45D0B2AE" w:rsidR="00616EFB" w:rsidRDefault="00616EFB" w:rsidP="001D0529">
            <w:pPr>
              <w:pStyle w:val="TableText1"/>
              <w:numPr>
                <w:ilvl w:val="0"/>
                <w:numId w:val="32"/>
              </w:numPr>
            </w:pPr>
            <w:r>
              <w:t>Cycle 1-Run 4</w:t>
            </w:r>
          </w:p>
          <w:p w14:paraId="7A73EEFF" w14:textId="77777777" w:rsidR="00A41CCF" w:rsidRDefault="00A41CCF" w:rsidP="00A41CCF">
            <w:pPr>
              <w:pStyle w:val="TableText1"/>
              <w:numPr>
                <w:ilvl w:val="1"/>
                <w:numId w:val="32"/>
              </w:numPr>
            </w:pPr>
            <w:r>
              <w:t>High response time observed during the test which breached the defined NFR of 5 second response time.</w:t>
            </w:r>
          </w:p>
          <w:p w14:paraId="4CA498FC" w14:textId="3C5B3620" w:rsidR="00A41CCF" w:rsidRDefault="00A41CCF" w:rsidP="00A41CCF">
            <w:pPr>
              <w:pStyle w:val="TableText1"/>
              <w:numPr>
                <w:ilvl w:val="1"/>
                <w:numId w:val="32"/>
              </w:numPr>
            </w:pPr>
            <w:r>
              <w:t>High CPU utilization observed after 10 minutes when the test started.</w:t>
            </w:r>
          </w:p>
          <w:p w14:paraId="618DC832" w14:textId="03B0B173" w:rsidR="00A41CCF" w:rsidRDefault="00A41CCF" w:rsidP="00A41CCF">
            <w:pPr>
              <w:pStyle w:val="TableText1"/>
              <w:numPr>
                <w:ilvl w:val="1"/>
                <w:numId w:val="32"/>
              </w:numPr>
            </w:pPr>
            <w:r>
              <w:t>128 errors were detected during the test</w:t>
            </w:r>
          </w:p>
          <w:p w14:paraId="17461F67" w14:textId="270F5AC0" w:rsidR="00A41CCF" w:rsidRDefault="00A41CCF" w:rsidP="00A41CCF">
            <w:pPr>
              <w:pStyle w:val="TableText1"/>
              <w:numPr>
                <w:ilvl w:val="2"/>
                <w:numId w:val="32"/>
              </w:numPr>
            </w:pPr>
            <w:r>
              <w:t>500 / Internal Server Error (Count: 65)</w:t>
            </w:r>
          </w:p>
          <w:p w14:paraId="782F61D8" w14:textId="4BC971A2" w:rsidR="00A41CCF" w:rsidRDefault="00A41CCF" w:rsidP="00A41CCF">
            <w:pPr>
              <w:pStyle w:val="TableText1"/>
              <w:numPr>
                <w:ilvl w:val="2"/>
                <w:numId w:val="32"/>
              </w:numPr>
            </w:pPr>
            <w:r>
              <w:t>504 / Gateway Timeout (Count: 45)</w:t>
            </w:r>
          </w:p>
          <w:p w14:paraId="4CC99AD9" w14:textId="6E3DE450" w:rsidR="00A41CCF" w:rsidRDefault="00A41CCF" w:rsidP="00A41CCF">
            <w:pPr>
              <w:pStyle w:val="TableText1"/>
              <w:numPr>
                <w:ilvl w:val="2"/>
                <w:numId w:val="32"/>
              </w:numPr>
            </w:pPr>
            <w:r>
              <w:t>401 / Unauthorized (Count: 18)</w:t>
            </w:r>
          </w:p>
          <w:p w14:paraId="549E1776" w14:textId="77777777" w:rsidR="00616EFB" w:rsidRDefault="00616EFB" w:rsidP="001D0529">
            <w:pPr>
              <w:pStyle w:val="TableText1"/>
              <w:numPr>
                <w:ilvl w:val="0"/>
                <w:numId w:val="32"/>
              </w:numPr>
            </w:pPr>
            <w:r>
              <w:t>Cycle 2-Run 1</w:t>
            </w:r>
          </w:p>
          <w:p w14:paraId="4FF6F8D6" w14:textId="12DC95AD" w:rsidR="00616EFB" w:rsidRDefault="00D805D4" w:rsidP="001D0529">
            <w:pPr>
              <w:pStyle w:val="TableText1"/>
              <w:numPr>
                <w:ilvl w:val="1"/>
                <w:numId w:val="32"/>
              </w:numPr>
            </w:pPr>
            <w:r>
              <w:rPr>
                <w:noProof/>
              </w:rPr>
              <w:t>The a</w:t>
            </w:r>
            <w:r w:rsidR="00A41CCF" w:rsidRPr="00D805D4">
              <w:rPr>
                <w:noProof/>
              </w:rPr>
              <w:t>pplication</w:t>
            </w:r>
            <w:r w:rsidR="00A41CCF">
              <w:t xml:space="preserve"> is able to handle 75</w:t>
            </w:r>
            <w:r w:rsidR="00616EFB">
              <w:t>0 user load</w:t>
            </w:r>
          </w:p>
          <w:p w14:paraId="50B503F5" w14:textId="77777777" w:rsidR="00616EFB" w:rsidRDefault="00616EFB" w:rsidP="001D0529">
            <w:pPr>
              <w:pStyle w:val="TableText1"/>
              <w:numPr>
                <w:ilvl w:val="1"/>
                <w:numId w:val="32"/>
              </w:numPr>
            </w:pPr>
            <w:r>
              <w:t>Response Time NFR met.</w:t>
            </w:r>
          </w:p>
          <w:p w14:paraId="4B659C27" w14:textId="77777777" w:rsidR="00616EFB" w:rsidRDefault="00616EFB" w:rsidP="001D0529">
            <w:pPr>
              <w:pStyle w:val="TableText1"/>
              <w:numPr>
                <w:ilvl w:val="1"/>
                <w:numId w:val="32"/>
              </w:numPr>
            </w:pPr>
            <w:r>
              <w:t>No major spike in the response time is observed</w:t>
            </w:r>
          </w:p>
          <w:p w14:paraId="14246F52" w14:textId="0BA575B4" w:rsidR="00616EFB" w:rsidRDefault="00616EFB" w:rsidP="001D0529">
            <w:pPr>
              <w:pStyle w:val="TableText1"/>
              <w:numPr>
                <w:ilvl w:val="1"/>
                <w:numId w:val="32"/>
              </w:numPr>
            </w:pPr>
            <w:r>
              <w:t xml:space="preserve">CPU utilization was </w:t>
            </w:r>
            <w:r w:rsidR="00D805D4">
              <w:t xml:space="preserve">an </w:t>
            </w:r>
            <w:r w:rsidRPr="00D805D4">
              <w:rPr>
                <w:noProof/>
              </w:rPr>
              <w:t>average</w:t>
            </w:r>
            <w:r>
              <w:t xml:space="preserve"> </w:t>
            </w:r>
            <w:r w:rsidR="00A41CCF">
              <w:t>64</w:t>
            </w:r>
            <w:r>
              <w:t>% during the test.</w:t>
            </w:r>
          </w:p>
          <w:p w14:paraId="54CF4686" w14:textId="77777777" w:rsidR="00616EFB" w:rsidRDefault="00616EFB" w:rsidP="001D0529">
            <w:pPr>
              <w:pStyle w:val="TableText1"/>
              <w:numPr>
                <w:ilvl w:val="1"/>
                <w:numId w:val="32"/>
              </w:numPr>
            </w:pPr>
            <w:r>
              <w:t>No major spike in memory utilization.</w:t>
            </w:r>
          </w:p>
          <w:p w14:paraId="253E0C1D" w14:textId="66C4053A" w:rsidR="00034D46" w:rsidRDefault="00034D46" w:rsidP="00034D46">
            <w:pPr>
              <w:pStyle w:val="TableText1"/>
              <w:numPr>
                <w:ilvl w:val="1"/>
                <w:numId w:val="32"/>
              </w:numPr>
            </w:pPr>
            <w:r>
              <w:t>20 errors were detected during the test</w:t>
            </w:r>
          </w:p>
          <w:p w14:paraId="799CC11F" w14:textId="25A5068A" w:rsidR="00034D46" w:rsidRDefault="00034D46" w:rsidP="00034D46">
            <w:pPr>
              <w:pStyle w:val="TableText1"/>
              <w:numPr>
                <w:ilvl w:val="2"/>
                <w:numId w:val="32"/>
              </w:numPr>
            </w:pPr>
            <w:r>
              <w:t>504 / Gateway Timeout (Count: 20)</w:t>
            </w:r>
          </w:p>
          <w:p w14:paraId="31D7007B" w14:textId="77777777" w:rsidR="00616EFB" w:rsidRDefault="00616EFB" w:rsidP="001D0529">
            <w:pPr>
              <w:pStyle w:val="TableText1"/>
              <w:numPr>
                <w:ilvl w:val="0"/>
                <w:numId w:val="32"/>
              </w:numPr>
            </w:pPr>
            <w:r>
              <w:t>Cycle 2-Run 2</w:t>
            </w:r>
          </w:p>
          <w:p w14:paraId="203A3292" w14:textId="46AC0FCD" w:rsidR="00616EFB" w:rsidRDefault="00D805D4" w:rsidP="001D0529">
            <w:pPr>
              <w:pStyle w:val="TableText1"/>
              <w:numPr>
                <w:ilvl w:val="1"/>
                <w:numId w:val="32"/>
              </w:numPr>
            </w:pPr>
            <w:r>
              <w:rPr>
                <w:noProof/>
              </w:rPr>
              <w:t>The a</w:t>
            </w:r>
            <w:r w:rsidR="00A41CCF" w:rsidRPr="00D805D4">
              <w:rPr>
                <w:noProof/>
              </w:rPr>
              <w:t>pplication</w:t>
            </w:r>
            <w:r w:rsidR="00A41CCF">
              <w:t xml:space="preserve"> is able to handle 75</w:t>
            </w:r>
            <w:r w:rsidR="00616EFB">
              <w:t>0 user load</w:t>
            </w:r>
          </w:p>
          <w:p w14:paraId="73B2D43E" w14:textId="77777777" w:rsidR="00616EFB" w:rsidRDefault="00616EFB" w:rsidP="001D0529">
            <w:pPr>
              <w:pStyle w:val="TableText1"/>
              <w:numPr>
                <w:ilvl w:val="1"/>
                <w:numId w:val="32"/>
              </w:numPr>
            </w:pPr>
            <w:r>
              <w:t>Response Time NFR met.</w:t>
            </w:r>
          </w:p>
          <w:p w14:paraId="2E853A1F" w14:textId="77777777" w:rsidR="00616EFB" w:rsidRDefault="00616EFB" w:rsidP="001D0529">
            <w:pPr>
              <w:pStyle w:val="TableText1"/>
              <w:numPr>
                <w:ilvl w:val="1"/>
                <w:numId w:val="32"/>
              </w:numPr>
            </w:pPr>
            <w:r>
              <w:t>No major spike in the response time is observed</w:t>
            </w:r>
          </w:p>
          <w:p w14:paraId="48138ACE" w14:textId="25D7EA57" w:rsidR="00616EFB" w:rsidRDefault="00616EFB" w:rsidP="001D0529">
            <w:pPr>
              <w:pStyle w:val="TableText1"/>
              <w:numPr>
                <w:ilvl w:val="1"/>
                <w:numId w:val="32"/>
              </w:numPr>
            </w:pPr>
            <w:r>
              <w:t xml:space="preserve">CPU utilization was </w:t>
            </w:r>
            <w:r w:rsidR="00D805D4">
              <w:t xml:space="preserve">an </w:t>
            </w:r>
            <w:r w:rsidRPr="00D805D4">
              <w:rPr>
                <w:noProof/>
              </w:rPr>
              <w:t>average</w:t>
            </w:r>
            <w:r>
              <w:t xml:space="preserve"> </w:t>
            </w:r>
            <w:r w:rsidR="00A41CCF">
              <w:t>68</w:t>
            </w:r>
            <w:r>
              <w:t>% during the test.</w:t>
            </w:r>
          </w:p>
          <w:p w14:paraId="30C0EEFB" w14:textId="77777777" w:rsidR="00616EFB" w:rsidRDefault="00616EFB" w:rsidP="001D0529">
            <w:pPr>
              <w:pStyle w:val="TableText1"/>
              <w:numPr>
                <w:ilvl w:val="1"/>
                <w:numId w:val="32"/>
              </w:numPr>
            </w:pPr>
            <w:r>
              <w:t>No major spike in memory utilization.</w:t>
            </w:r>
          </w:p>
          <w:p w14:paraId="48317EA4" w14:textId="3268E123" w:rsidR="00034D46" w:rsidRDefault="00034D46" w:rsidP="00034D46">
            <w:pPr>
              <w:pStyle w:val="TableText1"/>
              <w:numPr>
                <w:ilvl w:val="1"/>
                <w:numId w:val="32"/>
              </w:numPr>
            </w:pPr>
            <w:r>
              <w:t>24 errors were detected during the test</w:t>
            </w:r>
          </w:p>
          <w:p w14:paraId="2DD4451A" w14:textId="41F766CD" w:rsidR="00034D46" w:rsidRDefault="00034D46" w:rsidP="00034D46">
            <w:pPr>
              <w:pStyle w:val="TableText1"/>
              <w:numPr>
                <w:ilvl w:val="2"/>
                <w:numId w:val="32"/>
              </w:numPr>
            </w:pPr>
            <w:r>
              <w:t>500 / Internal Server Error (Count: 6)</w:t>
            </w:r>
          </w:p>
          <w:p w14:paraId="3A52385A" w14:textId="30762C47" w:rsidR="002A4B62" w:rsidRDefault="00034D46" w:rsidP="00034D46">
            <w:pPr>
              <w:pStyle w:val="TableText1"/>
              <w:numPr>
                <w:ilvl w:val="2"/>
                <w:numId w:val="32"/>
              </w:numPr>
            </w:pPr>
            <w:r>
              <w:t>504 / Gateway Timeout (Count: 18)</w:t>
            </w:r>
          </w:p>
        </w:tc>
      </w:tr>
      <w:tr w:rsidR="00034D46" w:rsidRPr="009E21A3" w14:paraId="726FC7DF" w14:textId="77777777" w:rsidTr="00616EFB">
        <w:trPr>
          <w:cantSplit/>
          <w:trHeight w:val="225"/>
          <w:jc w:val="center"/>
        </w:trPr>
        <w:tc>
          <w:tcPr>
            <w:tcW w:w="2425" w:type="dxa"/>
            <w:shd w:val="clear" w:color="auto" w:fill="BFBFBF"/>
          </w:tcPr>
          <w:p w14:paraId="6C7D384B" w14:textId="330D0125" w:rsidR="00034D46" w:rsidRDefault="00034D46" w:rsidP="00AC352C">
            <w:pPr>
              <w:pStyle w:val="TableColumnHeading"/>
            </w:pPr>
            <w:r>
              <w:t>Overall RAG Status</w:t>
            </w:r>
          </w:p>
        </w:tc>
        <w:tc>
          <w:tcPr>
            <w:tcW w:w="7115" w:type="dxa"/>
          </w:tcPr>
          <w:p w14:paraId="1AE586C4" w14:textId="14F1C235" w:rsidR="00034D46" w:rsidRDefault="00034D46" w:rsidP="00034D46">
            <w:pPr>
              <w:pStyle w:val="TableText1"/>
            </w:pPr>
            <w:r w:rsidRPr="00034D46">
              <w:rPr>
                <w:color w:val="FFC000"/>
              </w:rPr>
              <w:t>AMBER</w:t>
            </w:r>
          </w:p>
        </w:tc>
      </w:tr>
      <w:tr w:rsidR="00633BDC" w:rsidRPr="009E21A3" w14:paraId="0D2BBF28" w14:textId="77777777" w:rsidTr="00616EFB">
        <w:trPr>
          <w:cantSplit/>
          <w:trHeight w:val="225"/>
          <w:jc w:val="center"/>
        </w:trPr>
        <w:tc>
          <w:tcPr>
            <w:tcW w:w="2425" w:type="dxa"/>
            <w:shd w:val="clear" w:color="auto" w:fill="BFBFBF"/>
          </w:tcPr>
          <w:p w14:paraId="77B85283" w14:textId="50A96FF3" w:rsidR="00633BDC" w:rsidRDefault="00633BDC" w:rsidP="00633BDC">
            <w:pPr>
              <w:pStyle w:val="TableColumnHeading"/>
            </w:pPr>
            <w:r>
              <w:t xml:space="preserve">Result Location  </w:t>
            </w:r>
          </w:p>
        </w:tc>
        <w:tc>
          <w:tcPr>
            <w:tcW w:w="7115" w:type="dxa"/>
          </w:tcPr>
          <w:p w14:paraId="754257B5" w14:textId="0F38A5BB" w:rsidR="00633BDC" w:rsidRPr="00034D46" w:rsidRDefault="00633BDC" w:rsidP="00633BDC">
            <w:pPr>
              <w:pStyle w:val="TableText1"/>
              <w:rPr>
                <w:color w:val="FFC000"/>
              </w:rPr>
            </w:pPr>
            <w:r w:rsidRPr="00633BDC">
              <w:t>&lt;Provide the path of result repository&gt;</w:t>
            </w:r>
          </w:p>
        </w:tc>
      </w:tr>
    </w:tbl>
    <w:p w14:paraId="3E9A7D22" w14:textId="77777777" w:rsidR="002A4B62" w:rsidRPr="002A4B62" w:rsidRDefault="002A4B62" w:rsidP="002A4B62"/>
    <w:p w14:paraId="17F10D20" w14:textId="59FD2130" w:rsidR="000E735B" w:rsidRDefault="00077C4F" w:rsidP="002A2736">
      <w:pPr>
        <w:pStyle w:val="Heading3"/>
        <w:tabs>
          <w:tab w:val="left" w:pos="840"/>
        </w:tabs>
        <w:spacing w:after="40"/>
        <w:ind w:left="835" w:hanging="835"/>
      </w:pPr>
      <w:bookmarkStart w:id="73" w:name="_Toc380963459"/>
      <w:bookmarkStart w:id="74" w:name="_Toc4421021"/>
      <w:bookmarkEnd w:id="71"/>
      <w:r>
        <w:t>Soak Test</w:t>
      </w:r>
      <w:bookmarkEnd w:id="74"/>
      <w:r>
        <w:t xml:space="preserve"> </w:t>
      </w:r>
      <w:bookmarkEnd w:id="73"/>
    </w:p>
    <w:p w14:paraId="44367102" w14:textId="37C8532A" w:rsidR="00077C4F" w:rsidRDefault="00077C4F" w:rsidP="00077C4F">
      <w:pPr>
        <w:pStyle w:val="Caption"/>
        <w:keepNext/>
      </w:pPr>
      <w:r>
        <w:t>Table</w:t>
      </w:r>
      <w:r w:rsidR="005F1710">
        <w:rPr>
          <w:noProof/>
        </w:rPr>
        <w:t xml:space="preserve"> 1</w:t>
      </w:r>
      <w:r w:rsidR="00D805D4">
        <w:rPr>
          <w:noProof/>
        </w:rPr>
        <w:t>2</w:t>
      </w:r>
      <w:r>
        <w:t xml:space="preserve">: </w:t>
      </w:r>
      <w:r w:rsidR="0000264A">
        <w:t xml:space="preserve">Soak </w:t>
      </w:r>
      <w:r>
        <w:t>Test Scenarios Detail</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25"/>
        <w:gridCol w:w="7025"/>
      </w:tblGrid>
      <w:tr w:rsidR="00077C4F" w:rsidRPr="009E21A3" w14:paraId="3490E3A1" w14:textId="77777777" w:rsidTr="001D777B">
        <w:trPr>
          <w:cantSplit/>
          <w:tblHeader/>
          <w:jc w:val="center"/>
        </w:trPr>
        <w:tc>
          <w:tcPr>
            <w:tcW w:w="2425" w:type="dxa"/>
            <w:tcBorders>
              <w:bottom w:val="single" w:sz="4" w:space="0" w:color="auto"/>
            </w:tcBorders>
            <w:shd w:val="clear" w:color="auto" w:fill="BFBFBF"/>
            <w:vAlign w:val="center"/>
          </w:tcPr>
          <w:p w14:paraId="779A40C0" w14:textId="77777777" w:rsidR="00077C4F" w:rsidRPr="00CF2D67" w:rsidRDefault="00077C4F" w:rsidP="00AC352C">
            <w:pPr>
              <w:pStyle w:val="TableColumnHeading"/>
            </w:pPr>
          </w:p>
        </w:tc>
        <w:tc>
          <w:tcPr>
            <w:tcW w:w="7025" w:type="dxa"/>
            <w:shd w:val="clear" w:color="auto" w:fill="BFBFBF"/>
            <w:vAlign w:val="center"/>
          </w:tcPr>
          <w:p w14:paraId="73B2FC95" w14:textId="4927AD06" w:rsidR="00077C4F" w:rsidRPr="009E21A3" w:rsidRDefault="0000264A" w:rsidP="00AC352C">
            <w:pPr>
              <w:pStyle w:val="TableColumnHeading"/>
            </w:pPr>
            <w:r>
              <w:t xml:space="preserve">Test </w:t>
            </w:r>
            <w:r w:rsidR="00077C4F">
              <w:t>Details</w:t>
            </w:r>
          </w:p>
        </w:tc>
      </w:tr>
      <w:tr w:rsidR="00077C4F" w:rsidRPr="009E21A3" w14:paraId="6DB73812" w14:textId="77777777" w:rsidTr="001D777B">
        <w:trPr>
          <w:cantSplit/>
          <w:jc w:val="center"/>
        </w:trPr>
        <w:tc>
          <w:tcPr>
            <w:tcW w:w="2425" w:type="dxa"/>
            <w:shd w:val="clear" w:color="auto" w:fill="BFBFBF"/>
          </w:tcPr>
          <w:p w14:paraId="357968F0" w14:textId="77777777" w:rsidR="00077C4F" w:rsidRPr="00CF2D67" w:rsidRDefault="00077C4F" w:rsidP="00AC352C">
            <w:pPr>
              <w:pStyle w:val="TableColumnHeading"/>
            </w:pPr>
            <w:r w:rsidRPr="00CF2D67">
              <w:t>Test ID</w:t>
            </w:r>
          </w:p>
        </w:tc>
        <w:tc>
          <w:tcPr>
            <w:tcW w:w="7025" w:type="dxa"/>
          </w:tcPr>
          <w:p w14:paraId="0DBB83AD" w14:textId="212B961C" w:rsidR="00077C4F" w:rsidRPr="009E21A3" w:rsidRDefault="00077C4F" w:rsidP="00077C4F">
            <w:pPr>
              <w:pStyle w:val="TableText1"/>
            </w:pPr>
            <w:r>
              <w:t>NFT03 (Cycle 1-Run 5, Cycle 1-Run 6, Cycle 2-Run 5  and Cycle 2 Run 6)</w:t>
            </w:r>
          </w:p>
        </w:tc>
      </w:tr>
      <w:tr w:rsidR="00077C4F" w:rsidRPr="009E21A3" w14:paraId="3C5E4A40" w14:textId="77777777" w:rsidTr="001D777B">
        <w:trPr>
          <w:cantSplit/>
          <w:jc w:val="center"/>
        </w:trPr>
        <w:tc>
          <w:tcPr>
            <w:tcW w:w="2425" w:type="dxa"/>
            <w:shd w:val="clear" w:color="auto" w:fill="BFBFBF"/>
          </w:tcPr>
          <w:p w14:paraId="28EEFB88" w14:textId="77777777" w:rsidR="00077C4F" w:rsidRPr="00CF2D67" w:rsidRDefault="00077C4F" w:rsidP="00AC352C">
            <w:pPr>
              <w:pStyle w:val="TableColumnHeading"/>
            </w:pPr>
            <w:r>
              <w:lastRenderedPageBreak/>
              <w:t>Purpose</w:t>
            </w:r>
          </w:p>
        </w:tc>
        <w:tc>
          <w:tcPr>
            <w:tcW w:w="7025" w:type="dxa"/>
          </w:tcPr>
          <w:p w14:paraId="733466F2" w14:textId="008547BC" w:rsidR="00077C4F" w:rsidRPr="00077C4F" w:rsidRDefault="00077C4F" w:rsidP="00077C4F">
            <w:pPr>
              <w:spacing w:after="240"/>
              <w:rPr>
                <w:sz w:val="20"/>
              </w:rPr>
            </w:pPr>
            <w:r w:rsidRPr="00077C4F">
              <w:rPr>
                <w:sz w:val="20"/>
              </w:rPr>
              <w:t xml:space="preserve">This </w:t>
            </w:r>
            <w:r>
              <w:rPr>
                <w:sz w:val="20"/>
              </w:rPr>
              <w:t>soak</w:t>
            </w:r>
            <w:r w:rsidRPr="00077C4F">
              <w:rPr>
                <w:sz w:val="20"/>
              </w:rPr>
              <w:t xml:space="preserve"> test will determine if the system resources are recycled for re-use while processing transactions over long periods. Proper </w:t>
            </w:r>
            <w:r w:rsidRPr="001D1E8D">
              <w:rPr>
                <w:noProof/>
                <w:sz w:val="20"/>
              </w:rPr>
              <w:t>recycling</w:t>
            </w:r>
            <w:r w:rsidRPr="00077C4F">
              <w:rPr>
                <w:sz w:val="20"/>
              </w:rPr>
              <w:t xml:space="preserve"> of memory, CPU, and other system utilization resources is healthy for performance. </w:t>
            </w:r>
            <w:r>
              <w:rPr>
                <w:sz w:val="20"/>
              </w:rPr>
              <w:t>This test</w:t>
            </w:r>
            <w:r w:rsidRPr="00077C4F">
              <w:rPr>
                <w:sz w:val="20"/>
              </w:rPr>
              <w:t xml:space="preserve"> is designed to collect performance metrics on transaction throughput, response times, and system resource utilization, in compari</w:t>
            </w:r>
            <w:r>
              <w:rPr>
                <w:sz w:val="20"/>
              </w:rPr>
              <w:t>son to Performance requirements with o memory leakage.</w:t>
            </w:r>
          </w:p>
        </w:tc>
      </w:tr>
      <w:tr w:rsidR="00077C4F" w:rsidRPr="009E21A3" w14:paraId="4D2634AD" w14:textId="77777777" w:rsidTr="001D777B">
        <w:trPr>
          <w:cantSplit/>
          <w:trHeight w:val="225"/>
          <w:jc w:val="center"/>
        </w:trPr>
        <w:tc>
          <w:tcPr>
            <w:tcW w:w="2425" w:type="dxa"/>
            <w:shd w:val="clear" w:color="auto" w:fill="BFBFBF"/>
          </w:tcPr>
          <w:p w14:paraId="0853484E" w14:textId="77777777" w:rsidR="00077C4F" w:rsidRDefault="00077C4F" w:rsidP="00AC352C">
            <w:pPr>
              <w:pStyle w:val="TableColumnHeading"/>
            </w:pPr>
            <w:r>
              <w:t>No. of Tests</w:t>
            </w:r>
          </w:p>
        </w:tc>
        <w:tc>
          <w:tcPr>
            <w:tcW w:w="7025" w:type="dxa"/>
          </w:tcPr>
          <w:p w14:paraId="7E097DA6" w14:textId="77777777" w:rsidR="00077C4F" w:rsidRDefault="00077C4F" w:rsidP="00E60936">
            <w:pPr>
              <w:pStyle w:val="TableText1"/>
            </w:pPr>
            <w:r>
              <w:t>4 (2 tests per cycle)</w:t>
            </w:r>
          </w:p>
        </w:tc>
      </w:tr>
      <w:tr w:rsidR="00077C4F" w:rsidRPr="009E21A3" w14:paraId="47B9A9BC" w14:textId="77777777" w:rsidTr="001D777B">
        <w:trPr>
          <w:cantSplit/>
          <w:trHeight w:val="225"/>
          <w:jc w:val="center"/>
        </w:trPr>
        <w:tc>
          <w:tcPr>
            <w:tcW w:w="2425" w:type="dxa"/>
            <w:shd w:val="clear" w:color="auto" w:fill="BFBFBF"/>
          </w:tcPr>
          <w:p w14:paraId="4DBFB5ED" w14:textId="77777777" w:rsidR="00077C4F" w:rsidRPr="00CF2D67" w:rsidRDefault="00077C4F" w:rsidP="00AC352C">
            <w:pPr>
              <w:pStyle w:val="TableColumnHeading"/>
            </w:pPr>
            <w:r>
              <w:t>Duration</w:t>
            </w:r>
          </w:p>
        </w:tc>
        <w:tc>
          <w:tcPr>
            <w:tcW w:w="7025" w:type="dxa"/>
          </w:tcPr>
          <w:p w14:paraId="4EB32036" w14:textId="77777777" w:rsidR="00077C4F" w:rsidRDefault="00077C4F" w:rsidP="00E60936">
            <w:pPr>
              <w:pStyle w:val="TableText1"/>
            </w:pPr>
            <w:r>
              <w:t>Ramp-up:</w:t>
            </w:r>
          </w:p>
          <w:p w14:paraId="48E78CA9" w14:textId="77777777" w:rsidR="00077C4F" w:rsidRDefault="00077C4F" w:rsidP="00E60936">
            <w:pPr>
              <w:pStyle w:val="TableText1"/>
            </w:pPr>
            <w:r>
              <w:t>Steady State:</w:t>
            </w:r>
          </w:p>
          <w:p w14:paraId="760C0F73" w14:textId="77777777" w:rsidR="00077C4F" w:rsidRPr="009E21A3" w:rsidRDefault="00077C4F" w:rsidP="00E60936">
            <w:pPr>
              <w:pStyle w:val="TableText1"/>
            </w:pPr>
            <w:r>
              <w:t>Ramp-down:</w:t>
            </w:r>
          </w:p>
        </w:tc>
      </w:tr>
      <w:tr w:rsidR="00077C4F" w:rsidRPr="009E21A3" w14:paraId="0507D34C" w14:textId="77777777" w:rsidTr="001D777B">
        <w:trPr>
          <w:cantSplit/>
          <w:trHeight w:val="225"/>
          <w:jc w:val="center"/>
        </w:trPr>
        <w:tc>
          <w:tcPr>
            <w:tcW w:w="2425" w:type="dxa"/>
            <w:shd w:val="clear" w:color="auto" w:fill="BFBFBF"/>
          </w:tcPr>
          <w:p w14:paraId="38B16DFC" w14:textId="77777777" w:rsidR="00077C4F" w:rsidRPr="00CF2D67" w:rsidRDefault="00077C4F" w:rsidP="00AC352C">
            <w:pPr>
              <w:pStyle w:val="TableColumnHeading"/>
            </w:pPr>
            <w:r>
              <w:t>Scripts</w:t>
            </w:r>
          </w:p>
        </w:tc>
        <w:tc>
          <w:tcPr>
            <w:tcW w:w="7025" w:type="dxa"/>
          </w:tcPr>
          <w:p w14:paraId="09D52A7A" w14:textId="77777777" w:rsidR="00077C4F" w:rsidRDefault="00077C4F" w:rsidP="00077C4F">
            <w:pPr>
              <w:pStyle w:val="TableText1"/>
              <w:numPr>
                <w:ilvl w:val="0"/>
                <w:numId w:val="33"/>
              </w:numPr>
            </w:pPr>
            <w:r>
              <w:t>XXXXXX</w:t>
            </w:r>
          </w:p>
          <w:p w14:paraId="51CB3A33" w14:textId="77777777" w:rsidR="00077C4F" w:rsidRDefault="00077C4F" w:rsidP="00077C4F">
            <w:pPr>
              <w:pStyle w:val="TableText1"/>
              <w:numPr>
                <w:ilvl w:val="0"/>
                <w:numId w:val="33"/>
              </w:numPr>
            </w:pPr>
            <w:r>
              <w:t>XXXXXX</w:t>
            </w:r>
          </w:p>
          <w:p w14:paraId="7C8492FC" w14:textId="77777777" w:rsidR="00077C4F" w:rsidRPr="009E21A3" w:rsidRDefault="00077C4F" w:rsidP="00077C4F">
            <w:pPr>
              <w:pStyle w:val="TableText1"/>
              <w:numPr>
                <w:ilvl w:val="0"/>
                <w:numId w:val="33"/>
              </w:numPr>
            </w:pPr>
            <w:r>
              <w:t>XXXXXX</w:t>
            </w:r>
          </w:p>
        </w:tc>
      </w:tr>
      <w:tr w:rsidR="00077C4F" w:rsidRPr="009E21A3" w14:paraId="7FA7D93E" w14:textId="77777777" w:rsidTr="001D777B">
        <w:trPr>
          <w:cantSplit/>
          <w:trHeight w:val="225"/>
          <w:jc w:val="center"/>
        </w:trPr>
        <w:tc>
          <w:tcPr>
            <w:tcW w:w="2425" w:type="dxa"/>
            <w:shd w:val="clear" w:color="auto" w:fill="BFBFBF"/>
          </w:tcPr>
          <w:p w14:paraId="1841C6EE" w14:textId="77777777" w:rsidR="00077C4F" w:rsidRPr="00CF2D67" w:rsidRDefault="00077C4F" w:rsidP="00AC352C">
            <w:pPr>
              <w:pStyle w:val="TableColumnHeading"/>
            </w:pPr>
            <w:r>
              <w:t>Scenario Name</w:t>
            </w:r>
          </w:p>
        </w:tc>
        <w:tc>
          <w:tcPr>
            <w:tcW w:w="7025" w:type="dxa"/>
          </w:tcPr>
          <w:p w14:paraId="2E795468" w14:textId="6375309C" w:rsidR="00077C4F" w:rsidRDefault="00077C4F" w:rsidP="00077C4F">
            <w:pPr>
              <w:pStyle w:val="TableText1"/>
            </w:pPr>
            <w:r>
              <w:t>Soak Test Scenario</w:t>
            </w:r>
          </w:p>
        </w:tc>
      </w:tr>
      <w:tr w:rsidR="00077C4F" w:rsidRPr="009E21A3" w14:paraId="41EDAE13" w14:textId="77777777" w:rsidTr="001D777B">
        <w:trPr>
          <w:cantSplit/>
          <w:trHeight w:val="225"/>
          <w:jc w:val="center"/>
        </w:trPr>
        <w:tc>
          <w:tcPr>
            <w:tcW w:w="2425" w:type="dxa"/>
            <w:shd w:val="clear" w:color="auto" w:fill="BFBFBF"/>
          </w:tcPr>
          <w:p w14:paraId="654619F4" w14:textId="77777777" w:rsidR="00077C4F" w:rsidRPr="00CF2D67" w:rsidRDefault="00077C4F" w:rsidP="00AC352C">
            <w:pPr>
              <w:pStyle w:val="TableColumnHeading"/>
            </w:pPr>
            <w:r>
              <w:t>Covered NFR</w:t>
            </w:r>
          </w:p>
        </w:tc>
        <w:tc>
          <w:tcPr>
            <w:tcW w:w="7025" w:type="dxa"/>
          </w:tcPr>
          <w:p w14:paraId="4D5E9E5A" w14:textId="628DE828" w:rsidR="00077C4F" w:rsidRDefault="00077C4F" w:rsidP="00077C4F">
            <w:pPr>
              <w:pStyle w:val="TableText1"/>
            </w:pPr>
            <w:r>
              <w:t>NFR02, NFR03 and NFR06</w:t>
            </w:r>
          </w:p>
        </w:tc>
      </w:tr>
      <w:tr w:rsidR="00077C4F" w:rsidRPr="009E21A3" w14:paraId="2F7F7B25" w14:textId="77777777" w:rsidTr="001D777B">
        <w:trPr>
          <w:cantSplit/>
          <w:trHeight w:val="225"/>
          <w:jc w:val="center"/>
        </w:trPr>
        <w:tc>
          <w:tcPr>
            <w:tcW w:w="2425" w:type="dxa"/>
            <w:shd w:val="clear" w:color="auto" w:fill="BFBFBF"/>
          </w:tcPr>
          <w:p w14:paraId="563BDE66" w14:textId="77777777" w:rsidR="00077C4F" w:rsidRDefault="00077C4F" w:rsidP="00AC352C">
            <w:pPr>
              <w:pStyle w:val="TableColumnHeading"/>
            </w:pPr>
            <w:r>
              <w:t>User Load / Volume</w:t>
            </w:r>
          </w:p>
        </w:tc>
        <w:tc>
          <w:tcPr>
            <w:tcW w:w="7025" w:type="dxa"/>
          </w:tcPr>
          <w:p w14:paraId="51CFE48B" w14:textId="65982726" w:rsidR="00077C4F" w:rsidRDefault="00077C4F" w:rsidP="00E60936">
            <w:pPr>
              <w:pStyle w:val="TableText1"/>
            </w:pPr>
            <w:r>
              <w:t>300 Vuser</w:t>
            </w:r>
            <w:r w:rsidR="0000264A">
              <w:t>s</w:t>
            </w:r>
            <w:r>
              <w:t xml:space="preserve"> (Thread</w:t>
            </w:r>
            <w:r w:rsidR="0000264A">
              <w:t>s</w:t>
            </w:r>
            <w:r>
              <w:t>) Load</w:t>
            </w:r>
          </w:p>
        </w:tc>
      </w:tr>
      <w:tr w:rsidR="00077C4F" w:rsidRPr="009E21A3" w14:paraId="7A441FEB" w14:textId="77777777" w:rsidTr="001D777B">
        <w:trPr>
          <w:cantSplit/>
          <w:trHeight w:val="225"/>
          <w:jc w:val="center"/>
        </w:trPr>
        <w:tc>
          <w:tcPr>
            <w:tcW w:w="2425" w:type="dxa"/>
            <w:shd w:val="clear" w:color="auto" w:fill="BFBFBF"/>
          </w:tcPr>
          <w:p w14:paraId="48A3FB54" w14:textId="62322EA7" w:rsidR="00077C4F" w:rsidRPr="00CF2D67" w:rsidRDefault="001D777B" w:rsidP="00AC352C">
            <w:pPr>
              <w:pStyle w:val="TableColumnHeading"/>
            </w:pPr>
            <w:r>
              <w:t>Test Status</w:t>
            </w:r>
          </w:p>
        </w:tc>
        <w:tc>
          <w:tcPr>
            <w:tcW w:w="7025" w:type="dxa"/>
          </w:tcPr>
          <w:p w14:paraId="50F8DAFE" w14:textId="1184081D" w:rsidR="00077C4F" w:rsidRDefault="001D777B" w:rsidP="00077C4F">
            <w:pPr>
              <w:pStyle w:val="TableText1"/>
              <w:numPr>
                <w:ilvl w:val="0"/>
                <w:numId w:val="34"/>
              </w:numPr>
            </w:pPr>
            <w:r>
              <w:rPr>
                <w:noProof/>
              </w:rPr>
              <w:t>xxxxxx</w:t>
            </w:r>
          </w:p>
          <w:p w14:paraId="4424EC72" w14:textId="2B2002AF" w:rsidR="001D777B" w:rsidRDefault="001D777B" w:rsidP="00077C4F">
            <w:pPr>
              <w:pStyle w:val="TableText1"/>
              <w:numPr>
                <w:ilvl w:val="0"/>
                <w:numId w:val="34"/>
              </w:numPr>
            </w:pPr>
            <w:r>
              <w:rPr>
                <w:noProof/>
              </w:rPr>
              <w:t>xxxxxx</w:t>
            </w:r>
          </w:p>
          <w:p w14:paraId="099F1E56" w14:textId="40631130" w:rsidR="001D777B" w:rsidRDefault="001D777B" w:rsidP="00077C4F">
            <w:pPr>
              <w:pStyle w:val="TableText1"/>
              <w:numPr>
                <w:ilvl w:val="0"/>
                <w:numId w:val="34"/>
              </w:numPr>
            </w:pPr>
            <w:r>
              <w:rPr>
                <w:noProof/>
              </w:rPr>
              <w:t>xxxxxx</w:t>
            </w:r>
          </w:p>
          <w:p w14:paraId="63BD8FD7" w14:textId="4F1602B2" w:rsidR="001D777B" w:rsidRDefault="001D777B" w:rsidP="00077C4F">
            <w:pPr>
              <w:pStyle w:val="TableText1"/>
              <w:numPr>
                <w:ilvl w:val="0"/>
                <w:numId w:val="34"/>
              </w:numPr>
            </w:pPr>
            <w:r>
              <w:rPr>
                <w:noProof/>
              </w:rPr>
              <w:t>xxxxxx</w:t>
            </w:r>
          </w:p>
        </w:tc>
      </w:tr>
      <w:tr w:rsidR="00077C4F" w:rsidRPr="009E21A3" w14:paraId="56997485" w14:textId="77777777" w:rsidTr="001D777B">
        <w:trPr>
          <w:cantSplit/>
          <w:trHeight w:val="225"/>
          <w:jc w:val="center"/>
        </w:trPr>
        <w:tc>
          <w:tcPr>
            <w:tcW w:w="2425" w:type="dxa"/>
            <w:shd w:val="clear" w:color="auto" w:fill="BFBFBF"/>
          </w:tcPr>
          <w:p w14:paraId="228968AB" w14:textId="385B7F7E" w:rsidR="00077C4F" w:rsidRPr="00CF2D67" w:rsidRDefault="001D777B" w:rsidP="00AC352C">
            <w:pPr>
              <w:pStyle w:val="TableColumnHeading"/>
            </w:pPr>
            <w:r>
              <w:t>Observation / Reason for Failure</w:t>
            </w:r>
          </w:p>
        </w:tc>
        <w:tc>
          <w:tcPr>
            <w:tcW w:w="7025" w:type="dxa"/>
          </w:tcPr>
          <w:p w14:paraId="12EA93CD" w14:textId="77777777" w:rsidR="00E133B7" w:rsidRDefault="001D777B" w:rsidP="00077C4F">
            <w:pPr>
              <w:pStyle w:val="TableText1"/>
              <w:numPr>
                <w:ilvl w:val="0"/>
                <w:numId w:val="35"/>
              </w:numPr>
            </w:pPr>
            <w:r>
              <w:t>xxxxx</w:t>
            </w:r>
          </w:p>
          <w:p w14:paraId="2336F2D0" w14:textId="77777777" w:rsidR="001D777B" w:rsidRDefault="001D777B" w:rsidP="00077C4F">
            <w:pPr>
              <w:pStyle w:val="TableText1"/>
              <w:numPr>
                <w:ilvl w:val="0"/>
                <w:numId w:val="35"/>
              </w:numPr>
            </w:pPr>
            <w:r>
              <w:t>xxxxx</w:t>
            </w:r>
          </w:p>
          <w:p w14:paraId="426A905B" w14:textId="77777777" w:rsidR="001D777B" w:rsidRDefault="001D777B" w:rsidP="00077C4F">
            <w:pPr>
              <w:pStyle w:val="TableText1"/>
              <w:numPr>
                <w:ilvl w:val="0"/>
                <w:numId w:val="35"/>
              </w:numPr>
            </w:pPr>
            <w:r>
              <w:t>xxxxx</w:t>
            </w:r>
          </w:p>
          <w:p w14:paraId="41899803" w14:textId="24766220" w:rsidR="001D777B" w:rsidRDefault="001D777B" w:rsidP="00077C4F">
            <w:pPr>
              <w:pStyle w:val="TableText1"/>
              <w:numPr>
                <w:ilvl w:val="0"/>
                <w:numId w:val="35"/>
              </w:numPr>
            </w:pPr>
            <w:r>
              <w:t>xxxxx</w:t>
            </w:r>
          </w:p>
        </w:tc>
      </w:tr>
      <w:tr w:rsidR="00780B58" w:rsidRPr="009E21A3" w14:paraId="47675A56" w14:textId="77777777" w:rsidTr="001D777B">
        <w:trPr>
          <w:cantSplit/>
          <w:trHeight w:val="225"/>
          <w:jc w:val="center"/>
        </w:trPr>
        <w:tc>
          <w:tcPr>
            <w:tcW w:w="2425" w:type="dxa"/>
            <w:shd w:val="clear" w:color="auto" w:fill="BFBFBF"/>
          </w:tcPr>
          <w:p w14:paraId="5EE45077" w14:textId="476B9D2F" w:rsidR="00780B58" w:rsidRDefault="00780B58" w:rsidP="00AC352C">
            <w:pPr>
              <w:pStyle w:val="TableColumnHeading"/>
            </w:pPr>
            <w:r>
              <w:t>Overall RAG Status</w:t>
            </w:r>
          </w:p>
        </w:tc>
        <w:tc>
          <w:tcPr>
            <w:tcW w:w="7025" w:type="dxa"/>
          </w:tcPr>
          <w:p w14:paraId="77EFD911" w14:textId="0679E154" w:rsidR="00780B58" w:rsidRDefault="00780B58" w:rsidP="00780B58">
            <w:pPr>
              <w:pStyle w:val="TableText1"/>
            </w:pPr>
            <w:r w:rsidRPr="00780B58">
              <w:rPr>
                <w:color w:val="00B050"/>
              </w:rPr>
              <w:t>GREEN</w:t>
            </w:r>
          </w:p>
        </w:tc>
      </w:tr>
      <w:tr w:rsidR="00633BDC" w:rsidRPr="009E21A3" w14:paraId="7E02DA88" w14:textId="77777777" w:rsidTr="001D777B">
        <w:trPr>
          <w:cantSplit/>
          <w:trHeight w:val="225"/>
          <w:jc w:val="center"/>
        </w:trPr>
        <w:tc>
          <w:tcPr>
            <w:tcW w:w="2425" w:type="dxa"/>
            <w:shd w:val="clear" w:color="auto" w:fill="BFBFBF"/>
          </w:tcPr>
          <w:p w14:paraId="5132B6BA" w14:textId="5A378C6A" w:rsidR="00633BDC" w:rsidRDefault="00633BDC" w:rsidP="00633BDC">
            <w:pPr>
              <w:pStyle w:val="TableColumnHeading"/>
            </w:pPr>
            <w:r>
              <w:t xml:space="preserve">Result Location  </w:t>
            </w:r>
          </w:p>
        </w:tc>
        <w:tc>
          <w:tcPr>
            <w:tcW w:w="7025" w:type="dxa"/>
          </w:tcPr>
          <w:p w14:paraId="2198CD25" w14:textId="2012956D" w:rsidR="00633BDC" w:rsidRPr="00780B58" w:rsidRDefault="00633BDC" w:rsidP="00633BDC">
            <w:pPr>
              <w:pStyle w:val="TableText1"/>
              <w:rPr>
                <w:color w:val="00B050"/>
              </w:rPr>
            </w:pPr>
            <w:r w:rsidRPr="00633BDC">
              <w:t>&lt;Provide the path of result repository&gt;</w:t>
            </w:r>
          </w:p>
        </w:tc>
      </w:tr>
    </w:tbl>
    <w:p w14:paraId="4627716C" w14:textId="0EB4C68C" w:rsidR="000E735B" w:rsidRDefault="000E735B" w:rsidP="002A634A">
      <w:pPr>
        <w:pStyle w:val="Heading2"/>
      </w:pPr>
      <w:bookmarkStart w:id="75" w:name="_Toc380963460"/>
      <w:bookmarkStart w:id="76" w:name="_Toc4421022"/>
      <w:r>
        <w:t>Performance Test Environment</w:t>
      </w:r>
      <w:bookmarkEnd w:id="75"/>
      <w:r w:rsidR="00A70BAE">
        <w:t xml:space="preserve"> and Extrapolation </w:t>
      </w:r>
      <w:r w:rsidR="003525C3">
        <w:t>Report</w:t>
      </w:r>
      <w:bookmarkEnd w:id="76"/>
    </w:p>
    <w:p w14:paraId="3FC51EA5" w14:textId="4502B499" w:rsidR="001B7CD5" w:rsidRDefault="001B7CD5" w:rsidP="001B7CD5">
      <w:r>
        <w:t xml:space="preserve">The Performance Test </w:t>
      </w:r>
      <w:r w:rsidR="00A70BAE">
        <w:t>environment was</w:t>
      </w:r>
      <w:r>
        <w:t xml:space="preserve"> XX% of </w:t>
      </w:r>
      <w:r w:rsidR="001D1E8D">
        <w:t xml:space="preserve">the </w:t>
      </w:r>
      <w:r w:rsidRPr="001D1E8D">
        <w:rPr>
          <w:noProof/>
        </w:rPr>
        <w:t>production</w:t>
      </w:r>
      <w:r>
        <w:t xml:space="preserve"> environment.</w:t>
      </w:r>
      <w:r w:rsidR="00F25240">
        <w:t xml:space="preserve"> Hence user load has been scaled down to XX%. </w:t>
      </w:r>
      <w:r w:rsidR="00F25240" w:rsidRPr="001D1E8D">
        <w:rPr>
          <w:noProof/>
        </w:rPr>
        <w:t>Post</w:t>
      </w:r>
      <w:r w:rsidR="001D1E8D">
        <w:rPr>
          <w:noProof/>
        </w:rPr>
        <w:t>-</w:t>
      </w:r>
      <w:r w:rsidR="00F25240" w:rsidRPr="001D1E8D">
        <w:rPr>
          <w:noProof/>
        </w:rPr>
        <w:t>execution</w:t>
      </w:r>
      <w:r w:rsidR="00F25240">
        <w:t xml:space="preserve">, </w:t>
      </w:r>
      <w:r w:rsidR="001D1E8D">
        <w:t xml:space="preserve">the </w:t>
      </w:r>
      <w:r w:rsidR="00F25240" w:rsidRPr="001D1E8D">
        <w:rPr>
          <w:noProof/>
        </w:rPr>
        <w:t>test</w:t>
      </w:r>
      <w:r w:rsidR="00A70BAE">
        <w:t xml:space="preserve"> result was</w:t>
      </w:r>
      <w:r w:rsidR="00F25240">
        <w:t xml:space="preserve"> extrapolated with the same percentage.</w:t>
      </w:r>
    </w:p>
    <w:p w14:paraId="34CC5986" w14:textId="4D5023BB" w:rsidR="00B04F8F" w:rsidRPr="00A70BAE" w:rsidRDefault="00A70BAE" w:rsidP="00A70BAE">
      <w:r>
        <w:t>&lt;Attach test result extrapolation report here&gt;</w:t>
      </w:r>
    </w:p>
    <w:p w14:paraId="0162C96C" w14:textId="2ED24663" w:rsidR="000E735B" w:rsidRDefault="000E735B" w:rsidP="000E735B">
      <w:pPr>
        <w:pStyle w:val="Caption"/>
        <w:keepNext/>
      </w:pPr>
      <w:bookmarkStart w:id="77" w:name="_Toc420668179"/>
      <w:r>
        <w:t xml:space="preserve">Table </w:t>
      </w:r>
      <w:r w:rsidR="00E133B7">
        <w:rPr>
          <w:noProof/>
        </w:rPr>
        <w:t>1</w:t>
      </w:r>
      <w:r w:rsidR="00B04F8F">
        <w:rPr>
          <w:noProof/>
        </w:rPr>
        <w:t>3</w:t>
      </w:r>
      <w:r>
        <w:t xml:space="preserve">: Performance Test Environment </w:t>
      </w:r>
      <w:bookmarkEnd w:id="77"/>
      <w:r w:rsidR="00B95CF6">
        <w:t>Details</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5"/>
        <w:gridCol w:w="1561"/>
        <w:gridCol w:w="1219"/>
        <w:gridCol w:w="1050"/>
        <w:gridCol w:w="1107"/>
        <w:gridCol w:w="1070"/>
        <w:gridCol w:w="2023"/>
      </w:tblGrid>
      <w:tr w:rsidR="00E133B7" w:rsidRPr="009E21A3" w14:paraId="63A0B33A" w14:textId="77777777" w:rsidTr="006D3E70">
        <w:trPr>
          <w:cantSplit/>
          <w:trHeight w:val="260"/>
          <w:tblHeader/>
          <w:jc w:val="center"/>
        </w:trPr>
        <w:tc>
          <w:tcPr>
            <w:tcW w:w="1325" w:type="dxa"/>
            <w:tcBorders>
              <w:top w:val="single" w:sz="4" w:space="0" w:color="auto"/>
              <w:left w:val="single" w:sz="4" w:space="0" w:color="auto"/>
              <w:bottom w:val="single" w:sz="4" w:space="0" w:color="auto"/>
              <w:right w:val="single" w:sz="4" w:space="0" w:color="auto"/>
            </w:tcBorders>
            <w:shd w:val="clear" w:color="auto" w:fill="BFBFBF"/>
            <w:vAlign w:val="center"/>
          </w:tcPr>
          <w:p w14:paraId="45D5EAC8" w14:textId="77777777" w:rsidR="00E133B7" w:rsidRPr="009E21A3" w:rsidRDefault="00E133B7" w:rsidP="00AC352C">
            <w:pPr>
              <w:pStyle w:val="TableColumnHeading"/>
            </w:pPr>
            <w:r>
              <w:t>Server Name</w:t>
            </w:r>
          </w:p>
        </w:tc>
        <w:tc>
          <w:tcPr>
            <w:tcW w:w="1561" w:type="dxa"/>
            <w:tcBorders>
              <w:top w:val="single" w:sz="4" w:space="0" w:color="auto"/>
              <w:left w:val="single" w:sz="4" w:space="0" w:color="auto"/>
              <w:bottom w:val="single" w:sz="4" w:space="0" w:color="auto"/>
              <w:right w:val="single" w:sz="4" w:space="0" w:color="auto"/>
            </w:tcBorders>
            <w:shd w:val="clear" w:color="auto" w:fill="BFBFBF"/>
            <w:vAlign w:val="center"/>
          </w:tcPr>
          <w:p w14:paraId="3A9CDD7D" w14:textId="77777777" w:rsidR="00E133B7" w:rsidRPr="009E21A3" w:rsidRDefault="00E133B7" w:rsidP="00AC352C">
            <w:pPr>
              <w:pStyle w:val="TableColumnHeading"/>
            </w:pPr>
            <w:r>
              <w:t>Environment Tier</w:t>
            </w:r>
          </w:p>
        </w:tc>
        <w:tc>
          <w:tcPr>
            <w:tcW w:w="1219" w:type="dxa"/>
            <w:tcBorders>
              <w:top w:val="single" w:sz="4" w:space="0" w:color="auto"/>
              <w:left w:val="single" w:sz="4" w:space="0" w:color="auto"/>
              <w:bottom w:val="single" w:sz="4" w:space="0" w:color="auto"/>
              <w:right w:val="single" w:sz="4" w:space="0" w:color="auto"/>
            </w:tcBorders>
            <w:shd w:val="clear" w:color="auto" w:fill="BFBFBF"/>
            <w:vAlign w:val="center"/>
          </w:tcPr>
          <w:p w14:paraId="5C5396AE" w14:textId="77777777" w:rsidR="00E133B7" w:rsidRPr="009E21A3" w:rsidRDefault="00E133B7" w:rsidP="00AC352C">
            <w:pPr>
              <w:pStyle w:val="TableColumnHeading"/>
            </w:pPr>
            <w:r>
              <w:t>Hardware Version</w:t>
            </w:r>
          </w:p>
        </w:tc>
        <w:tc>
          <w:tcPr>
            <w:tcW w:w="1050" w:type="dxa"/>
            <w:tcBorders>
              <w:top w:val="single" w:sz="4" w:space="0" w:color="auto"/>
              <w:left w:val="single" w:sz="4" w:space="0" w:color="auto"/>
              <w:bottom w:val="single" w:sz="4" w:space="0" w:color="auto"/>
              <w:right w:val="single" w:sz="4" w:space="0" w:color="auto"/>
            </w:tcBorders>
            <w:shd w:val="clear" w:color="auto" w:fill="BFBFBF"/>
            <w:vAlign w:val="center"/>
          </w:tcPr>
          <w:p w14:paraId="0DC87BB0" w14:textId="77777777" w:rsidR="00E133B7" w:rsidRPr="009E21A3" w:rsidRDefault="00E133B7" w:rsidP="00AC352C">
            <w:pPr>
              <w:pStyle w:val="TableColumnHeading"/>
            </w:pPr>
            <w:r>
              <w:t>OS</w:t>
            </w:r>
          </w:p>
        </w:tc>
        <w:tc>
          <w:tcPr>
            <w:tcW w:w="1107" w:type="dxa"/>
            <w:tcBorders>
              <w:top w:val="single" w:sz="4" w:space="0" w:color="auto"/>
              <w:left w:val="single" w:sz="4" w:space="0" w:color="auto"/>
              <w:bottom w:val="single" w:sz="4" w:space="0" w:color="auto"/>
              <w:right w:val="single" w:sz="4" w:space="0" w:color="auto"/>
            </w:tcBorders>
            <w:shd w:val="clear" w:color="auto" w:fill="BFBFBF"/>
            <w:vAlign w:val="center"/>
          </w:tcPr>
          <w:p w14:paraId="5F3DC6AF" w14:textId="77777777" w:rsidR="00E133B7" w:rsidRPr="009E21A3" w:rsidRDefault="00E133B7" w:rsidP="00AC352C">
            <w:pPr>
              <w:pStyle w:val="TableColumnHeading"/>
            </w:pPr>
            <w:r>
              <w:t>Memory (GB)</w:t>
            </w:r>
          </w:p>
        </w:tc>
        <w:tc>
          <w:tcPr>
            <w:tcW w:w="1070" w:type="dxa"/>
            <w:tcBorders>
              <w:top w:val="single" w:sz="4" w:space="0" w:color="auto"/>
              <w:left w:val="single" w:sz="4" w:space="0" w:color="auto"/>
              <w:bottom w:val="single" w:sz="4" w:space="0" w:color="auto"/>
              <w:right w:val="single" w:sz="4" w:space="0" w:color="auto"/>
            </w:tcBorders>
            <w:shd w:val="clear" w:color="auto" w:fill="BFBFBF"/>
            <w:vAlign w:val="center"/>
          </w:tcPr>
          <w:p w14:paraId="5FFC06CE" w14:textId="77777777" w:rsidR="00E133B7" w:rsidRPr="009E21A3" w:rsidRDefault="00E133B7" w:rsidP="00AC352C">
            <w:pPr>
              <w:pStyle w:val="TableColumnHeading"/>
            </w:pPr>
            <w:r>
              <w:t>CPU count</w:t>
            </w:r>
          </w:p>
        </w:tc>
        <w:tc>
          <w:tcPr>
            <w:tcW w:w="2023" w:type="dxa"/>
            <w:tcBorders>
              <w:top w:val="single" w:sz="4" w:space="0" w:color="auto"/>
              <w:left w:val="single" w:sz="4" w:space="0" w:color="auto"/>
              <w:bottom w:val="single" w:sz="4" w:space="0" w:color="auto"/>
              <w:right w:val="single" w:sz="4" w:space="0" w:color="auto"/>
            </w:tcBorders>
            <w:shd w:val="clear" w:color="auto" w:fill="BFBFBF"/>
            <w:vAlign w:val="center"/>
          </w:tcPr>
          <w:p w14:paraId="629E07DE" w14:textId="660DC969" w:rsidR="00E133B7" w:rsidRPr="009E21A3" w:rsidRDefault="00E133B7" w:rsidP="00E133B7">
            <w:pPr>
              <w:pStyle w:val="TableColumnHeading"/>
            </w:pPr>
            <w:r>
              <w:t>Total Disk Space</w:t>
            </w:r>
          </w:p>
        </w:tc>
      </w:tr>
      <w:tr w:rsidR="00E133B7" w:rsidRPr="009E21A3" w14:paraId="28F0249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2708A145" w14:textId="15DC0117"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11FAECF" w14:textId="77777777" w:rsidR="00E133B7" w:rsidRPr="009E21A3" w:rsidRDefault="00E133B7" w:rsidP="003959CC">
            <w:pPr>
              <w:pStyle w:val="TableText1"/>
            </w:pPr>
            <w:r>
              <w:t xml:space="preserve">Web Service  </w:t>
            </w:r>
          </w:p>
        </w:tc>
        <w:tc>
          <w:tcPr>
            <w:tcW w:w="1219" w:type="dxa"/>
            <w:tcBorders>
              <w:left w:val="single" w:sz="4" w:space="0" w:color="auto"/>
              <w:right w:val="single" w:sz="4" w:space="0" w:color="auto"/>
            </w:tcBorders>
            <w:shd w:val="clear" w:color="auto" w:fill="auto"/>
          </w:tcPr>
          <w:p w14:paraId="1E7D56B8" w14:textId="77777777" w:rsidR="00E133B7" w:rsidRPr="00BD14C0" w:rsidRDefault="00E133B7" w:rsidP="003959CC">
            <w:pPr>
              <w:pStyle w:val="TableText1"/>
              <w:rPr>
                <w:rFonts w:cs="Arial"/>
              </w:rPr>
            </w:pPr>
            <w:r>
              <w:rPr>
                <w:rFonts w:cs="Arial"/>
              </w:rPr>
              <w:t>M620</w:t>
            </w:r>
          </w:p>
        </w:tc>
        <w:tc>
          <w:tcPr>
            <w:tcW w:w="1050" w:type="dxa"/>
            <w:tcBorders>
              <w:left w:val="single" w:sz="4" w:space="0" w:color="auto"/>
              <w:right w:val="single" w:sz="4" w:space="0" w:color="auto"/>
            </w:tcBorders>
            <w:shd w:val="clear" w:color="auto" w:fill="auto"/>
          </w:tcPr>
          <w:p w14:paraId="4974A390"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AB3B989"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7BE177A9"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3B885C2" w14:textId="77777777" w:rsidR="00E133B7" w:rsidRPr="00087CE1" w:rsidRDefault="00E133B7" w:rsidP="003959CC">
            <w:pPr>
              <w:pStyle w:val="TableText1"/>
              <w:jc w:val="center"/>
            </w:pPr>
            <w:r>
              <w:t>512 GB</w:t>
            </w:r>
          </w:p>
        </w:tc>
      </w:tr>
      <w:tr w:rsidR="00E133B7" w:rsidRPr="009E21A3" w14:paraId="3EB9C85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1FB888C7" w14:textId="342293C4"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0563FE8E" w14:textId="77777777" w:rsidR="00E133B7" w:rsidRPr="009E21A3" w:rsidRDefault="00E133B7" w:rsidP="003959CC">
            <w:pPr>
              <w:pStyle w:val="TableText1"/>
            </w:pPr>
            <w:r>
              <w:t>Web Service</w:t>
            </w:r>
          </w:p>
        </w:tc>
        <w:tc>
          <w:tcPr>
            <w:tcW w:w="1219" w:type="dxa"/>
            <w:tcBorders>
              <w:left w:val="single" w:sz="4" w:space="0" w:color="auto"/>
              <w:right w:val="single" w:sz="4" w:space="0" w:color="auto"/>
            </w:tcBorders>
            <w:shd w:val="clear" w:color="auto" w:fill="auto"/>
          </w:tcPr>
          <w:p w14:paraId="146C5510"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1B07F5DF"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B702230"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37DC4B6D"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9467316" w14:textId="77777777" w:rsidR="00E133B7" w:rsidRPr="00087CE1" w:rsidRDefault="00E133B7" w:rsidP="003959CC">
            <w:pPr>
              <w:pStyle w:val="TableText1"/>
              <w:jc w:val="center"/>
            </w:pPr>
            <w:r>
              <w:t>512 GB</w:t>
            </w:r>
          </w:p>
        </w:tc>
      </w:tr>
      <w:tr w:rsidR="00E133B7" w:rsidRPr="009E21A3" w14:paraId="74DA385E"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78479808" w14:textId="2D8B99D3" w:rsidR="00E133B7" w:rsidRPr="009E21A3" w:rsidRDefault="00E133B7" w:rsidP="003959CC">
            <w:pPr>
              <w:pStyle w:val="TableText1"/>
            </w:pPr>
            <w:r w:rsidRPr="00312319">
              <w:lastRenderedPageBreak/>
              <w:t>xxx</w:t>
            </w:r>
          </w:p>
        </w:tc>
        <w:tc>
          <w:tcPr>
            <w:tcW w:w="1561" w:type="dxa"/>
            <w:tcBorders>
              <w:top w:val="single" w:sz="4" w:space="0" w:color="auto"/>
              <w:left w:val="single" w:sz="4" w:space="0" w:color="auto"/>
              <w:bottom w:val="single" w:sz="4" w:space="0" w:color="auto"/>
              <w:right w:val="single" w:sz="4" w:space="0" w:color="auto"/>
            </w:tcBorders>
          </w:tcPr>
          <w:p w14:paraId="6DA0505B"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059466B6"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29350E6A"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7376B81E"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2C825F45"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208DA406" w14:textId="77777777" w:rsidR="00E133B7" w:rsidRPr="00087CE1" w:rsidRDefault="00E133B7" w:rsidP="003959CC">
            <w:pPr>
              <w:pStyle w:val="TableText1"/>
              <w:jc w:val="center"/>
            </w:pPr>
            <w:r>
              <w:t>512 GB</w:t>
            </w:r>
          </w:p>
        </w:tc>
      </w:tr>
      <w:tr w:rsidR="00E133B7" w:rsidRPr="009E21A3" w14:paraId="31E604C5"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72B16535" w14:textId="5F990266"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A849439"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39F3C462"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57C1B340"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3D067B50"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3CB57678"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88E9B3C" w14:textId="77777777" w:rsidR="00E133B7" w:rsidRPr="00087CE1" w:rsidRDefault="00E133B7" w:rsidP="003959CC">
            <w:pPr>
              <w:pStyle w:val="TableText1"/>
              <w:jc w:val="center"/>
            </w:pPr>
            <w:r>
              <w:t>512 GB</w:t>
            </w:r>
          </w:p>
        </w:tc>
      </w:tr>
      <w:tr w:rsidR="00E133B7" w:rsidRPr="009E21A3" w14:paraId="509BF361"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6051C757" w14:textId="0BFDFF97"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3C594346"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30A92BFD" w14:textId="77777777" w:rsidR="00E133B7" w:rsidRPr="00BD14C0" w:rsidRDefault="00E133B7" w:rsidP="003959CC">
            <w:pPr>
              <w:pStyle w:val="TableText1"/>
              <w:rPr>
                <w:rFonts w:cs="Arial"/>
              </w:rPr>
            </w:pPr>
            <w:r>
              <w:rPr>
                <w:rFonts w:cs="Arial"/>
              </w:rPr>
              <w:t>M820</w:t>
            </w:r>
          </w:p>
        </w:tc>
        <w:tc>
          <w:tcPr>
            <w:tcW w:w="1050" w:type="dxa"/>
            <w:tcBorders>
              <w:left w:val="single" w:sz="4" w:space="0" w:color="auto"/>
              <w:right w:val="single" w:sz="4" w:space="0" w:color="auto"/>
            </w:tcBorders>
            <w:shd w:val="clear" w:color="auto" w:fill="auto"/>
          </w:tcPr>
          <w:p w14:paraId="65094C32"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30BCF85A" w14:textId="77777777" w:rsidR="00E133B7" w:rsidRPr="009E21A3"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5C905488" w14:textId="77777777" w:rsidR="00E133B7" w:rsidRPr="009E21A3" w:rsidRDefault="00E133B7" w:rsidP="003959CC">
            <w:pPr>
              <w:pStyle w:val="TableText1"/>
              <w:jc w:val="center"/>
            </w:pPr>
            <w:r>
              <w:t>16 cores</w:t>
            </w:r>
          </w:p>
        </w:tc>
        <w:tc>
          <w:tcPr>
            <w:tcW w:w="2023" w:type="dxa"/>
            <w:tcBorders>
              <w:left w:val="single" w:sz="4" w:space="0" w:color="auto"/>
              <w:right w:val="single" w:sz="4" w:space="0" w:color="auto"/>
            </w:tcBorders>
            <w:shd w:val="clear" w:color="auto" w:fill="auto"/>
          </w:tcPr>
          <w:p w14:paraId="2807DC52" w14:textId="77777777" w:rsidR="00E133B7" w:rsidRPr="009E21A3" w:rsidRDefault="00E133B7" w:rsidP="003959CC">
            <w:pPr>
              <w:pStyle w:val="TableText1"/>
              <w:jc w:val="center"/>
            </w:pPr>
            <w:r>
              <w:t>1 TB</w:t>
            </w:r>
          </w:p>
        </w:tc>
      </w:tr>
      <w:tr w:rsidR="00E133B7" w:rsidRPr="009E21A3" w14:paraId="22947A90"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09D4B5EB" w14:textId="2A42F2FD"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4053BE81" w14:textId="77777777" w:rsidR="00E133B7" w:rsidRPr="009E21A3" w:rsidRDefault="00E133B7" w:rsidP="003959CC">
            <w:pPr>
              <w:pStyle w:val="TableText1"/>
            </w:pPr>
            <w:r>
              <w:t>Database</w:t>
            </w:r>
          </w:p>
        </w:tc>
        <w:tc>
          <w:tcPr>
            <w:tcW w:w="1219" w:type="dxa"/>
            <w:tcBorders>
              <w:left w:val="single" w:sz="4" w:space="0" w:color="auto"/>
              <w:right w:val="single" w:sz="4" w:space="0" w:color="auto"/>
            </w:tcBorders>
            <w:shd w:val="clear" w:color="auto" w:fill="auto"/>
          </w:tcPr>
          <w:p w14:paraId="53C9AE07" w14:textId="77777777" w:rsidR="00E133B7" w:rsidRPr="00BD14C0" w:rsidRDefault="00E133B7" w:rsidP="003959CC">
            <w:pPr>
              <w:pStyle w:val="TableText1"/>
            </w:pPr>
            <w:r>
              <w:rPr>
                <w:rFonts w:cs="Arial"/>
              </w:rPr>
              <w:t>M820</w:t>
            </w:r>
          </w:p>
        </w:tc>
        <w:tc>
          <w:tcPr>
            <w:tcW w:w="1050" w:type="dxa"/>
            <w:tcBorders>
              <w:left w:val="single" w:sz="4" w:space="0" w:color="auto"/>
              <w:right w:val="single" w:sz="4" w:space="0" w:color="auto"/>
            </w:tcBorders>
            <w:shd w:val="clear" w:color="auto" w:fill="auto"/>
          </w:tcPr>
          <w:p w14:paraId="7B262153"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00D964BE" w14:textId="77777777" w:rsidR="00E133B7" w:rsidRPr="009E21A3"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2EFA7C9B" w14:textId="77777777" w:rsidR="00E133B7" w:rsidRPr="009E21A3" w:rsidRDefault="00E133B7" w:rsidP="003959CC">
            <w:pPr>
              <w:pStyle w:val="TableText1"/>
              <w:jc w:val="center"/>
            </w:pPr>
            <w:r>
              <w:t>16 cores</w:t>
            </w:r>
          </w:p>
        </w:tc>
        <w:tc>
          <w:tcPr>
            <w:tcW w:w="2023" w:type="dxa"/>
            <w:tcBorders>
              <w:left w:val="single" w:sz="4" w:space="0" w:color="auto"/>
              <w:right w:val="single" w:sz="4" w:space="0" w:color="auto"/>
            </w:tcBorders>
            <w:shd w:val="clear" w:color="auto" w:fill="auto"/>
          </w:tcPr>
          <w:p w14:paraId="5A8B06E6" w14:textId="77777777" w:rsidR="00E133B7" w:rsidRPr="009E21A3" w:rsidRDefault="00E133B7" w:rsidP="003959CC">
            <w:pPr>
              <w:pStyle w:val="TableText1"/>
              <w:jc w:val="center"/>
            </w:pPr>
            <w:r>
              <w:t>1 TB</w:t>
            </w:r>
          </w:p>
        </w:tc>
      </w:tr>
      <w:tr w:rsidR="00E133B7" w:rsidRPr="009E21A3" w14:paraId="6FEF64A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352EAFBE" w14:textId="77777777" w:rsidR="00E133B7" w:rsidRPr="009E21A3" w:rsidRDefault="00E133B7" w:rsidP="000E735B">
            <w:pPr>
              <w:pStyle w:val="TableText1"/>
            </w:pPr>
            <w:r>
              <w:t>xxx</w:t>
            </w:r>
          </w:p>
        </w:tc>
        <w:tc>
          <w:tcPr>
            <w:tcW w:w="1561" w:type="dxa"/>
            <w:tcBorders>
              <w:top w:val="single" w:sz="4" w:space="0" w:color="auto"/>
              <w:left w:val="single" w:sz="4" w:space="0" w:color="auto"/>
              <w:bottom w:val="single" w:sz="4" w:space="0" w:color="auto"/>
              <w:right w:val="single" w:sz="4" w:space="0" w:color="auto"/>
            </w:tcBorders>
          </w:tcPr>
          <w:p w14:paraId="5B18E629" w14:textId="77777777" w:rsidR="00E133B7" w:rsidRPr="009E21A3" w:rsidRDefault="00E133B7" w:rsidP="000E735B">
            <w:pPr>
              <w:pStyle w:val="TableText1"/>
            </w:pPr>
            <w:r>
              <w:t>xxx</w:t>
            </w:r>
          </w:p>
        </w:tc>
        <w:tc>
          <w:tcPr>
            <w:tcW w:w="1219" w:type="dxa"/>
            <w:tcBorders>
              <w:left w:val="single" w:sz="4" w:space="0" w:color="auto"/>
              <w:right w:val="single" w:sz="4" w:space="0" w:color="auto"/>
            </w:tcBorders>
            <w:shd w:val="clear" w:color="auto" w:fill="auto"/>
          </w:tcPr>
          <w:p w14:paraId="4811D7F5" w14:textId="77777777" w:rsidR="00E133B7" w:rsidRPr="00BD14C0" w:rsidRDefault="00E133B7" w:rsidP="000E735B">
            <w:pPr>
              <w:pStyle w:val="TableText1"/>
              <w:rPr>
                <w:rFonts w:cs="Arial"/>
              </w:rPr>
            </w:pPr>
            <w:r>
              <w:rPr>
                <w:rFonts w:cs="Arial"/>
              </w:rPr>
              <w:t>xxx</w:t>
            </w:r>
          </w:p>
        </w:tc>
        <w:tc>
          <w:tcPr>
            <w:tcW w:w="1050" w:type="dxa"/>
            <w:tcBorders>
              <w:left w:val="single" w:sz="4" w:space="0" w:color="auto"/>
              <w:right w:val="single" w:sz="4" w:space="0" w:color="auto"/>
            </w:tcBorders>
            <w:shd w:val="clear" w:color="auto" w:fill="auto"/>
          </w:tcPr>
          <w:p w14:paraId="6F96A1BA" w14:textId="77777777" w:rsidR="00E133B7" w:rsidRPr="00896272" w:rsidRDefault="00E133B7" w:rsidP="000E735B">
            <w:pPr>
              <w:pStyle w:val="TableText1"/>
              <w:jc w:val="center"/>
            </w:pPr>
            <w:r>
              <w:t>xxx</w:t>
            </w:r>
          </w:p>
        </w:tc>
        <w:tc>
          <w:tcPr>
            <w:tcW w:w="1107" w:type="dxa"/>
            <w:tcBorders>
              <w:left w:val="single" w:sz="4" w:space="0" w:color="auto"/>
              <w:right w:val="single" w:sz="4" w:space="0" w:color="auto"/>
            </w:tcBorders>
            <w:shd w:val="clear" w:color="auto" w:fill="auto"/>
          </w:tcPr>
          <w:p w14:paraId="00C7409B" w14:textId="77777777" w:rsidR="00E133B7" w:rsidRPr="009E21A3" w:rsidRDefault="00E133B7" w:rsidP="000E735B">
            <w:pPr>
              <w:pStyle w:val="TableText1"/>
              <w:jc w:val="center"/>
            </w:pPr>
            <w:r>
              <w:t>xxx</w:t>
            </w:r>
          </w:p>
        </w:tc>
        <w:tc>
          <w:tcPr>
            <w:tcW w:w="1070" w:type="dxa"/>
            <w:tcBorders>
              <w:left w:val="single" w:sz="4" w:space="0" w:color="auto"/>
              <w:right w:val="single" w:sz="4" w:space="0" w:color="auto"/>
            </w:tcBorders>
            <w:shd w:val="clear" w:color="auto" w:fill="auto"/>
          </w:tcPr>
          <w:p w14:paraId="77061A4D" w14:textId="77777777" w:rsidR="00E133B7" w:rsidRPr="009E21A3" w:rsidRDefault="00E133B7" w:rsidP="000E735B">
            <w:pPr>
              <w:pStyle w:val="TableText1"/>
              <w:jc w:val="center"/>
            </w:pPr>
            <w:r>
              <w:t>xxx</w:t>
            </w:r>
          </w:p>
        </w:tc>
        <w:tc>
          <w:tcPr>
            <w:tcW w:w="2023" w:type="dxa"/>
            <w:tcBorders>
              <w:left w:val="single" w:sz="4" w:space="0" w:color="auto"/>
              <w:right w:val="single" w:sz="4" w:space="0" w:color="auto"/>
            </w:tcBorders>
            <w:shd w:val="clear" w:color="auto" w:fill="auto"/>
          </w:tcPr>
          <w:p w14:paraId="402BEB51" w14:textId="77777777" w:rsidR="00E133B7" w:rsidRPr="009E21A3" w:rsidRDefault="00E133B7" w:rsidP="000E735B">
            <w:pPr>
              <w:pStyle w:val="TableText1"/>
              <w:jc w:val="center"/>
            </w:pPr>
            <w:r>
              <w:t>xxx</w:t>
            </w:r>
          </w:p>
        </w:tc>
      </w:tr>
      <w:tr w:rsidR="00E133B7" w:rsidRPr="009E21A3" w14:paraId="7741FADC"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4DF55FE4" w14:textId="77777777" w:rsidR="00E133B7" w:rsidRPr="009E21A3" w:rsidRDefault="00E133B7" w:rsidP="000E735B">
            <w:pPr>
              <w:pStyle w:val="TableText1"/>
            </w:pPr>
            <w:r>
              <w:t>xxx</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596C862B" w14:textId="77777777" w:rsidR="00E133B7" w:rsidRPr="009E21A3" w:rsidRDefault="00E133B7" w:rsidP="000E735B">
            <w:pPr>
              <w:pStyle w:val="TableText1"/>
            </w:pPr>
            <w:r>
              <w:t>xxx</w:t>
            </w:r>
          </w:p>
        </w:tc>
        <w:tc>
          <w:tcPr>
            <w:tcW w:w="1219" w:type="dxa"/>
            <w:tcBorders>
              <w:left w:val="single" w:sz="4" w:space="0" w:color="auto"/>
              <w:bottom w:val="single" w:sz="4" w:space="0" w:color="auto"/>
              <w:right w:val="single" w:sz="4" w:space="0" w:color="auto"/>
            </w:tcBorders>
            <w:shd w:val="clear" w:color="auto" w:fill="auto"/>
          </w:tcPr>
          <w:p w14:paraId="1E490B53" w14:textId="77777777" w:rsidR="00E133B7" w:rsidRPr="00BD14C0" w:rsidRDefault="00E133B7" w:rsidP="000E735B">
            <w:pPr>
              <w:pStyle w:val="TableText1"/>
            </w:pPr>
            <w:r>
              <w:t>xxx</w:t>
            </w:r>
          </w:p>
        </w:tc>
        <w:tc>
          <w:tcPr>
            <w:tcW w:w="1050" w:type="dxa"/>
            <w:tcBorders>
              <w:left w:val="single" w:sz="4" w:space="0" w:color="auto"/>
              <w:bottom w:val="single" w:sz="4" w:space="0" w:color="auto"/>
              <w:right w:val="single" w:sz="4" w:space="0" w:color="auto"/>
            </w:tcBorders>
            <w:shd w:val="clear" w:color="auto" w:fill="auto"/>
          </w:tcPr>
          <w:p w14:paraId="734435E2" w14:textId="77777777" w:rsidR="00E133B7" w:rsidRPr="00896272" w:rsidRDefault="00E133B7" w:rsidP="000E735B">
            <w:pPr>
              <w:pStyle w:val="TableText1"/>
              <w:jc w:val="center"/>
            </w:pPr>
            <w:r>
              <w:t>xxx</w:t>
            </w:r>
          </w:p>
        </w:tc>
        <w:tc>
          <w:tcPr>
            <w:tcW w:w="1107" w:type="dxa"/>
            <w:tcBorders>
              <w:left w:val="single" w:sz="4" w:space="0" w:color="auto"/>
              <w:bottom w:val="single" w:sz="4" w:space="0" w:color="auto"/>
              <w:right w:val="single" w:sz="4" w:space="0" w:color="auto"/>
            </w:tcBorders>
            <w:shd w:val="clear" w:color="auto" w:fill="auto"/>
          </w:tcPr>
          <w:p w14:paraId="1AD40AED" w14:textId="77777777" w:rsidR="00E133B7" w:rsidRPr="009E21A3" w:rsidRDefault="00E133B7" w:rsidP="000E735B">
            <w:pPr>
              <w:pStyle w:val="TableText1"/>
              <w:jc w:val="center"/>
            </w:pPr>
            <w:r>
              <w:t>xxx</w:t>
            </w:r>
          </w:p>
        </w:tc>
        <w:tc>
          <w:tcPr>
            <w:tcW w:w="1070" w:type="dxa"/>
            <w:tcBorders>
              <w:left w:val="single" w:sz="4" w:space="0" w:color="auto"/>
              <w:bottom w:val="single" w:sz="4" w:space="0" w:color="auto"/>
              <w:right w:val="single" w:sz="4" w:space="0" w:color="auto"/>
            </w:tcBorders>
            <w:shd w:val="clear" w:color="auto" w:fill="auto"/>
          </w:tcPr>
          <w:p w14:paraId="53B3E842" w14:textId="77777777" w:rsidR="00E133B7" w:rsidRPr="009E21A3" w:rsidRDefault="00E133B7" w:rsidP="000E735B">
            <w:pPr>
              <w:pStyle w:val="TableText1"/>
              <w:jc w:val="center"/>
            </w:pPr>
            <w:r>
              <w:t>xxx</w:t>
            </w:r>
          </w:p>
        </w:tc>
        <w:tc>
          <w:tcPr>
            <w:tcW w:w="2023" w:type="dxa"/>
            <w:tcBorders>
              <w:left w:val="single" w:sz="4" w:space="0" w:color="auto"/>
              <w:bottom w:val="single" w:sz="4" w:space="0" w:color="auto"/>
              <w:right w:val="single" w:sz="4" w:space="0" w:color="auto"/>
            </w:tcBorders>
            <w:shd w:val="clear" w:color="auto" w:fill="auto"/>
          </w:tcPr>
          <w:p w14:paraId="37E214BA" w14:textId="77777777" w:rsidR="00E133B7" w:rsidRPr="009E21A3" w:rsidRDefault="00E133B7" w:rsidP="000E735B">
            <w:pPr>
              <w:pStyle w:val="TableText1"/>
              <w:jc w:val="center"/>
            </w:pPr>
            <w:r>
              <w:t>xxx</w:t>
            </w:r>
          </w:p>
        </w:tc>
      </w:tr>
    </w:tbl>
    <w:p w14:paraId="4C6F187F" w14:textId="4923CEB8" w:rsidR="00B95CF6" w:rsidRDefault="00B95CF6" w:rsidP="00B95CF6">
      <w:pPr>
        <w:pStyle w:val="Caption"/>
        <w:keepNext/>
      </w:pPr>
      <w:r>
        <w:t xml:space="preserve">Table </w:t>
      </w:r>
      <w:r w:rsidR="00E133B7">
        <w:rPr>
          <w:noProof/>
        </w:rPr>
        <w:t>1</w:t>
      </w:r>
      <w:r w:rsidR="00B04F8F">
        <w:rPr>
          <w:noProof/>
        </w:rPr>
        <w:t>4</w:t>
      </w:r>
      <w:r>
        <w:t>: Production Environment Details</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5"/>
        <w:gridCol w:w="1561"/>
        <w:gridCol w:w="1219"/>
        <w:gridCol w:w="1050"/>
        <w:gridCol w:w="1107"/>
        <w:gridCol w:w="1070"/>
        <w:gridCol w:w="2113"/>
      </w:tblGrid>
      <w:tr w:rsidR="00E133B7" w:rsidRPr="009E21A3" w14:paraId="260FE7BE" w14:textId="77777777" w:rsidTr="00F6094E">
        <w:trPr>
          <w:cantSplit/>
          <w:trHeight w:val="260"/>
          <w:tblHeader/>
          <w:jc w:val="center"/>
        </w:trPr>
        <w:tc>
          <w:tcPr>
            <w:tcW w:w="1235" w:type="dxa"/>
            <w:tcBorders>
              <w:top w:val="single" w:sz="4" w:space="0" w:color="auto"/>
              <w:left w:val="single" w:sz="4" w:space="0" w:color="auto"/>
              <w:bottom w:val="single" w:sz="4" w:space="0" w:color="auto"/>
              <w:right w:val="single" w:sz="4" w:space="0" w:color="auto"/>
            </w:tcBorders>
            <w:shd w:val="clear" w:color="auto" w:fill="BFBFBF"/>
            <w:vAlign w:val="center"/>
          </w:tcPr>
          <w:p w14:paraId="5D0BA4B0" w14:textId="77777777" w:rsidR="00E133B7" w:rsidRPr="009E21A3" w:rsidRDefault="00E133B7" w:rsidP="00AC352C">
            <w:pPr>
              <w:pStyle w:val="TableColumnHeading"/>
            </w:pPr>
            <w:r>
              <w:t>Server Name</w:t>
            </w:r>
          </w:p>
        </w:tc>
        <w:tc>
          <w:tcPr>
            <w:tcW w:w="1561" w:type="dxa"/>
            <w:tcBorders>
              <w:top w:val="single" w:sz="4" w:space="0" w:color="auto"/>
              <w:left w:val="single" w:sz="4" w:space="0" w:color="auto"/>
              <w:bottom w:val="single" w:sz="4" w:space="0" w:color="auto"/>
              <w:right w:val="single" w:sz="4" w:space="0" w:color="auto"/>
            </w:tcBorders>
            <w:shd w:val="clear" w:color="auto" w:fill="BFBFBF"/>
            <w:vAlign w:val="center"/>
          </w:tcPr>
          <w:p w14:paraId="22B9EB00" w14:textId="77777777" w:rsidR="00E133B7" w:rsidRPr="009E21A3" w:rsidRDefault="00E133B7" w:rsidP="00AC352C">
            <w:pPr>
              <w:pStyle w:val="TableColumnHeading"/>
            </w:pPr>
            <w:r>
              <w:t>Environment Tier</w:t>
            </w:r>
          </w:p>
        </w:tc>
        <w:tc>
          <w:tcPr>
            <w:tcW w:w="1219" w:type="dxa"/>
            <w:tcBorders>
              <w:top w:val="single" w:sz="4" w:space="0" w:color="auto"/>
              <w:left w:val="single" w:sz="4" w:space="0" w:color="auto"/>
              <w:bottom w:val="single" w:sz="4" w:space="0" w:color="auto"/>
              <w:right w:val="single" w:sz="4" w:space="0" w:color="auto"/>
            </w:tcBorders>
            <w:shd w:val="clear" w:color="auto" w:fill="BFBFBF"/>
            <w:vAlign w:val="center"/>
          </w:tcPr>
          <w:p w14:paraId="30615A7B" w14:textId="77777777" w:rsidR="00E133B7" w:rsidRPr="009E21A3" w:rsidRDefault="00E133B7" w:rsidP="00AC352C">
            <w:pPr>
              <w:pStyle w:val="TableColumnHeading"/>
            </w:pPr>
            <w:r>
              <w:t>Hardware Version</w:t>
            </w:r>
          </w:p>
        </w:tc>
        <w:tc>
          <w:tcPr>
            <w:tcW w:w="1050" w:type="dxa"/>
            <w:tcBorders>
              <w:top w:val="single" w:sz="4" w:space="0" w:color="auto"/>
              <w:left w:val="single" w:sz="4" w:space="0" w:color="auto"/>
              <w:bottom w:val="single" w:sz="4" w:space="0" w:color="auto"/>
              <w:right w:val="single" w:sz="4" w:space="0" w:color="auto"/>
            </w:tcBorders>
            <w:shd w:val="clear" w:color="auto" w:fill="BFBFBF"/>
            <w:vAlign w:val="center"/>
          </w:tcPr>
          <w:p w14:paraId="21D8E791" w14:textId="77777777" w:rsidR="00E133B7" w:rsidRPr="009E21A3" w:rsidRDefault="00E133B7" w:rsidP="00AC352C">
            <w:pPr>
              <w:pStyle w:val="TableColumnHeading"/>
            </w:pPr>
            <w:r>
              <w:t>OS</w:t>
            </w:r>
          </w:p>
        </w:tc>
        <w:tc>
          <w:tcPr>
            <w:tcW w:w="1107" w:type="dxa"/>
            <w:tcBorders>
              <w:top w:val="single" w:sz="4" w:space="0" w:color="auto"/>
              <w:left w:val="single" w:sz="4" w:space="0" w:color="auto"/>
              <w:bottom w:val="single" w:sz="4" w:space="0" w:color="auto"/>
              <w:right w:val="single" w:sz="4" w:space="0" w:color="auto"/>
            </w:tcBorders>
            <w:shd w:val="clear" w:color="auto" w:fill="BFBFBF"/>
            <w:vAlign w:val="center"/>
          </w:tcPr>
          <w:p w14:paraId="19387913" w14:textId="77777777" w:rsidR="00E133B7" w:rsidRPr="009E21A3" w:rsidRDefault="00E133B7" w:rsidP="00AC352C">
            <w:pPr>
              <w:pStyle w:val="TableColumnHeading"/>
            </w:pPr>
            <w:r>
              <w:t>Memory (GB)</w:t>
            </w:r>
          </w:p>
        </w:tc>
        <w:tc>
          <w:tcPr>
            <w:tcW w:w="1070" w:type="dxa"/>
            <w:tcBorders>
              <w:top w:val="single" w:sz="4" w:space="0" w:color="auto"/>
              <w:left w:val="single" w:sz="4" w:space="0" w:color="auto"/>
              <w:bottom w:val="single" w:sz="4" w:space="0" w:color="auto"/>
              <w:right w:val="single" w:sz="4" w:space="0" w:color="auto"/>
            </w:tcBorders>
            <w:shd w:val="clear" w:color="auto" w:fill="BFBFBF"/>
            <w:vAlign w:val="center"/>
          </w:tcPr>
          <w:p w14:paraId="268987C0" w14:textId="77777777" w:rsidR="00E133B7" w:rsidRPr="009E21A3" w:rsidRDefault="00E133B7" w:rsidP="00AC352C">
            <w:pPr>
              <w:pStyle w:val="TableColumnHeading"/>
            </w:pPr>
            <w:r>
              <w:t>CPU count</w:t>
            </w:r>
          </w:p>
        </w:tc>
        <w:tc>
          <w:tcPr>
            <w:tcW w:w="2113" w:type="dxa"/>
            <w:tcBorders>
              <w:top w:val="single" w:sz="4" w:space="0" w:color="auto"/>
              <w:left w:val="single" w:sz="4" w:space="0" w:color="auto"/>
              <w:bottom w:val="single" w:sz="4" w:space="0" w:color="auto"/>
              <w:right w:val="single" w:sz="4" w:space="0" w:color="auto"/>
            </w:tcBorders>
            <w:shd w:val="clear" w:color="auto" w:fill="BFBFBF"/>
            <w:vAlign w:val="center"/>
          </w:tcPr>
          <w:p w14:paraId="05298CEC" w14:textId="71AF1709" w:rsidR="00E133B7" w:rsidRPr="009E21A3" w:rsidRDefault="00E133B7" w:rsidP="00E133B7">
            <w:pPr>
              <w:pStyle w:val="TableColumnHeading"/>
            </w:pPr>
            <w:r>
              <w:t>Total Disk Space</w:t>
            </w:r>
          </w:p>
        </w:tc>
      </w:tr>
      <w:tr w:rsidR="00E133B7" w:rsidRPr="009E21A3" w14:paraId="1EE1F7BA"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4B3A2BBB"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1AC7842" w14:textId="77777777" w:rsidR="00E133B7" w:rsidRPr="009E21A3" w:rsidRDefault="00E133B7" w:rsidP="00E60936">
            <w:pPr>
              <w:pStyle w:val="TableText1"/>
            </w:pPr>
            <w:r>
              <w:t xml:space="preserve">Web Service  </w:t>
            </w:r>
          </w:p>
        </w:tc>
        <w:tc>
          <w:tcPr>
            <w:tcW w:w="1219" w:type="dxa"/>
            <w:tcBorders>
              <w:left w:val="single" w:sz="4" w:space="0" w:color="auto"/>
              <w:right w:val="single" w:sz="4" w:space="0" w:color="auto"/>
            </w:tcBorders>
            <w:shd w:val="clear" w:color="auto" w:fill="auto"/>
          </w:tcPr>
          <w:p w14:paraId="09A847DA" w14:textId="77777777" w:rsidR="00E133B7" w:rsidRPr="00BD14C0" w:rsidRDefault="00E133B7" w:rsidP="00E60936">
            <w:pPr>
              <w:pStyle w:val="TableText1"/>
              <w:rPr>
                <w:rFonts w:cs="Arial"/>
              </w:rPr>
            </w:pPr>
            <w:r>
              <w:rPr>
                <w:rFonts w:cs="Arial"/>
              </w:rPr>
              <w:t>M620</w:t>
            </w:r>
          </w:p>
        </w:tc>
        <w:tc>
          <w:tcPr>
            <w:tcW w:w="1050" w:type="dxa"/>
            <w:tcBorders>
              <w:left w:val="single" w:sz="4" w:space="0" w:color="auto"/>
              <w:right w:val="single" w:sz="4" w:space="0" w:color="auto"/>
            </w:tcBorders>
            <w:shd w:val="clear" w:color="auto" w:fill="auto"/>
          </w:tcPr>
          <w:p w14:paraId="17D923D4"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0040473F"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3CF9FD73"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5D7CFC25" w14:textId="77777777" w:rsidR="00E133B7" w:rsidRPr="00087CE1" w:rsidRDefault="00E133B7" w:rsidP="00E60936">
            <w:pPr>
              <w:pStyle w:val="TableText1"/>
              <w:jc w:val="center"/>
            </w:pPr>
            <w:r>
              <w:t>512 GB</w:t>
            </w:r>
          </w:p>
        </w:tc>
      </w:tr>
      <w:tr w:rsidR="00E133B7" w:rsidRPr="009E21A3" w14:paraId="3FE8FFC2"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5DE95DB4"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5CBCB900" w14:textId="77777777" w:rsidR="00E133B7" w:rsidRPr="009E21A3" w:rsidRDefault="00E133B7" w:rsidP="00E60936">
            <w:pPr>
              <w:pStyle w:val="TableText1"/>
            </w:pPr>
            <w:r>
              <w:t>Web Service</w:t>
            </w:r>
          </w:p>
        </w:tc>
        <w:tc>
          <w:tcPr>
            <w:tcW w:w="1219" w:type="dxa"/>
            <w:tcBorders>
              <w:left w:val="single" w:sz="4" w:space="0" w:color="auto"/>
              <w:right w:val="single" w:sz="4" w:space="0" w:color="auto"/>
            </w:tcBorders>
            <w:shd w:val="clear" w:color="auto" w:fill="auto"/>
          </w:tcPr>
          <w:p w14:paraId="05E69C37"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7B03AE9D"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574EA58F"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7F3247C5"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46F85530" w14:textId="77777777" w:rsidR="00E133B7" w:rsidRPr="00087CE1" w:rsidRDefault="00E133B7" w:rsidP="00E60936">
            <w:pPr>
              <w:pStyle w:val="TableText1"/>
              <w:jc w:val="center"/>
            </w:pPr>
            <w:r>
              <w:t>512 GB</w:t>
            </w:r>
          </w:p>
        </w:tc>
      </w:tr>
      <w:tr w:rsidR="00E133B7" w:rsidRPr="009E21A3" w14:paraId="4C503E31"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68A88FD7"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25A30732"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1448819B"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3CA0CA7C"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7F84D335"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25A78221"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2637F8CB" w14:textId="77777777" w:rsidR="00E133B7" w:rsidRPr="00087CE1" w:rsidRDefault="00E133B7" w:rsidP="00E60936">
            <w:pPr>
              <w:pStyle w:val="TableText1"/>
              <w:jc w:val="center"/>
            </w:pPr>
            <w:r>
              <w:t>512 GB</w:t>
            </w:r>
          </w:p>
        </w:tc>
      </w:tr>
      <w:tr w:rsidR="00E133B7" w:rsidRPr="009E21A3" w14:paraId="176BBBED"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3D6EAB5A"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59B07575"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7817908C"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3B113F13"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FAD8B41"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5FC3FDCD"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7CEC7C5B" w14:textId="77777777" w:rsidR="00E133B7" w:rsidRPr="00087CE1" w:rsidRDefault="00E133B7" w:rsidP="00E60936">
            <w:pPr>
              <w:pStyle w:val="TableText1"/>
              <w:jc w:val="center"/>
            </w:pPr>
            <w:r>
              <w:t>512 GB</w:t>
            </w:r>
          </w:p>
        </w:tc>
      </w:tr>
      <w:tr w:rsidR="00E133B7" w:rsidRPr="009E21A3" w14:paraId="1EFDACBD"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1B153928"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83E8701"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44D086C2" w14:textId="77777777" w:rsidR="00E133B7" w:rsidRPr="00BD14C0" w:rsidRDefault="00E133B7" w:rsidP="00E60936">
            <w:pPr>
              <w:pStyle w:val="TableText1"/>
              <w:rPr>
                <w:rFonts w:cs="Arial"/>
              </w:rPr>
            </w:pPr>
            <w:r>
              <w:rPr>
                <w:rFonts w:cs="Arial"/>
              </w:rPr>
              <w:t>M820</w:t>
            </w:r>
          </w:p>
        </w:tc>
        <w:tc>
          <w:tcPr>
            <w:tcW w:w="1050" w:type="dxa"/>
            <w:tcBorders>
              <w:left w:val="single" w:sz="4" w:space="0" w:color="auto"/>
              <w:right w:val="single" w:sz="4" w:space="0" w:color="auto"/>
            </w:tcBorders>
            <w:shd w:val="clear" w:color="auto" w:fill="auto"/>
          </w:tcPr>
          <w:p w14:paraId="0ECE9539"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263F6FE5" w14:textId="77777777" w:rsidR="00E133B7" w:rsidRPr="009E21A3"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6AB462E7" w14:textId="77777777" w:rsidR="00E133B7" w:rsidRPr="009E21A3" w:rsidRDefault="00E133B7" w:rsidP="00E60936">
            <w:pPr>
              <w:pStyle w:val="TableText1"/>
              <w:jc w:val="center"/>
            </w:pPr>
            <w:r>
              <w:t>16 cores</w:t>
            </w:r>
          </w:p>
        </w:tc>
        <w:tc>
          <w:tcPr>
            <w:tcW w:w="2113" w:type="dxa"/>
            <w:tcBorders>
              <w:left w:val="single" w:sz="4" w:space="0" w:color="auto"/>
              <w:right w:val="single" w:sz="4" w:space="0" w:color="auto"/>
            </w:tcBorders>
            <w:shd w:val="clear" w:color="auto" w:fill="auto"/>
          </w:tcPr>
          <w:p w14:paraId="25433965" w14:textId="77777777" w:rsidR="00E133B7" w:rsidRPr="009E21A3" w:rsidRDefault="00E133B7" w:rsidP="00E60936">
            <w:pPr>
              <w:pStyle w:val="TableText1"/>
              <w:jc w:val="center"/>
            </w:pPr>
            <w:r>
              <w:t>1 TB</w:t>
            </w:r>
          </w:p>
        </w:tc>
      </w:tr>
      <w:tr w:rsidR="00E133B7" w:rsidRPr="009E21A3" w14:paraId="17690825"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04D8885C"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01F3DFA8" w14:textId="77777777" w:rsidR="00E133B7" w:rsidRPr="009E21A3" w:rsidRDefault="00E133B7" w:rsidP="00E60936">
            <w:pPr>
              <w:pStyle w:val="TableText1"/>
            </w:pPr>
            <w:r>
              <w:t>Database</w:t>
            </w:r>
          </w:p>
        </w:tc>
        <w:tc>
          <w:tcPr>
            <w:tcW w:w="1219" w:type="dxa"/>
            <w:tcBorders>
              <w:left w:val="single" w:sz="4" w:space="0" w:color="auto"/>
              <w:right w:val="single" w:sz="4" w:space="0" w:color="auto"/>
            </w:tcBorders>
            <w:shd w:val="clear" w:color="auto" w:fill="auto"/>
          </w:tcPr>
          <w:p w14:paraId="0CAA1F1F" w14:textId="77777777" w:rsidR="00E133B7" w:rsidRPr="00BD14C0" w:rsidRDefault="00E133B7" w:rsidP="00E60936">
            <w:pPr>
              <w:pStyle w:val="TableText1"/>
            </w:pPr>
            <w:r>
              <w:rPr>
                <w:rFonts w:cs="Arial"/>
              </w:rPr>
              <w:t>M820</w:t>
            </w:r>
          </w:p>
        </w:tc>
        <w:tc>
          <w:tcPr>
            <w:tcW w:w="1050" w:type="dxa"/>
            <w:tcBorders>
              <w:left w:val="single" w:sz="4" w:space="0" w:color="auto"/>
              <w:right w:val="single" w:sz="4" w:space="0" w:color="auto"/>
            </w:tcBorders>
            <w:shd w:val="clear" w:color="auto" w:fill="auto"/>
          </w:tcPr>
          <w:p w14:paraId="75788CE4"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2CC1F0F5" w14:textId="77777777" w:rsidR="00E133B7" w:rsidRPr="009E21A3"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2745A9C4" w14:textId="77777777" w:rsidR="00E133B7" w:rsidRPr="009E21A3" w:rsidRDefault="00E133B7" w:rsidP="00E60936">
            <w:pPr>
              <w:pStyle w:val="TableText1"/>
              <w:jc w:val="center"/>
            </w:pPr>
            <w:r>
              <w:t>16 cores</w:t>
            </w:r>
          </w:p>
        </w:tc>
        <w:tc>
          <w:tcPr>
            <w:tcW w:w="2113" w:type="dxa"/>
            <w:tcBorders>
              <w:left w:val="single" w:sz="4" w:space="0" w:color="auto"/>
              <w:right w:val="single" w:sz="4" w:space="0" w:color="auto"/>
            </w:tcBorders>
            <w:shd w:val="clear" w:color="auto" w:fill="auto"/>
          </w:tcPr>
          <w:p w14:paraId="368E97F9" w14:textId="77777777" w:rsidR="00E133B7" w:rsidRPr="009E21A3" w:rsidRDefault="00E133B7" w:rsidP="00E60936">
            <w:pPr>
              <w:pStyle w:val="TableText1"/>
              <w:jc w:val="center"/>
            </w:pPr>
            <w:r>
              <w:t>1 TB</w:t>
            </w:r>
          </w:p>
        </w:tc>
      </w:tr>
      <w:tr w:rsidR="00E133B7" w:rsidRPr="009E21A3" w14:paraId="696F64D9"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336A415E" w14:textId="77777777" w:rsidR="00E133B7" w:rsidRPr="009E21A3" w:rsidRDefault="00E133B7" w:rsidP="00E60936">
            <w:pPr>
              <w:pStyle w:val="TableText1"/>
            </w:pPr>
            <w:r>
              <w:t>xxx</w:t>
            </w:r>
          </w:p>
        </w:tc>
        <w:tc>
          <w:tcPr>
            <w:tcW w:w="1561" w:type="dxa"/>
            <w:tcBorders>
              <w:top w:val="single" w:sz="4" w:space="0" w:color="auto"/>
              <w:left w:val="single" w:sz="4" w:space="0" w:color="auto"/>
              <w:bottom w:val="single" w:sz="4" w:space="0" w:color="auto"/>
              <w:right w:val="single" w:sz="4" w:space="0" w:color="auto"/>
            </w:tcBorders>
          </w:tcPr>
          <w:p w14:paraId="0E5A8965" w14:textId="77777777" w:rsidR="00E133B7" w:rsidRPr="009E21A3" w:rsidRDefault="00E133B7" w:rsidP="00E60936">
            <w:pPr>
              <w:pStyle w:val="TableText1"/>
            </w:pPr>
            <w:r>
              <w:t>xxx</w:t>
            </w:r>
          </w:p>
        </w:tc>
        <w:tc>
          <w:tcPr>
            <w:tcW w:w="1219" w:type="dxa"/>
            <w:tcBorders>
              <w:left w:val="single" w:sz="4" w:space="0" w:color="auto"/>
              <w:right w:val="single" w:sz="4" w:space="0" w:color="auto"/>
            </w:tcBorders>
            <w:shd w:val="clear" w:color="auto" w:fill="auto"/>
          </w:tcPr>
          <w:p w14:paraId="69932DC4" w14:textId="77777777" w:rsidR="00E133B7" w:rsidRPr="00BD14C0" w:rsidRDefault="00E133B7" w:rsidP="00E60936">
            <w:pPr>
              <w:pStyle w:val="TableText1"/>
              <w:rPr>
                <w:rFonts w:cs="Arial"/>
              </w:rPr>
            </w:pPr>
            <w:r>
              <w:rPr>
                <w:rFonts w:cs="Arial"/>
              </w:rPr>
              <w:t>xxx</w:t>
            </w:r>
          </w:p>
        </w:tc>
        <w:tc>
          <w:tcPr>
            <w:tcW w:w="1050" w:type="dxa"/>
            <w:tcBorders>
              <w:left w:val="single" w:sz="4" w:space="0" w:color="auto"/>
              <w:right w:val="single" w:sz="4" w:space="0" w:color="auto"/>
            </w:tcBorders>
            <w:shd w:val="clear" w:color="auto" w:fill="auto"/>
          </w:tcPr>
          <w:p w14:paraId="4E4F9ACF" w14:textId="77777777" w:rsidR="00E133B7" w:rsidRPr="00896272" w:rsidRDefault="00E133B7" w:rsidP="00E60936">
            <w:pPr>
              <w:pStyle w:val="TableText1"/>
              <w:jc w:val="center"/>
            </w:pPr>
            <w:r>
              <w:t>xxx</w:t>
            </w:r>
          </w:p>
        </w:tc>
        <w:tc>
          <w:tcPr>
            <w:tcW w:w="1107" w:type="dxa"/>
            <w:tcBorders>
              <w:left w:val="single" w:sz="4" w:space="0" w:color="auto"/>
              <w:right w:val="single" w:sz="4" w:space="0" w:color="auto"/>
            </w:tcBorders>
            <w:shd w:val="clear" w:color="auto" w:fill="auto"/>
          </w:tcPr>
          <w:p w14:paraId="5EF2D289" w14:textId="77777777" w:rsidR="00E133B7" w:rsidRPr="009E21A3" w:rsidRDefault="00E133B7" w:rsidP="00E60936">
            <w:pPr>
              <w:pStyle w:val="TableText1"/>
              <w:jc w:val="center"/>
            </w:pPr>
            <w:r>
              <w:t>xxx</w:t>
            </w:r>
          </w:p>
        </w:tc>
        <w:tc>
          <w:tcPr>
            <w:tcW w:w="1070" w:type="dxa"/>
            <w:tcBorders>
              <w:left w:val="single" w:sz="4" w:space="0" w:color="auto"/>
              <w:right w:val="single" w:sz="4" w:space="0" w:color="auto"/>
            </w:tcBorders>
            <w:shd w:val="clear" w:color="auto" w:fill="auto"/>
          </w:tcPr>
          <w:p w14:paraId="2483BBB8" w14:textId="77777777" w:rsidR="00E133B7" w:rsidRPr="009E21A3" w:rsidRDefault="00E133B7" w:rsidP="00E60936">
            <w:pPr>
              <w:pStyle w:val="TableText1"/>
              <w:jc w:val="center"/>
            </w:pPr>
            <w:r>
              <w:t>xxx</w:t>
            </w:r>
          </w:p>
        </w:tc>
        <w:tc>
          <w:tcPr>
            <w:tcW w:w="2113" w:type="dxa"/>
            <w:tcBorders>
              <w:left w:val="single" w:sz="4" w:space="0" w:color="auto"/>
              <w:right w:val="single" w:sz="4" w:space="0" w:color="auto"/>
            </w:tcBorders>
            <w:shd w:val="clear" w:color="auto" w:fill="auto"/>
          </w:tcPr>
          <w:p w14:paraId="6CC55589" w14:textId="77777777" w:rsidR="00E133B7" w:rsidRPr="009E21A3" w:rsidRDefault="00E133B7" w:rsidP="00E60936">
            <w:pPr>
              <w:pStyle w:val="TableText1"/>
              <w:jc w:val="center"/>
            </w:pPr>
            <w:r>
              <w:t>xxx</w:t>
            </w:r>
          </w:p>
        </w:tc>
      </w:tr>
      <w:tr w:rsidR="00E133B7" w:rsidRPr="009E21A3" w14:paraId="4D7DAF28"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717CD13D" w14:textId="77777777" w:rsidR="00E133B7" w:rsidRPr="009E21A3" w:rsidRDefault="00E133B7" w:rsidP="00E60936">
            <w:pPr>
              <w:pStyle w:val="TableText1"/>
            </w:pPr>
            <w:r>
              <w:t>xxx</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5C740D64" w14:textId="77777777" w:rsidR="00E133B7" w:rsidRPr="009E21A3" w:rsidRDefault="00E133B7" w:rsidP="00E60936">
            <w:pPr>
              <w:pStyle w:val="TableText1"/>
            </w:pPr>
            <w:r>
              <w:t>xxx</w:t>
            </w:r>
          </w:p>
        </w:tc>
        <w:tc>
          <w:tcPr>
            <w:tcW w:w="1219" w:type="dxa"/>
            <w:tcBorders>
              <w:left w:val="single" w:sz="4" w:space="0" w:color="auto"/>
              <w:bottom w:val="single" w:sz="4" w:space="0" w:color="auto"/>
              <w:right w:val="single" w:sz="4" w:space="0" w:color="auto"/>
            </w:tcBorders>
            <w:shd w:val="clear" w:color="auto" w:fill="auto"/>
          </w:tcPr>
          <w:p w14:paraId="0E9CAB6F" w14:textId="77777777" w:rsidR="00E133B7" w:rsidRPr="00BD14C0" w:rsidRDefault="00E133B7" w:rsidP="00E60936">
            <w:pPr>
              <w:pStyle w:val="TableText1"/>
            </w:pPr>
            <w:r>
              <w:t>xxx</w:t>
            </w:r>
          </w:p>
        </w:tc>
        <w:tc>
          <w:tcPr>
            <w:tcW w:w="1050" w:type="dxa"/>
            <w:tcBorders>
              <w:left w:val="single" w:sz="4" w:space="0" w:color="auto"/>
              <w:bottom w:val="single" w:sz="4" w:space="0" w:color="auto"/>
              <w:right w:val="single" w:sz="4" w:space="0" w:color="auto"/>
            </w:tcBorders>
            <w:shd w:val="clear" w:color="auto" w:fill="auto"/>
          </w:tcPr>
          <w:p w14:paraId="2B69739A" w14:textId="77777777" w:rsidR="00E133B7" w:rsidRPr="00896272" w:rsidRDefault="00E133B7" w:rsidP="00E60936">
            <w:pPr>
              <w:pStyle w:val="TableText1"/>
              <w:jc w:val="center"/>
            </w:pPr>
            <w:r>
              <w:t>xxx</w:t>
            </w:r>
          </w:p>
        </w:tc>
        <w:tc>
          <w:tcPr>
            <w:tcW w:w="1107" w:type="dxa"/>
            <w:tcBorders>
              <w:left w:val="single" w:sz="4" w:space="0" w:color="auto"/>
              <w:bottom w:val="single" w:sz="4" w:space="0" w:color="auto"/>
              <w:right w:val="single" w:sz="4" w:space="0" w:color="auto"/>
            </w:tcBorders>
            <w:shd w:val="clear" w:color="auto" w:fill="auto"/>
          </w:tcPr>
          <w:p w14:paraId="0784B038" w14:textId="77777777" w:rsidR="00E133B7" w:rsidRPr="009E21A3" w:rsidRDefault="00E133B7" w:rsidP="00E60936">
            <w:pPr>
              <w:pStyle w:val="TableText1"/>
              <w:jc w:val="center"/>
            </w:pPr>
            <w:r>
              <w:t>xxx</w:t>
            </w:r>
          </w:p>
        </w:tc>
        <w:tc>
          <w:tcPr>
            <w:tcW w:w="1070" w:type="dxa"/>
            <w:tcBorders>
              <w:left w:val="single" w:sz="4" w:space="0" w:color="auto"/>
              <w:bottom w:val="single" w:sz="4" w:space="0" w:color="auto"/>
              <w:right w:val="single" w:sz="4" w:space="0" w:color="auto"/>
            </w:tcBorders>
            <w:shd w:val="clear" w:color="auto" w:fill="auto"/>
          </w:tcPr>
          <w:p w14:paraId="0868FC95" w14:textId="77777777" w:rsidR="00E133B7" w:rsidRPr="009E21A3" w:rsidRDefault="00E133B7" w:rsidP="00E60936">
            <w:pPr>
              <w:pStyle w:val="TableText1"/>
              <w:jc w:val="center"/>
            </w:pPr>
            <w:r>
              <w:t>xxx</w:t>
            </w:r>
          </w:p>
        </w:tc>
        <w:tc>
          <w:tcPr>
            <w:tcW w:w="2113" w:type="dxa"/>
            <w:tcBorders>
              <w:left w:val="single" w:sz="4" w:space="0" w:color="auto"/>
              <w:bottom w:val="single" w:sz="4" w:space="0" w:color="auto"/>
              <w:right w:val="single" w:sz="4" w:space="0" w:color="auto"/>
            </w:tcBorders>
            <w:shd w:val="clear" w:color="auto" w:fill="auto"/>
          </w:tcPr>
          <w:p w14:paraId="3EAEA85C" w14:textId="77777777" w:rsidR="00E133B7" w:rsidRPr="009E21A3" w:rsidRDefault="00E133B7" w:rsidP="00E60936">
            <w:pPr>
              <w:pStyle w:val="TableText1"/>
              <w:jc w:val="center"/>
            </w:pPr>
            <w:r>
              <w:t>xxx</w:t>
            </w:r>
          </w:p>
        </w:tc>
      </w:tr>
    </w:tbl>
    <w:p w14:paraId="3A0E2A07" w14:textId="77777777" w:rsidR="00B95CF6" w:rsidRDefault="00B95CF6" w:rsidP="000E735B">
      <w:pPr>
        <w:spacing w:after="240"/>
        <w:jc w:val="both"/>
        <w:rPr>
          <w:rFonts w:cs="Arial"/>
          <w:sz w:val="24"/>
          <w:szCs w:val="24"/>
        </w:rPr>
      </w:pPr>
    </w:p>
    <w:p w14:paraId="4C438B24" w14:textId="729DDF29" w:rsidR="00CF1F57" w:rsidRDefault="000E735B" w:rsidP="002A634A">
      <w:pPr>
        <w:pStyle w:val="Heading2"/>
      </w:pPr>
      <w:bookmarkStart w:id="78" w:name="_Toc4421023"/>
      <w:r>
        <w:t>Assumptions, Constraints</w:t>
      </w:r>
      <w:r w:rsidR="008D6FE4">
        <w:t>,</w:t>
      </w:r>
      <w:r w:rsidR="005361D4">
        <w:t xml:space="preserve"> Risks</w:t>
      </w:r>
      <w:r>
        <w:t xml:space="preserve"> and Dependencies</w:t>
      </w:r>
      <w:bookmarkEnd w:id="78"/>
    </w:p>
    <w:p w14:paraId="17F05F7D" w14:textId="71A0CCE4" w:rsidR="005361D4" w:rsidRDefault="005361D4" w:rsidP="000E735B">
      <w:pPr>
        <w:pStyle w:val="Heading3"/>
      </w:pPr>
      <w:bookmarkStart w:id="79" w:name="_Toc4421024"/>
      <w:r w:rsidRPr="005361D4">
        <w:t>Assumptions</w:t>
      </w:r>
      <w:bookmarkEnd w:id="79"/>
    </w:p>
    <w:p w14:paraId="2407A09C" w14:textId="304D4049" w:rsidR="005361D4" w:rsidRPr="00AF7605" w:rsidRDefault="00EC12B7" w:rsidP="00AF7605">
      <w:pPr>
        <w:spacing w:after="240"/>
        <w:rPr>
          <w:sz w:val="24"/>
          <w:szCs w:val="24"/>
        </w:rPr>
      </w:pPr>
      <w:r>
        <w:rPr>
          <w:sz w:val="24"/>
          <w:szCs w:val="24"/>
        </w:rPr>
        <w:t>&lt;</w:t>
      </w:r>
      <w:r w:rsidR="005361D4" w:rsidRPr="00AF7605">
        <w:rPr>
          <w:sz w:val="24"/>
          <w:szCs w:val="24"/>
        </w:rPr>
        <w:t>Assumptions should be documented concerning the available release software, test environment, dependencies, tools, and test schedule associated with the performance test. Examples are shown below.</w:t>
      </w:r>
      <w:r>
        <w:rPr>
          <w:sz w:val="24"/>
          <w:szCs w:val="24"/>
        </w:rPr>
        <w:t>&gt;</w:t>
      </w:r>
    </w:p>
    <w:p w14:paraId="457C92DC" w14:textId="36BC643D" w:rsidR="00AE01B6" w:rsidRDefault="00AE01B6" w:rsidP="00AE01B6">
      <w:pPr>
        <w:pStyle w:val="Caption"/>
        <w:keepNext/>
      </w:pPr>
      <w:bookmarkStart w:id="80" w:name="_Toc420668170"/>
      <w:r>
        <w:t xml:space="preserve">Table </w:t>
      </w:r>
      <w:r w:rsidR="001924AF">
        <w:rPr>
          <w:noProof/>
        </w:rPr>
        <w:t>15</w:t>
      </w:r>
      <w:r>
        <w:t>: Assumptions</w:t>
      </w:r>
      <w:bookmarkEnd w:id="8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5361D4" w14:paraId="7438C7E6" w14:textId="77777777" w:rsidTr="001924AF">
        <w:trPr>
          <w:tblHeader/>
          <w:jc w:val="center"/>
        </w:trPr>
        <w:tc>
          <w:tcPr>
            <w:tcW w:w="990" w:type="dxa"/>
            <w:shd w:val="clear" w:color="auto" w:fill="BFBFBF"/>
          </w:tcPr>
          <w:p w14:paraId="2056040B" w14:textId="77777777" w:rsidR="005361D4" w:rsidRDefault="005361D4" w:rsidP="00AC352C">
            <w:pPr>
              <w:pStyle w:val="TableColumnHeading"/>
            </w:pPr>
            <w:r>
              <w:t>No.</w:t>
            </w:r>
          </w:p>
        </w:tc>
        <w:tc>
          <w:tcPr>
            <w:tcW w:w="8370" w:type="dxa"/>
            <w:shd w:val="clear" w:color="auto" w:fill="BFBFBF"/>
          </w:tcPr>
          <w:p w14:paraId="1EE5E2C1" w14:textId="77777777" w:rsidR="005361D4" w:rsidRDefault="005361D4" w:rsidP="00AC352C">
            <w:pPr>
              <w:pStyle w:val="TableColumnHeading"/>
            </w:pPr>
            <w:r>
              <w:t>Assumption</w:t>
            </w:r>
          </w:p>
        </w:tc>
      </w:tr>
      <w:tr w:rsidR="005361D4" w14:paraId="6DAE8A25" w14:textId="77777777" w:rsidTr="00A11BED">
        <w:trPr>
          <w:jc w:val="center"/>
        </w:trPr>
        <w:tc>
          <w:tcPr>
            <w:tcW w:w="990" w:type="dxa"/>
          </w:tcPr>
          <w:p w14:paraId="4159AED4" w14:textId="77777777" w:rsidR="005361D4" w:rsidRDefault="005361D4" w:rsidP="00AE01B6">
            <w:pPr>
              <w:pStyle w:val="TableText1"/>
              <w:jc w:val="center"/>
            </w:pPr>
            <w:r>
              <w:t>1</w:t>
            </w:r>
          </w:p>
        </w:tc>
        <w:tc>
          <w:tcPr>
            <w:tcW w:w="8370" w:type="dxa"/>
          </w:tcPr>
          <w:p w14:paraId="2894C0A0" w14:textId="67BFA4FE" w:rsidR="005361D4" w:rsidRDefault="007156F2" w:rsidP="007156F2">
            <w:pPr>
              <w:pStyle w:val="TableText1"/>
            </w:pPr>
            <w:r>
              <w:t xml:space="preserve">Since the performance test environment is 50% scaled down of </w:t>
            </w:r>
            <w:r w:rsidR="00D805D4">
              <w:t xml:space="preserve">the </w:t>
            </w:r>
            <w:r w:rsidRPr="00D805D4">
              <w:rPr>
                <w:noProof/>
              </w:rPr>
              <w:t>production</w:t>
            </w:r>
            <w:r>
              <w:t xml:space="preserve"> environment, so 50% scaled-down load (of production) was considered in the tests</w:t>
            </w:r>
            <w:r w:rsidR="001D00E9">
              <w:t>.</w:t>
            </w:r>
          </w:p>
        </w:tc>
      </w:tr>
      <w:tr w:rsidR="005361D4" w14:paraId="36B9ECBC" w14:textId="77777777" w:rsidTr="00A11BED">
        <w:trPr>
          <w:jc w:val="center"/>
        </w:trPr>
        <w:tc>
          <w:tcPr>
            <w:tcW w:w="990" w:type="dxa"/>
          </w:tcPr>
          <w:p w14:paraId="5BF6AD58" w14:textId="77777777" w:rsidR="005361D4" w:rsidRDefault="005361D4" w:rsidP="00AE01B6">
            <w:pPr>
              <w:pStyle w:val="TableText1"/>
              <w:jc w:val="center"/>
            </w:pPr>
            <w:r>
              <w:t>2</w:t>
            </w:r>
          </w:p>
        </w:tc>
        <w:tc>
          <w:tcPr>
            <w:tcW w:w="8370" w:type="dxa"/>
          </w:tcPr>
          <w:p w14:paraId="2164E535" w14:textId="133CEDF1" w:rsidR="005361D4" w:rsidRDefault="007156F2" w:rsidP="001D00E9">
            <w:pPr>
              <w:pStyle w:val="TableText1"/>
            </w:pPr>
            <w:r>
              <w:rPr>
                <w:noProof/>
              </w:rPr>
              <w:t>xxxxxxxxxxxxx</w:t>
            </w:r>
          </w:p>
        </w:tc>
      </w:tr>
      <w:tr w:rsidR="005361D4" w14:paraId="786DAE80" w14:textId="77777777" w:rsidTr="00A11BED">
        <w:trPr>
          <w:jc w:val="center"/>
        </w:trPr>
        <w:tc>
          <w:tcPr>
            <w:tcW w:w="990" w:type="dxa"/>
          </w:tcPr>
          <w:p w14:paraId="15BBB0E8" w14:textId="77777777" w:rsidR="005361D4" w:rsidRDefault="005361D4" w:rsidP="00AE01B6">
            <w:pPr>
              <w:pStyle w:val="TableText1"/>
              <w:jc w:val="center"/>
            </w:pPr>
            <w:r>
              <w:lastRenderedPageBreak/>
              <w:t>3</w:t>
            </w:r>
          </w:p>
        </w:tc>
        <w:tc>
          <w:tcPr>
            <w:tcW w:w="8370" w:type="dxa"/>
          </w:tcPr>
          <w:p w14:paraId="5C7E6821" w14:textId="20CE3D29" w:rsidR="005361D4" w:rsidRDefault="007156F2" w:rsidP="00A11BED">
            <w:pPr>
              <w:pStyle w:val="TableText1"/>
            </w:pPr>
            <w:r>
              <w:t>xxxxxxxxxxxxx</w:t>
            </w:r>
          </w:p>
        </w:tc>
      </w:tr>
    </w:tbl>
    <w:p w14:paraId="046FCA24" w14:textId="2BADE7F9" w:rsidR="005361D4" w:rsidRDefault="005361D4" w:rsidP="000E735B">
      <w:pPr>
        <w:pStyle w:val="Heading3"/>
      </w:pPr>
      <w:bookmarkStart w:id="81" w:name="_Toc270581138"/>
      <w:bookmarkStart w:id="82" w:name="_Toc270581140"/>
      <w:bookmarkStart w:id="83" w:name="_Toc380963448"/>
      <w:bookmarkStart w:id="84" w:name="_Toc4421025"/>
      <w:bookmarkEnd w:id="81"/>
      <w:bookmarkEnd w:id="82"/>
      <w:r>
        <w:t>Constraints</w:t>
      </w:r>
      <w:bookmarkEnd w:id="83"/>
      <w:bookmarkEnd w:id="84"/>
    </w:p>
    <w:p w14:paraId="4FAA8AF6" w14:textId="0B671D32" w:rsidR="005361D4" w:rsidRPr="00AF7605" w:rsidRDefault="00A84B6D" w:rsidP="00AF7605">
      <w:pPr>
        <w:spacing w:after="240"/>
        <w:rPr>
          <w:sz w:val="24"/>
          <w:szCs w:val="24"/>
        </w:rPr>
      </w:pPr>
      <w:r>
        <w:rPr>
          <w:sz w:val="24"/>
          <w:szCs w:val="24"/>
        </w:rPr>
        <w:t>&lt;</w:t>
      </w:r>
      <w:r w:rsidR="005361D4" w:rsidRPr="00AF7605">
        <w:rPr>
          <w:sz w:val="24"/>
          <w:szCs w:val="24"/>
        </w:rPr>
        <w:t>Constraints should be documented concerning the available release software, test environment, dependencies, tools, test schedule, and other items pertaining to the performance test. Examples are shown below.</w:t>
      </w:r>
      <w:r>
        <w:rPr>
          <w:sz w:val="24"/>
          <w:szCs w:val="24"/>
        </w:rPr>
        <w:t>&gt;</w:t>
      </w:r>
    </w:p>
    <w:p w14:paraId="503BFAC5" w14:textId="5D4F4BC8" w:rsidR="00AE01B6" w:rsidRDefault="00AE01B6" w:rsidP="00AE01B6">
      <w:pPr>
        <w:pStyle w:val="Caption"/>
        <w:keepNext/>
      </w:pPr>
      <w:bookmarkStart w:id="85" w:name="_Toc420668171"/>
      <w:r>
        <w:t>Table</w:t>
      </w:r>
      <w:r w:rsidR="001924AF">
        <w:rPr>
          <w:noProof/>
        </w:rPr>
        <w:t xml:space="preserve"> 16</w:t>
      </w:r>
      <w:r>
        <w:t>: Constraints</w:t>
      </w:r>
      <w:bookmarkEnd w:id="85"/>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5361D4" w14:paraId="1A2EEEFB" w14:textId="77777777" w:rsidTr="001924AF">
        <w:trPr>
          <w:jc w:val="center"/>
        </w:trPr>
        <w:tc>
          <w:tcPr>
            <w:tcW w:w="720" w:type="dxa"/>
            <w:shd w:val="clear" w:color="auto" w:fill="BFBFBF"/>
          </w:tcPr>
          <w:p w14:paraId="4B58326C" w14:textId="77777777" w:rsidR="005361D4" w:rsidRDefault="005361D4" w:rsidP="00AC352C">
            <w:pPr>
              <w:pStyle w:val="TableColumnHeading"/>
            </w:pPr>
            <w:r>
              <w:t>No.</w:t>
            </w:r>
          </w:p>
        </w:tc>
        <w:tc>
          <w:tcPr>
            <w:tcW w:w="4091" w:type="dxa"/>
            <w:shd w:val="clear" w:color="auto" w:fill="BFBFBF"/>
          </w:tcPr>
          <w:p w14:paraId="11932CC8" w14:textId="77777777" w:rsidR="005361D4" w:rsidRDefault="005361D4" w:rsidP="00AC352C">
            <w:pPr>
              <w:pStyle w:val="TableColumnHeading"/>
            </w:pPr>
            <w:r>
              <w:t>Constraint</w:t>
            </w:r>
          </w:p>
        </w:tc>
        <w:tc>
          <w:tcPr>
            <w:tcW w:w="4549" w:type="dxa"/>
            <w:shd w:val="clear" w:color="auto" w:fill="BFBFBF"/>
          </w:tcPr>
          <w:p w14:paraId="5629BC70" w14:textId="77777777" w:rsidR="005361D4" w:rsidRDefault="005361D4" w:rsidP="00AC352C">
            <w:pPr>
              <w:pStyle w:val="TableColumnHeading"/>
            </w:pPr>
            <w:r>
              <w:t>Impact</w:t>
            </w:r>
          </w:p>
        </w:tc>
      </w:tr>
      <w:tr w:rsidR="005361D4" w14:paraId="46C26820" w14:textId="77777777" w:rsidTr="00AE01B6">
        <w:trPr>
          <w:jc w:val="center"/>
        </w:trPr>
        <w:tc>
          <w:tcPr>
            <w:tcW w:w="720" w:type="dxa"/>
          </w:tcPr>
          <w:p w14:paraId="1592C1F1" w14:textId="77777777" w:rsidR="005361D4" w:rsidRDefault="005361D4" w:rsidP="00AE01B6">
            <w:pPr>
              <w:pStyle w:val="TableText1"/>
              <w:jc w:val="center"/>
            </w:pPr>
            <w:r>
              <w:t>1</w:t>
            </w:r>
          </w:p>
        </w:tc>
        <w:tc>
          <w:tcPr>
            <w:tcW w:w="4091" w:type="dxa"/>
          </w:tcPr>
          <w:p w14:paraId="3A26FB37" w14:textId="77777777" w:rsidR="005361D4" w:rsidRDefault="005361D4" w:rsidP="00A11BED">
            <w:pPr>
              <w:pStyle w:val="TableText1"/>
            </w:pPr>
            <w:r>
              <w:t xml:space="preserve">The Performance Test environment has 50% of the servers that Production has. </w:t>
            </w:r>
          </w:p>
        </w:tc>
        <w:tc>
          <w:tcPr>
            <w:tcW w:w="4549" w:type="dxa"/>
          </w:tcPr>
          <w:p w14:paraId="04803D75" w14:textId="75E856D2" w:rsidR="005361D4" w:rsidRDefault="005361D4" w:rsidP="007156F2">
            <w:pPr>
              <w:pStyle w:val="TableText1"/>
            </w:pPr>
            <w:r>
              <w:t xml:space="preserve">The scaling factor of </w:t>
            </w:r>
            <w:r w:rsidR="001D1E8D">
              <w:t xml:space="preserve">the </w:t>
            </w:r>
            <w:r w:rsidRPr="001D1E8D">
              <w:rPr>
                <w:noProof/>
              </w:rPr>
              <w:t>Performance</w:t>
            </w:r>
            <w:r>
              <w:t xml:space="preserve"> Test to Production is 50%. All</w:t>
            </w:r>
            <w:r w:rsidR="007156F2">
              <w:t xml:space="preserve"> Production Load Models that were</w:t>
            </w:r>
            <w:r>
              <w:t xml:space="preserve"> executed in </w:t>
            </w:r>
            <w:r w:rsidR="001D1E8D">
              <w:t xml:space="preserve">the </w:t>
            </w:r>
            <w:r w:rsidRPr="001D1E8D">
              <w:rPr>
                <w:noProof/>
              </w:rPr>
              <w:t>Performance</w:t>
            </w:r>
            <w:r>
              <w:t xml:space="preserve"> Test </w:t>
            </w:r>
            <w:r w:rsidR="007156F2">
              <w:t>environment was</w:t>
            </w:r>
            <w:r>
              <w:t xml:space="preserve"> at 50% of the full Production load Model to represent a 100% Load</w:t>
            </w:r>
            <w:r w:rsidR="007156F2">
              <w:t>.</w:t>
            </w:r>
          </w:p>
        </w:tc>
      </w:tr>
      <w:tr w:rsidR="005361D4" w14:paraId="56ED121D" w14:textId="77777777" w:rsidTr="00AE01B6">
        <w:trPr>
          <w:jc w:val="center"/>
        </w:trPr>
        <w:tc>
          <w:tcPr>
            <w:tcW w:w="720" w:type="dxa"/>
          </w:tcPr>
          <w:p w14:paraId="2B217D6D" w14:textId="77777777" w:rsidR="005361D4" w:rsidRDefault="005361D4" w:rsidP="00AE01B6">
            <w:pPr>
              <w:pStyle w:val="TableText1"/>
              <w:jc w:val="center"/>
            </w:pPr>
            <w:r>
              <w:t>2</w:t>
            </w:r>
          </w:p>
        </w:tc>
        <w:tc>
          <w:tcPr>
            <w:tcW w:w="4091" w:type="dxa"/>
          </w:tcPr>
          <w:p w14:paraId="3ED5845B" w14:textId="2F9DF840" w:rsidR="005361D4" w:rsidRDefault="005361D4" w:rsidP="007156F2">
            <w:pPr>
              <w:pStyle w:val="TableText1"/>
            </w:pPr>
            <w:r>
              <w:t>The Performance Test en</w:t>
            </w:r>
            <w:r w:rsidR="007156F2">
              <w:t>vironment had</w:t>
            </w:r>
            <w:r>
              <w:t xml:space="preserve"> older data that Production ha</w:t>
            </w:r>
            <w:r w:rsidR="007156F2">
              <w:t>d</w:t>
            </w:r>
            <w:r>
              <w:t xml:space="preserve">, which </w:t>
            </w:r>
            <w:r w:rsidR="007156F2">
              <w:t xml:space="preserve">caused </w:t>
            </w:r>
            <w:r w:rsidR="00D805D4">
              <w:t xml:space="preserve">an </w:t>
            </w:r>
            <w:r w:rsidR="007156F2" w:rsidRPr="00D805D4">
              <w:rPr>
                <w:noProof/>
              </w:rPr>
              <w:t>error</w:t>
            </w:r>
            <w:r w:rsidR="007156F2">
              <w:t xml:space="preserve"> for </w:t>
            </w:r>
            <w:r>
              <w:t>some of the data scenarios.</w:t>
            </w:r>
          </w:p>
        </w:tc>
        <w:tc>
          <w:tcPr>
            <w:tcW w:w="4549" w:type="dxa"/>
          </w:tcPr>
          <w:p w14:paraId="20437505" w14:textId="1625A9D8" w:rsidR="005361D4" w:rsidRDefault="005361D4" w:rsidP="007156F2">
            <w:pPr>
              <w:pStyle w:val="TableText1"/>
            </w:pPr>
            <w:r>
              <w:t>The data in Producti</w:t>
            </w:r>
            <w:r w:rsidR="007156F2">
              <w:t>on had</w:t>
            </w:r>
            <w:r w:rsidR="00A84B6D">
              <w:t xml:space="preserve"> not been purged since 2000</w:t>
            </w:r>
            <w:r>
              <w:t xml:space="preserve">; searches in Production intermingle with older data than Performance Test can. This </w:t>
            </w:r>
            <w:r w:rsidR="007156F2">
              <w:t xml:space="preserve">lead the error reported during the test which </w:t>
            </w:r>
            <w:r w:rsidR="007156F2" w:rsidRPr="00D805D4">
              <w:rPr>
                <w:noProof/>
              </w:rPr>
              <w:t>w</w:t>
            </w:r>
            <w:r w:rsidR="00D805D4">
              <w:rPr>
                <w:noProof/>
              </w:rPr>
              <w:t>as</w:t>
            </w:r>
            <w:r w:rsidR="007156F2">
              <w:t xml:space="preserve"> not considered in the result analysis.</w:t>
            </w:r>
          </w:p>
        </w:tc>
      </w:tr>
      <w:tr w:rsidR="005361D4" w14:paraId="7300C1C9" w14:textId="77777777" w:rsidTr="00AE01B6">
        <w:trPr>
          <w:jc w:val="center"/>
        </w:trPr>
        <w:tc>
          <w:tcPr>
            <w:tcW w:w="720" w:type="dxa"/>
          </w:tcPr>
          <w:p w14:paraId="5FDCBF72" w14:textId="77777777" w:rsidR="005361D4" w:rsidRDefault="005361D4" w:rsidP="00AE01B6">
            <w:pPr>
              <w:pStyle w:val="TableText1"/>
              <w:jc w:val="center"/>
            </w:pPr>
            <w:r>
              <w:t>3</w:t>
            </w:r>
          </w:p>
        </w:tc>
        <w:tc>
          <w:tcPr>
            <w:tcW w:w="4091" w:type="dxa"/>
          </w:tcPr>
          <w:p w14:paraId="32A95B3F" w14:textId="503D10A1" w:rsidR="005361D4" w:rsidRDefault="007156F2" w:rsidP="00A11BED">
            <w:pPr>
              <w:pStyle w:val="TableText1"/>
            </w:pPr>
            <w:r>
              <w:t>xxxxx</w:t>
            </w:r>
          </w:p>
        </w:tc>
        <w:tc>
          <w:tcPr>
            <w:tcW w:w="4549" w:type="dxa"/>
          </w:tcPr>
          <w:p w14:paraId="261E49C5" w14:textId="5E5AA946" w:rsidR="005361D4" w:rsidRDefault="007156F2" w:rsidP="00A11BED">
            <w:pPr>
              <w:pStyle w:val="TableText1"/>
            </w:pPr>
            <w:r>
              <w:t>xxxxxxx</w:t>
            </w:r>
            <w:r w:rsidR="005361D4">
              <w:t xml:space="preserve"> </w:t>
            </w:r>
          </w:p>
        </w:tc>
      </w:tr>
      <w:tr w:rsidR="005361D4" w14:paraId="6AB2D2FF" w14:textId="77777777" w:rsidTr="00AE01B6">
        <w:trPr>
          <w:jc w:val="center"/>
        </w:trPr>
        <w:tc>
          <w:tcPr>
            <w:tcW w:w="720" w:type="dxa"/>
          </w:tcPr>
          <w:p w14:paraId="7F173733" w14:textId="77777777" w:rsidR="005361D4" w:rsidRDefault="005361D4" w:rsidP="00AE01B6">
            <w:pPr>
              <w:pStyle w:val="TableText1"/>
              <w:jc w:val="center"/>
            </w:pPr>
            <w:r>
              <w:t>4</w:t>
            </w:r>
          </w:p>
        </w:tc>
        <w:tc>
          <w:tcPr>
            <w:tcW w:w="4091" w:type="dxa"/>
          </w:tcPr>
          <w:p w14:paraId="38AD910B" w14:textId="77777777" w:rsidR="005361D4" w:rsidRDefault="005361D4" w:rsidP="00A11BED">
            <w:pPr>
              <w:pStyle w:val="TableText1"/>
            </w:pPr>
            <w:r>
              <w:t>xxxx</w:t>
            </w:r>
          </w:p>
        </w:tc>
        <w:tc>
          <w:tcPr>
            <w:tcW w:w="4549" w:type="dxa"/>
          </w:tcPr>
          <w:p w14:paraId="75A23406" w14:textId="77777777" w:rsidR="005361D4" w:rsidRDefault="005361D4" w:rsidP="00A11BED">
            <w:pPr>
              <w:pStyle w:val="TableText1"/>
            </w:pPr>
            <w:r>
              <w:t>xxxx</w:t>
            </w:r>
          </w:p>
        </w:tc>
      </w:tr>
    </w:tbl>
    <w:p w14:paraId="69557466" w14:textId="77777777" w:rsidR="005361D4" w:rsidRPr="002B65F7" w:rsidRDefault="005361D4" w:rsidP="005361D4"/>
    <w:p w14:paraId="0E5F5F40" w14:textId="77777777" w:rsidR="005361D4" w:rsidRDefault="005361D4" w:rsidP="000E735B">
      <w:pPr>
        <w:pStyle w:val="Heading3"/>
      </w:pPr>
      <w:bookmarkStart w:id="86" w:name="_Toc270581142"/>
      <w:bookmarkStart w:id="87" w:name="_Toc380963449"/>
      <w:bookmarkStart w:id="88" w:name="_Toc4421026"/>
      <w:bookmarkEnd w:id="86"/>
      <w:r>
        <w:t>Risks</w:t>
      </w:r>
      <w:bookmarkEnd w:id="87"/>
      <w:bookmarkEnd w:id="88"/>
    </w:p>
    <w:p w14:paraId="7BD5C6D4" w14:textId="3B738CE9" w:rsidR="005361D4" w:rsidRPr="00AF7605" w:rsidRDefault="00D90F7C" w:rsidP="00AF7605">
      <w:pPr>
        <w:spacing w:after="240"/>
        <w:rPr>
          <w:sz w:val="24"/>
          <w:szCs w:val="24"/>
        </w:rPr>
      </w:pPr>
      <w:r>
        <w:rPr>
          <w:sz w:val="24"/>
          <w:szCs w:val="24"/>
        </w:rPr>
        <w:t>&lt;</w:t>
      </w:r>
      <w:r w:rsidR="005361D4" w:rsidRPr="00AF7605">
        <w:rPr>
          <w:sz w:val="24"/>
          <w:szCs w:val="24"/>
        </w:rPr>
        <w:t>Risks should be documented concerning the test schedule, release software, dependencies, tools, test approach test environment and other items pertaining to the performance test. Examples are shown below.</w:t>
      </w:r>
      <w:r>
        <w:rPr>
          <w:sz w:val="24"/>
          <w:szCs w:val="24"/>
        </w:rPr>
        <w:t>&gt;</w:t>
      </w:r>
    </w:p>
    <w:p w14:paraId="027E8C32" w14:textId="0F271F37" w:rsidR="000173B3" w:rsidRDefault="000173B3" w:rsidP="000173B3">
      <w:pPr>
        <w:pStyle w:val="Caption"/>
        <w:keepNext/>
      </w:pPr>
      <w:bookmarkStart w:id="89" w:name="_Toc420668172"/>
      <w:r>
        <w:t>Table</w:t>
      </w:r>
      <w:r w:rsidR="001924AF">
        <w:t xml:space="preserve"> </w:t>
      </w:r>
      <w:r w:rsidR="001924AF">
        <w:rPr>
          <w:noProof/>
        </w:rPr>
        <w:t>17</w:t>
      </w:r>
      <w:r>
        <w:t>: Risks</w:t>
      </w:r>
      <w:bookmarkEnd w:id="89"/>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5361D4" w14:paraId="2A544EBD" w14:textId="77777777" w:rsidTr="001924AF">
        <w:trPr>
          <w:tblHeader/>
          <w:jc w:val="center"/>
        </w:trPr>
        <w:tc>
          <w:tcPr>
            <w:tcW w:w="990" w:type="dxa"/>
            <w:shd w:val="clear" w:color="auto" w:fill="BFBFBF"/>
          </w:tcPr>
          <w:p w14:paraId="680D57F8" w14:textId="77777777" w:rsidR="005361D4" w:rsidRDefault="005361D4" w:rsidP="00AC352C">
            <w:pPr>
              <w:pStyle w:val="TableColumnHeading"/>
            </w:pPr>
            <w:r>
              <w:t>No.</w:t>
            </w:r>
          </w:p>
        </w:tc>
        <w:tc>
          <w:tcPr>
            <w:tcW w:w="2610" w:type="dxa"/>
            <w:shd w:val="clear" w:color="auto" w:fill="BFBFBF"/>
          </w:tcPr>
          <w:p w14:paraId="62F4BD94" w14:textId="77777777" w:rsidR="005361D4" w:rsidRDefault="005361D4" w:rsidP="00AC352C">
            <w:pPr>
              <w:pStyle w:val="TableColumnHeading"/>
            </w:pPr>
            <w:r>
              <w:t>Risk</w:t>
            </w:r>
          </w:p>
        </w:tc>
        <w:tc>
          <w:tcPr>
            <w:tcW w:w="1530" w:type="dxa"/>
            <w:shd w:val="clear" w:color="auto" w:fill="BFBFBF"/>
          </w:tcPr>
          <w:p w14:paraId="6219B39A" w14:textId="77777777" w:rsidR="005361D4" w:rsidRDefault="005361D4" w:rsidP="00AC352C">
            <w:pPr>
              <w:pStyle w:val="TableColumnHeading"/>
            </w:pPr>
            <w:r>
              <w:t>Impact</w:t>
            </w:r>
          </w:p>
        </w:tc>
        <w:tc>
          <w:tcPr>
            <w:tcW w:w="2357" w:type="dxa"/>
            <w:shd w:val="clear" w:color="auto" w:fill="BFBFBF"/>
          </w:tcPr>
          <w:p w14:paraId="0F0BF6D0" w14:textId="77777777" w:rsidR="005361D4" w:rsidRDefault="005361D4" w:rsidP="00AC352C">
            <w:pPr>
              <w:pStyle w:val="TableColumnHeading"/>
            </w:pPr>
            <w:r>
              <w:t>Action/Mitigation</w:t>
            </w:r>
          </w:p>
        </w:tc>
        <w:tc>
          <w:tcPr>
            <w:tcW w:w="1873" w:type="dxa"/>
            <w:shd w:val="clear" w:color="auto" w:fill="BFBFBF"/>
          </w:tcPr>
          <w:p w14:paraId="59083133" w14:textId="77777777" w:rsidR="005361D4" w:rsidRDefault="005361D4" w:rsidP="00AC352C">
            <w:pPr>
              <w:pStyle w:val="TableColumnHeading"/>
            </w:pPr>
            <w:r>
              <w:t>Assigned To</w:t>
            </w:r>
          </w:p>
        </w:tc>
      </w:tr>
      <w:tr w:rsidR="005361D4" w14:paraId="7DC68B5F" w14:textId="77777777" w:rsidTr="00A11BED">
        <w:trPr>
          <w:jc w:val="center"/>
        </w:trPr>
        <w:tc>
          <w:tcPr>
            <w:tcW w:w="990" w:type="dxa"/>
          </w:tcPr>
          <w:p w14:paraId="7F5D80FF" w14:textId="77777777" w:rsidR="005361D4" w:rsidRDefault="005361D4" w:rsidP="000173B3">
            <w:pPr>
              <w:pStyle w:val="TableText1"/>
              <w:jc w:val="center"/>
            </w:pPr>
            <w:r>
              <w:t>1</w:t>
            </w:r>
          </w:p>
        </w:tc>
        <w:tc>
          <w:tcPr>
            <w:tcW w:w="2610" w:type="dxa"/>
          </w:tcPr>
          <w:p w14:paraId="412ABCC2" w14:textId="7D009CA1" w:rsidR="005361D4" w:rsidRDefault="00D805D4" w:rsidP="00A11BED">
            <w:pPr>
              <w:pStyle w:val="TableText1"/>
            </w:pPr>
            <w:r>
              <w:rPr>
                <w:noProof/>
              </w:rPr>
              <w:t>A l</w:t>
            </w:r>
            <w:r w:rsidR="00F11225" w:rsidRPr="00D805D4">
              <w:rPr>
                <w:noProof/>
              </w:rPr>
              <w:t>arge</w:t>
            </w:r>
            <w:r w:rsidR="00F11225">
              <w:t xml:space="preserve"> number of errors were detected in </w:t>
            </w:r>
            <w:r>
              <w:t xml:space="preserve">the </w:t>
            </w:r>
            <w:r w:rsidR="00F11225" w:rsidRPr="00D805D4">
              <w:rPr>
                <w:noProof/>
              </w:rPr>
              <w:t>stress</w:t>
            </w:r>
            <w:r w:rsidR="00F11225">
              <w:t xml:space="preserve"> test which is marked as Amber (RAG Status)</w:t>
            </w:r>
          </w:p>
        </w:tc>
        <w:tc>
          <w:tcPr>
            <w:tcW w:w="1530" w:type="dxa"/>
          </w:tcPr>
          <w:p w14:paraId="1F983D90" w14:textId="77777777" w:rsidR="005361D4" w:rsidRDefault="005361D4" w:rsidP="00A11BED">
            <w:pPr>
              <w:pStyle w:val="TableText1"/>
            </w:pPr>
            <w:r>
              <w:t>HIGH</w:t>
            </w:r>
          </w:p>
        </w:tc>
        <w:tc>
          <w:tcPr>
            <w:tcW w:w="2357" w:type="dxa"/>
          </w:tcPr>
          <w:p w14:paraId="2E7E840C" w14:textId="408D3851" w:rsidR="005361D4" w:rsidRDefault="005361D4" w:rsidP="00F11225">
            <w:pPr>
              <w:pStyle w:val="TableText1"/>
            </w:pPr>
            <w:r>
              <w:t xml:space="preserve">The </w:t>
            </w:r>
            <w:r w:rsidR="00F11225">
              <w:t xml:space="preserve">dev </w:t>
            </w:r>
            <w:r>
              <w:t>team will</w:t>
            </w:r>
            <w:r w:rsidR="00F11225">
              <w:t xml:space="preserve"> continue the investigation and include the resolution in next release.</w:t>
            </w:r>
          </w:p>
        </w:tc>
        <w:tc>
          <w:tcPr>
            <w:tcW w:w="1873" w:type="dxa"/>
          </w:tcPr>
          <w:p w14:paraId="469C85D1" w14:textId="17EAED7B" w:rsidR="005361D4" w:rsidRDefault="00F11225" w:rsidP="00A11BED">
            <w:pPr>
              <w:pStyle w:val="TableText1"/>
            </w:pPr>
            <w:r>
              <w:t>Development Team</w:t>
            </w:r>
          </w:p>
        </w:tc>
      </w:tr>
      <w:tr w:rsidR="005361D4" w14:paraId="02D7ACE1" w14:textId="77777777" w:rsidTr="00A11BED">
        <w:trPr>
          <w:jc w:val="center"/>
        </w:trPr>
        <w:tc>
          <w:tcPr>
            <w:tcW w:w="990" w:type="dxa"/>
          </w:tcPr>
          <w:p w14:paraId="44DDC3A8" w14:textId="77777777" w:rsidR="005361D4" w:rsidRDefault="005361D4" w:rsidP="000173B3">
            <w:pPr>
              <w:pStyle w:val="TableText1"/>
              <w:jc w:val="center"/>
            </w:pPr>
            <w:r>
              <w:t>2</w:t>
            </w:r>
          </w:p>
        </w:tc>
        <w:tc>
          <w:tcPr>
            <w:tcW w:w="2610" w:type="dxa"/>
          </w:tcPr>
          <w:p w14:paraId="0AA7DF86" w14:textId="693F57FA" w:rsidR="005361D4" w:rsidRDefault="00F11225" w:rsidP="00A11BED">
            <w:pPr>
              <w:pStyle w:val="TableText1"/>
            </w:pPr>
            <w:r>
              <w:t>xxxx</w:t>
            </w:r>
          </w:p>
        </w:tc>
        <w:tc>
          <w:tcPr>
            <w:tcW w:w="1530" w:type="dxa"/>
          </w:tcPr>
          <w:p w14:paraId="6536C2D6" w14:textId="446A8F70" w:rsidR="005361D4" w:rsidRDefault="00F11225" w:rsidP="00A11BED">
            <w:pPr>
              <w:pStyle w:val="TableText1"/>
            </w:pPr>
            <w:r>
              <w:t>xxxx</w:t>
            </w:r>
          </w:p>
        </w:tc>
        <w:tc>
          <w:tcPr>
            <w:tcW w:w="2357" w:type="dxa"/>
          </w:tcPr>
          <w:p w14:paraId="00DD7D90" w14:textId="7BDB3766" w:rsidR="005361D4" w:rsidRDefault="00F11225" w:rsidP="00A11BED">
            <w:pPr>
              <w:pStyle w:val="TableText1"/>
            </w:pPr>
            <w:r>
              <w:t>xxxx</w:t>
            </w:r>
          </w:p>
        </w:tc>
        <w:tc>
          <w:tcPr>
            <w:tcW w:w="1873" w:type="dxa"/>
          </w:tcPr>
          <w:p w14:paraId="4C26AD6B" w14:textId="58306262" w:rsidR="005361D4" w:rsidRDefault="00F11225" w:rsidP="00A11BED">
            <w:pPr>
              <w:pStyle w:val="TableText1"/>
            </w:pPr>
            <w:r>
              <w:t>xxxx</w:t>
            </w:r>
          </w:p>
        </w:tc>
      </w:tr>
      <w:tr w:rsidR="005361D4" w14:paraId="508BC95F" w14:textId="77777777" w:rsidTr="00A11BED">
        <w:trPr>
          <w:jc w:val="center"/>
        </w:trPr>
        <w:tc>
          <w:tcPr>
            <w:tcW w:w="990" w:type="dxa"/>
          </w:tcPr>
          <w:p w14:paraId="270FEBDD" w14:textId="77777777" w:rsidR="005361D4" w:rsidRDefault="005361D4" w:rsidP="000173B3">
            <w:pPr>
              <w:pStyle w:val="TableText1"/>
              <w:jc w:val="center"/>
            </w:pPr>
            <w:r>
              <w:t>3</w:t>
            </w:r>
          </w:p>
        </w:tc>
        <w:tc>
          <w:tcPr>
            <w:tcW w:w="2610" w:type="dxa"/>
          </w:tcPr>
          <w:p w14:paraId="28D832A3" w14:textId="355E5149" w:rsidR="005361D4" w:rsidRDefault="00896160" w:rsidP="00A11BED">
            <w:pPr>
              <w:pStyle w:val="TableText1"/>
            </w:pPr>
            <w:r>
              <w:t>xxxx</w:t>
            </w:r>
          </w:p>
        </w:tc>
        <w:tc>
          <w:tcPr>
            <w:tcW w:w="1530" w:type="dxa"/>
          </w:tcPr>
          <w:p w14:paraId="091B6E49" w14:textId="3D66D572" w:rsidR="005361D4" w:rsidRDefault="00896160" w:rsidP="00A11BED">
            <w:pPr>
              <w:pStyle w:val="TableText1"/>
            </w:pPr>
            <w:r w:rsidRPr="00896160">
              <w:t>xxxx</w:t>
            </w:r>
          </w:p>
        </w:tc>
        <w:tc>
          <w:tcPr>
            <w:tcW w:w="2357" w:type="dxa"/>
          </w:tcPr>
          <w:p w14:paraId="7C629C8A" w14:textId="14690743" w:rsidR="005361D4" w:rsidRDefault="00896160" w:rsidP="00A11BED">
            <w:pPr>
              <w:pStyle w:val="TableText1"/>
            </w:pPr>
            <w:r>
              <w:t>xxxx</w:t>
            </w:r>
          </w:p>
        </w:tc>
        <w:tc>
          <w:tcPr>
            <w:tcW w:w="1873" w:type="dxa"/>
          </w:tcPr>
          <w:p w14:paraId="6E1C58E9" w14:textId="1BCAEF5A" w:rsidR="005361D4" w:rsidRDefault="00896160" w:rsidP="00A11BED">
            <w:pPr>
              <w:pStyle w:val="TableText1"/>
            </w:pPr>
            <w:r>
              <w:t>xxxx</w:t>
            </w:r>
          </w:p>
        </w:tc>
      </w:tr>
    </w:tbl>
    <w:p w14:paraId="1DB91C8D" w14:textId="77777777" w:rsidR="005361D4" w:rsidRDefault="005361D4" w:rsidP="005361D4"/>
    <w:p w14:paraId="24F12C0B" w14:textId="5AC24B5E" w:rsidR="000E735B" w:rsidRDefault="000E735B" w:rsidP="000E735B">
      <w:pPr>
        <w:pStyle w:val="Heading3"/>
      </w:pPr>
      <w:bookmarkStart w:id="90" w:name="_Toc4421027"/>
      <w:r>
        <w:lastRenderedPageBreak/>
        <w:t>Dependencies</w:t>
      </w:r>
      <w:bookmarkEnd w:id="90"/>
    </w:p>
    <w:p w14:paraId="53335B5A" w14:textId="77C32CCD" w:rsidR="000E735B" w:rsidRPr="00AF7605" w:rsidRDefault="00896160" w:rsidP="000E735B">
      <w:pPr>
        <w:spacing w:after="240"/>
        <w:rPr>
          <w:sz w:val="24"/>
          <w:szCs w:val="24"/>
        </w:rPr>
      </w:pPr>
      <w:r>
        <w:rPr>
          <w:sz w:val="24"/>
          <w:szCs w:val="24"/>
        </w:rPr>
        <w:t>&lt;</w:t>
      </w:r>
      <w:r w:rsidR="000E735B">
        <w:rPr>
          <w:sz w:val="24"/>
          <w:szCs w:val="24"/>
        </w:rPr>
        <w:t>Dependencies</w:t>
      </w:r>
      <w:r w:rsidR="000E735B" w:rsidRPr="00AF7605">
        <w:rPr>
          <w:sz w:val="24"/>
          <w:szCs w:val="24"/>
        </w:rPr>
        <w:t xml:space="preserve"> should be documented concerning the </w:t>
      </w:r>
      <w:r w:rsidR="000E735B">
        <w:rPr>
          <w:sz w:val="24"/>
          <w:szCs w:val="24"/>
        </w:rPr>
        <w:t xml:space="preserve">latest build, </w:t>
      </w:r>
      <w:r w:rsidR="000E735B" w:rsidRPr="00AF7605">
        <w:rPr>
          <w:sz w:val="24"/>
          <w:szCs w:val="24"/>
        </w:rPr>
        <w:t>test</w:t>
      </w:r>
      <w:r w:rsidR="000E735B">
        <w:rPr>
          <w:sz w:val="24"/>
          <w:szCs w:val="24"/>
        </w:rPr>
        <w:t xml:space="preserve"> data, </w:t>
      </w:r>
      <w:r w:rsidR="000E735B" w:rsidRPr="00AF7605">
        <w:rPr>
          <w:sz w:val="24"/>
          <w:szCs w:val="24"/>
        </w:rPr>
        <w:t>schedule, test environment and other items pertaining to the performance test. Examples are shown below.</w:t>
      </w:r>
      <w:r>
        <w:rPr>
          <w:sz w:val="24"/>
          <w:szCs w:val="24"/>
        </w:rPr>
        <w:t>&gt;</w:t>
      </w:r>
    </w:p>
    <w:p w14:paraId="74447A79" w14:textId="78C37F86" w:rsidR="000E735B" w:rsidRDefault="000E735B" w:rsidP="000E735B">
      <w:pPr>
        <w:pStyle w:val="Caption"/>
        <w:keepNext/>
      </w:pPr>
      <w:r>
        <w:t xml:space="preserve">Table </w:t>
      </w:r>
      <w:r w:rsidR="001924AF">
        <w:t>18</w:t>
      </w:r>
      <w:r>
        <w:t>: Risks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0E735B" w14:paraId="373F9593" w14:textId="77777777" w:rsidTr="001924AF">
        <w:trPr>
          <w:tblHeader/>
          <w:jc w:val="center"/>
        </w:trPr>
        <w:tc>
          <w:tcPr>
            <w:tcW w:w="990" w:type="dxa"/>
            <w:shd w:val="clear" w:color="auto" w:fill="BFBFBF"/>
          </w:tcPr>
          <w:p w14:paraId="021B7656" w14:textId="77777777" w:rsidR="000E735B" w:rsidRDefault="000E735B" w:rsidP="00AC352C">
            <w:pPr>
              <w:pStyle w:val="TableColumnHeading"/>
            </w:pPr>
            <w:r>
              <w:t>No.</w:t>
            </w:r>
          </w:p>
        </w:tc>
        <w:tc>
          <w:tcPr>
            <w:tcW w:w="2610" w:type="dxa"/>
            <w:shd w:val="clear" w:color="auto" w:fill="BFBFBF"/>
          </w:tcPr>
          <w:p w14:paraId="729776D0" w14:textId="2C0C20F9" w:rsidR="000E735B" w:rsidRDefault="000E735B" w:rsidP="00AC352C">
            <w:pPr>
              <w:pStyle w:val="TableColumnHeading"/>
            </w:pPr>
            <w:r>
              <w:t>Dependencies</w:t>
            </w:r>
          </w:p>
        </w:tc>
        <w:tc>
          <w:tcPr>
            <w:tcW w:w="1530" w:type="dxa"/>
            <w:shd w:val="clear" w:color="auto" w:fill="BFBFBF"/>
          </w:tcPr>
          <w:p w14:paraId="37B604E6" w14:textId="77777777" w:rsidR="000E735B" w:rsidRDefault="000E735B" w:rsidP="00AC352C">
            <w:pPr>
              <w:pStyle w:val="TableColumnHeading"/>
            </w:pPr>
            <w:r>
              <w:t>Impact</w:t>
            </w:r>
          </w:p>
        </w:tc>
        <w:tc>
          <w:tcPr>
            <w:tcW w:w="2357" w:type="dxa"/>
            <w:shd w:val="clear" w:color="auto" w:fill="BFBFBF"/>
          </w:tcPr>
          <w:p w14:paraId="5CE6B55C" w14:textId="77777777" w:rsidR="000E735B" w:rsidRDefault="000E735B" w:rsidP="00AC352C">
            <w:pPr>
              <w:pStyle w:val="TableColumnHeading"/>
            </w:pPr>
            <w:r>
              <w:t>Action/Mitigation</w:t>
            </w:r>
          </w:p>
        </w:tc>
        <w:tc>
          <w:tcPr>
            <w:tcW w:w="1873" w:type="dxa"/>
            <w:shd w:val="clear" w:color="auto" w:fill="BFBFBF"/>
          </w:tcPr>
          <w:p w14:paraId="19C8610B" w14:textId="77777777" w:rsidR="000E735B" w:rsidRDefault="000E735B" w:rsidP="00AC352C">
            <w:pPr>
              <w:pStyle w:val="TableColumnHeading"/>
            </w:pPr>
            <w:r>
              <w:t>Assigned To</w:t>
            </w:r>
          </w:p>
        </w:tc>
      </w:tr>
      <w:tr w:rsidR="000E735B" w14:paraId="0F2F0836" w14:textId="77777777" w:rsidTr="000E735B">
        <w:trPr>
          <w:jc w:val="center"/>
        </w:trPr>
        <w:tc>
          <w:tcPr>
            <w:tcW w:w="990" w:type="dxa"/>
          </w:tcPr>
          <w:p w14:paraId="1D59F32F" w14:textId="77777777" w:rsidR="000E735B" w:rsidRDefault="000E735B" w:rsidP="000E735B">
            <w:pPr>
              <w:pStyle w:val="TableText1"/>
              <w:jc w:val="center"/>
            </w:pPr>
            <w:r>
              <w:t>1</w:t>
            </w:r>
          </w:p>
        </w:tc>
        <w:tc>
          <w:tcPr>
            <w:tcW w:w="2610" w:type="dxa"/>
          </w:tcPr>
          <w:p w14:paraId="1ED31031" w14:textId="6AE098D8" w:rsidR="000E735B" w:rsidRDefault="00CA7E63" w:rsidP="00CA7E63">
            <w:pPr>
              <w:pStyle w:val="TableText1"/>
            </w:pPr>
            <w:r>
              <w:t xml:space="preserve">Extrapolation test result has not been received from </w:t>
            </w:r>
            <w:r w:rsidR="00D805D4">
              <w:t xml:space="preserve">the </w:t>
            </w:r>
            <w:r w:rsidRPr="00D805D4">
              <w:rPr>
                <w:noProof/>
              </w:rPr>
              <w:t>IT</w:t>
            </w:r>
            <w:r>
              <w:t xml:space="preserve"> team</w:t>
            </w:r>
          </w:p>
        </w:tc>
        <w:tc>
          <w:tcPr>
            <w:tcW w:w="1530" w:type="dxa"/>
          </w:tcPr>
          <w:p w14:paraId="2220F188" w14:textId="77777777" w:rsidR="000E735B" w:rsidRDefault="000E735B" w:rsidP="000E735B">
            <w:pPr>
              <w:pStyle w:val="TableText1"/>
            </w:pPr>
            <w:r>
              <w:t>HIGH</w:t>
            </w:r>
          </w:p>
        </w:tc>
        <w:tc>
          <w:tcPr>
            <w:tcW w:w="2357" w:type="dxa"/>
          </w:tcPr>
          <w:p w14:paraId="64DEBE0E" w14:textId="68940165" w:rsidR="000E735B" w:rsidRDefault="00CA7E63" w:rsidP="000E735B">
            <w:pPr>
              <w:pStyle w:val="TableText1"/>
            </w:pPr>
            <w:r>
              <w:t>Awaiting for the extrapolation result. The performance test report will not be signed-off without extrapolation report.</w:t>
            </w:r>
          </w:p>
        </w:tc>
        <w:tc>
          <w:tcPr>
            <w:tcW w:w="1873" w:type="dxa"/>
          </w:tcPr>
          <w:p w14:paraId="502DFC25" w14:textId="44646F29" w:rsidR="000E735B" w:rsidRDefault="00CA7E63" w:rsidP="000E735B">
            <w:pPr>
              <w:pStyle w:val="TableText1"/>
            </w:pPr>
            <w:r>
              <w:t>IT Team</w:t>
            </w:r>
          </w:p>
        </w:tc>
      </w:tr>
      <w:tr w:rsidR="000E735B" w14:paraId="24ABA76A" w14:textId="77777777" w:rsidTr="000E735B">
        <w:trPr>
          <w:jc w:val="center"/>
        </w:trPr>
        <w:tc>
          <w:tcPr>
            <w:tcW w:w="990" w:type="dxa"/>
          </w:tcPr>
          <w:p w14:paraId="1A5AC142" w14:textId="77777777" w:rsidR="000E735B" w:rsidRDefault="000E735B" w:rsidP="000E735B">
            <w:pPr>
              <w:pStyle w:val="TableText1"/>
              <w:jc w:val="center"/>
            </w:pPr>
            <w:r>
              <w:t>2</w:t>
            </w:r>
          </w:p>
        </w:tc>
        <w:tc>
          <w:tcPr>
            <w:tcW w:w="2610" w:type="dxa"/>
          </w:tcPr>
          <w:p w14:paraId="26B4B8F3" w14:textId="3B6A72E0" w:rsidR="000E735B" w:rsidRDefault="00CA7E63" w:rsidP="000E735B">
            <w:pPr>
              <w:pStyle w:val="TableText1"/>
            </w:pPr>
            <w:r>
              <w:t>xxxx</w:t>
            </w:r>
          </w:p>
        </w:tc>
        <w:tc>
          <w:tcPr>
            <w:tcW w:w="1530" w:type="dxa"/>
          </w:tcPr>
          <w:p w14:paraId="7E28100D" w14:textId="36F6D059" w:rsidR="000E735B" w:rsidRDefault="00CA7E63" w:rsidP="000E735B">
            <w:pPr>
              <w:pStyle w:val="TableText1"/>
            </w:pPr>
            <w:r>
              <w:t>xxxx</w:t>
            </w:r>
          </w:p>
        </w:tc>
        <w:tc>
          <w:tcPr>
            <w:tcW w:w="2357" w:type="dxa"/>
          </w:tcPr>
          <w:p w14:paraId="61FCB164" w14:textId="72FE1C6B" w:rsidR="000E735B" w:rsidRDefault="00CA7E63" w:rsidP="000E735B">
            <w:pPr>
              <w:pStyle w:val="TableText1"/>
            </w:pPr>
            <w:r>
              <w:t>xxxx</w:t>
            </w:r>
          </w:p>
        </w:tc>
        <w:tc>
          <w:tcPr>
            <w:tcW w:w="1873" w:type="dxa"/>
          </w:tcPr>
          <w:p w14:paraId="362E2E1C" w14:textId="302B2390" w:rsidR="000E735B" w:rsidRDefault="00CA7E63" w:rsidP="000E735B">
            <w:pPr>
              <w:pStyle w:val="TableText1"/>
            </w:pPr>
            <w:r>
              <w:t>xxxx</w:t>
            </w:r>
          </w:p>
        </w:tc>
      </w:tr>
      <w:tr w:rsidR="000E735B" w14:paraId="5003F3B5" w14:textId="77777777" w:rsidTr="000E735B">
        <w:trPr>
          <w:jc w:val="center"/>
        </w:trPr>
        <w:tc>
          <w:tcPr>
            <w:tcW w:w="990" w:type="dxa"/>
          </w:tcPr>
          <w:p w14:paraId="68424CAC" w14:textId="77777777" w:rsidR="000E735B" w:rsidRDefault="000E735B" w:rsidP="000E735B">
            <w:pPr>
              <w:pStyle w:val="TableText1"/>
              <w:jc w:val="center"/>
            </w:pPr>
            <w:r>
              <w:t>3</w:t>
            </w:r>
          </w:p>
        </w:tc>
        <w:tc>
          <w:tcPr>
            <w:tcW w:w="2610" w:type="dxa"/>
          </w:tcPr>
          <w:p w14:paraId="5284410B" w14:textId="4D17D9CD" w:rsidR="000E735B" w:rsidRDefault="00896160" w:rsidP="000E735B">
            <w:pPr>
              <w:pStyle w:val="TableText1"/>
            </w:pPr>
            <w:r>
              <w:t>xxxx</w:t>
            </w:r>
          </w:p>
        </w:tc>
        <w:tc>
          <w:tcPr>
            <w:tcW w:w="1530" w:type="dxa"/>
          </w:tcPr>
          <w:p w14:paraId="36C025AD" w14:textId="45AE7662" w:rsidR="000E735B" w:rsidRDefault="00896160" w:rsidP="00896160">
            <w:pPr>
              <w:pStyle w:val="TableText1"/>
            </w:pPr>
            <w:r>
              <w:t>xxxx</w:t>
            </w:r>
          </w:p>
        </w:tc>
        <w:tc>
          <w:tcPr>
            <w:tcW w:w="2357" w:type="dxa"/>
          </w:tcPr>
          <w:p w14:paraId="04724028" w14:textId="14FDC936" w:rsidR="000E735B" w:rsidRDefault="00896160" w:rsidP="000E735B">
            <w:pPr>
              <w:pStyle w:val="TableText1"/>
            </w:pPr>
            <w:r>
              <w:t>xxxx</w:t>
            </w:r>
          </w:p>
        </w:tc>
        <w:tc>
          <w:tcPr>
            <w:tcW w:w="1873" w:type="dxa"/>
          </w:tcPr>
          <w:p w14:paraId="2E13FDFF" w14:textId="5A2B1A93" w:rsidR="000E735B" w:rsidRDefault="00896160" w:rsidP="000E735B">
            <w:pPr>
              <w:pStyle w:val="TableText1"/>
            </w:pPr>
            <w:r>
              <w:t>xxxx</w:t>
            </w:r>
          </w:p>
        </w:tc>
      </w:tr>
    </w:tbl>
    <w:p w14:paraId="1B83A8D8" w14:textId="77777777" w:rsidR="000E735B" w:rsidRPr="002B65F7" w:rsidRDefault="000E735B" w:rsidP="005361D4"/>
    <w:p w14:paraId="61891B4C" w14:textId="67F35500" w:rsidR="005361D4" w:rsidRDefault="00A93AD6" w:rsidP="003A41DE">
      <w:pPr>
        <w:pStyle w:val="Heading1"/>
      </w:pPr>
      <w:bookmarkStart w:id="91" w:name="_Toc270581144"/>
      <w:bookmarkStart w:id="92" w:name="_Toc4421028"/>
      <w:bookmarkEnd w:id="91"/>
      <w:r>
        <w:lastRenderedPageBreak/>
        <w:t>Point of Contact</w:t>
      </w:r>
      <w:bookmarkEnd w:id="92"/>
    </w:p>
    <w:p w14:paraId="1966A899" w14:textId="77777777" w:rsidR="005361D4" w:rsidRDefault="005361D4" w:rsidP="006B3342">
      <w:pPr>
        <w:pStyle w:val="Heading3"/>
        <w:tabs>
          <w:tab w:val="left" w:pos="840"/>
        </w:tabs>
        <w:spacing w:after="40"/>
        <w:ind w:left="835" w:hanging="835"/>
      </w:pPr>
      <w:bookmarkStart w:id="93" w:name="_Toc380963451"/>
      <w:bookmarkStart w:id="94" w:name="_Toc4421029"/>
      <w:r>
        <w:t>Test Organization</w:t>
      </w:r>
      <w:bookmarkEnd w:id="93"/>
      <w:bookmarkEnd w:id="94"/>
      <w:r>
        <w:t xml:space="preserve"> </w:t>
      </w:r>
    </w:p>
    <w:p w14:paraId="125EA3D1" w14:textId="29A31F87" w:rsidR="005361D4" w:rsidRPr="00AF7605" w:rsidRDefault="000A5959" w:rsidP="00AF7605">
      <w:pPr>
        <w:spacing w:after="240"/>
        <w:rPr>
          <w:sz w:val="24"/>
          <w:szCs w:val="24"/>
        </w:rPr>
      </w:pPr>
      <w:r>
        <w:rPr>
          <w:sz w:val="24"/>
          <w:szCs w:val="24"/>
        </w:rPr>
        <w:t>&lt;</w:t>
      </w:r>
      <w:r w:rsidR="005361D4" w:rsidRPr="00AF7605">
        <w:rPr>
          <w:sz w:val="24"/>
          <w:szCs w:val="24"/>
        </w:rPr>
        <w:t>Document the test organization and any other departments that will be supporting the Performance Test Phase.</w:t>
      </w:r>
      <w:r>
        <w:rPr>
          <w:sz w:val="24"/>
          <w:szCs w:val="24"/>
        </w:rPr>
        <w:t>&gt;</w:t>
      </w:r>
    </w:p>
    <w:p w14:paraId="63290440" w14:textId="3F9FF88F" w:rsidR="000173B3" w:rsidRDefault="000173B3" w:rsidP="000173B3">
      <w:pPr>
        <w:pStyle w:val="Caption"/>
        <w:keepNext/>
      </w:pPr>
      <w:bookmarkStart w:id="95" w:name="_Toc420668174"/>
      <w:r>
        <w:t>Table</w:t>
      </w:r>
      <w:r w:rsidR="00D805D4">
        <w:rPr>
          <w:noProof/>
        </w:rPr>
        <w:t xml:space="preserve"> 19</w:t>
      </w:r>
      <w:r>
        <w:t>: Test Organization</w:t>
      </w:r>
      <w:bookmarkEnd w:id="95"/>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2340"/>
        <w:gridCol w:w="5130"/>
      </w:tblGrid>
      <w:tr w:rsidR="005361D4" w14:paraId="4E613071" w14:textId="77777777" w:rsidTr="000A5959">
        <w:trPr>
          <w:tblHeader/>
          <w:jc w:val="center"/>
        </w:trPr>
        <w:tc>
          <w:tcPr>
            <w:tcW w:w="1890" w:type="dxa"/>
            <w:shd w:val="clear" w:color="auto" w:fill="BFBFBF"/>
          </w:tcPr>
          <w:p w14:paraId="6AE7684D" w14:textId="77777777" w:rsidR="005361D4" w:rsidRDefault="005361D4" w:rsidP="00AC352C">
            <w:pPr>
              <w:pStyle w:val="TableColumnHeading"/>
            </w:pPr>
            <w:r>
              <w:t>Name</w:t>
            </w:r>
          </w:p>
        </w:tc>
        <w:tc>
          <w:tcPr>
            <w:tcW w:w="2340" w:type="dxa"/>
            <w:shd w:val="clear" w:color="auto" w:fill="BFBFBF"/>
          </w:tcPr>
          <w:p w14:paraId="4A9952B3" w14:textId="77777777" w:rsidR="005361D4" w:rsidRDefault="005361D4" w:rsidP="00AC352C">
            <w:pPr>
              <w:pStyle w:val="TableColumnHeading"/>
            </w:pPr>
            <w:r>
              <w:t>Functional Role</w:t>
            </w:r>
          </w:p>
        </w:tc>
        <w:tc>
          <w:tcPr>
            <w:tcW w:w="5130" w:type="dxa"/>
            <w:shd w:val="clear" w:color="auto" w:fill="BFBFBF"/>
          </w:tcPr>
          <w:p w14:paraId="7706791C" w14:textId="77777777" w:rsidR="005361D4" w:rsidRDefault="005361D4" w:rsidP="00AC352C">
            <w:pPr>
              <w:pStyle w:val="TableColumnHeading"/>
            </w:pPr>
            <w:r>
              <w:t>Responsibilities</w:t>
            </w:r>
          </w:p>
        </w:tc>
      </w:tr>
      <w:tr w:rsidR="005361D4" w14:paraId="7282EB2F" w14:textId="77777777" w:rsidTr="00A11BED">
        <w:trPr>
          <w:jc w:val="center"/>
        </w:trPr>
        <w:tc>
          <w:tcPr>
            <w:tcW w:w="1890" w:type="dxa"/>
          </w:tcPr>
          <w:p w14:paraId="018C2FE7" w14:textId="77777777" w:rsidR="005361D4" w:rsidRDefault="005361D4" w:rsidP="00A11BED">
            <w:pPr>
              <w:pStyle w:val="TableText1"/>
            </w:pPr>
            <w:r>
              <w:t>Name</w:t>
            </w:r>
          </w:p>
        </w:tc>
        <w:tc>
          <w:tcPr>
            <w:tcW w:w="2340" w:type="dxa"/>
          </w:tcPr>
          <w:p w14:paraId="7A166404" w14:textId="77777777" w:rsidR="005361D4" w:rsidRPr="00966D88" w:rsidRDefault="005361D4" w:rsidP="00A11BED">
            <w:pPr>
              <w:pStyle w:val="TableText1"/>
            </w:pPr>
            <w:r>
              <w:t>Project Manager</w:t>
            </w:r>
          </w:p>
        </w:tc>
        <w:tc>
          <w:tcPr>
            <w:tcW w:w="5130" w:type="dxa"/>
          </w:tcPr>
          <w:p w14:paraId="4807E903" w14:textId="77777777" w:rsidR="005361D4" w:rsidRPr="00966D88" w:rsidRDefault="005361D4" w:rsidP="00A11BED">
            <w:pPr>
              <w:pStyle w:val="TableText1"/>
            </w:pPr>
            <w:r>
              <w:t xml:space="preserve">Facilitating and coordinating all schedules related to SDLC phases and infrastructure  </w:t>
            </w:r>
          </w:p>
        </w:tc>
      </w:tr>
      <w:tr w:rsidR="005361D4" w14:paraId="7CC6DCCA" w14:textId="77777777" w:rsidTr="00A11BED">
        <w:trPr>
          <w:jc w:val="center"/>
        </w:trPr>
        <w:tc>
          <w:tcPr>
            <w:tcW w:w="1890" w:type="dxa"/>
          </w:tcPr>
          <w:p w14:paraId="238554C6" w14:textId="77777777" w:rsidR="005361D4" w:rsidRDefault="005361D4" w:rsidP="00A11BED">
            <w:pPr>
              <w:pStyle w:val="TableText1"/>
            </w:pPr>
            <w:r>
              <w:t>Name</w:t>
            </w:r>
          </w:p>
        </w:tc>
        <w:tc>
          <w:tcPr>
            <w:tcW w:w="2340" w:type="dxa"/>
          </w:tcPr>
          <w:p w14:paraId="4D11FC95" w14:textId="77777777" w:rsidR="005361D4" w:rsidRPr="00966D88" w:rsidRDefault="005361D4" w:rsidP="00A11BED">
            <w:pPr>
              <w:pStyle w:val="TableText1"/>
            </w:pPr>
            <w:r>
              <w:t>Performance Engineering Lead</w:t>
            </w:r>
          </w:p>
        </w:tc>
        <w:tc>
          <w:tcPr>
            <w:tcW w:w="5130" w:type="dxa"/>
          </w:tcPr>
          <w:p w14:paraId="4613B300" w14:textId="77777777" w:rsidR="005361D4" w:rsidRPr="00966D88" w:rsidRDefault="005361D4" w:rsidP="00A11BED">
            <w:pPr>
              <w:pStyle w:val="TableText1"/>
            </w:pPr>
            <w:r>
              <w:t>Manages schedules and activities related to Performance Testing projects</w:t>
            </w:r>
          </w:p>
        </w:tc>
      </w:tr>
      <w:tr w:rsidR="005361D4" w14:paraId="4B9DD12B" w14:textId="77777777" w:rsidTr="00A11BED">
        <w:trPr>
          <w:jc w:val="center"/>
        </w:trPr>
        <w:tc>
          <w:tcPr>
            <w:tcW w:w="1890" w:type="dxa"/>
          </w:tcPr>
          <w:p w14:paraId="741130C2" w14:textId="77777777" w:rsidR="005361D4" w:rsidRDefault="005361D4" w:rsidP="00A11BED">
            <w:pPr>
              <w:pStyle w:val="TableText1"/>
            </w:pPr>
            <w:r>
              <w:t>Name</w:t>
            </w:r>
          </w:p>
        </w:tc>
        <w:tc>
          <w:tcPr>
            <w:tcW w:w="2340" w:type="dxa"/>
          </w:tcPr>
          <w:p w14:paraId="52887A96" w14:textId="77777777" w:rsidR="005361D4" w:rsidRPr="00966D88" w:rsidRDefault="005361D4" w:rsidP="00A11BED">
            <w:pPr>
              <w:pStyle w:val="TableText1"/>
            </w:pPr>
            <w:r w:rsidRPr="00966D88">
              <w:t xml:space="preserve">Performance </w:t>
            </w:r>
            <w:r>
              <w:t>Engineer</w:t>
            </w:r>
          </w:p>
        </w:tc>
        <w:tc>
          <w:tcPr>
            <w:tcW w:w="5130" w:type="dxa"/>
          </w:tcPr>
          <w:p w14:paraId="58D3ACEC"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0D6068F8" w14:textId="77777777" w:rsidTr="00A11BED">
        <w:trPr>
          <w:jc w:val="center"/>
        </w:trPr>
        <w:tc>
          <w:tcPr>
            <w:tcW w:w="1890" w:type="dxa"/>
          </w:tcPr>
          <w:p w14:paraId="006E4CFF" w14:textId="77777777" w:rsidR="005361D4" w:rsidRDefault="005361D4" w:rsidP="00A11BED">
            <w:pPr>
              <w:pStyle w:val="TableText1"/>
            </w:pPr>
            <w:r>
              <w:t>Name</w:t>
            </w:r>
          </w:p>
        </w:tc>
        <w:tc>
          <w:tcPr>
            <w:tcW w:w="2340" w:type="dxa"/>
          </w:tcPr>
          <w:p w14:paraId="228C751B" w14:textId="77777777" w:rsidR="005361D4" w:rsidRPr="00966D88" w:rsidRDefault="005361D4" w:rsidP="00A11BED">
            <w:pPr>
              <w:pStyle w:val="TableText1"/>
            </w:pPr>
            <w:r>
              <w:t>Performance Engineer</w:t>
            </w:r>
          </w:p>
        </w:tc>
        <w:tc>
          <w:tcPr>
            <w:tcW w:w="5130" w:type="dxa"/>
          </w:tcPr>
          <w:p w14:paraId="01755592"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76D7EF5F" w14:textId="77777777" w:rsidTr="00A11BED">
        <w:trPr>
          <w:jc w:val="center"/>
        </w:trPr>
        <w:tc>
          <w:tcPr>
            <w:tcW w:w="1890" w:type="dxa"/>
          </w:tcPr>
          <w:p w14:paraId="46A7A04A" w14:textId="77777777" w:rsidR="005361D4" w:rsidRDefault="005361D4" w:rsidP="00A11BED">
            <w:pPr>
              <w:pStyle w:val="TableText1"/>
            </w:pPr>
            <w:r>
              <w:t>Name</w:t>
            </w:r>
          </w:p>
        </w:tc>
        <w:tc>
          <w:tcPr>
            <w:tcW w:w="2340" w:type="dxa"/>
          </w:tcPr>
          <w:p w14:paraId="27BD0855" w14:textId="77777777" w:rsidR="005361D4" w:rsidRPr="00966D88" w:rsidRDefault="005361D4" w:rsidP="00A11BED">
            <w:pPr>
              <w:pStyle w:val="TableText1"/>
            </w:pPr>
            <w:r>
              <w:t>Monitoring Support</w:t>
            </w:r>
          </w:p>
        </w:tc>
        <w:tc>
          <w:tcPr>
            <w:tcW w:w="5130" w:type="dxa"/>
          </w:tcPr>
          <w:p w14:paraId="19F5695E" w14:textId="77777777" w:rsidR="005361D4" w:rsidRPr="00966D88" w:rsidRDefault="005361D4" w:rsidP="00A11BED">
            <w:pPr>
              <w:pStyle w:val="TableText1"/>
            </w:pPr>
            <w:r>
              <w:t>Monitors performance tests using Performance monitors</w:t>
            </w:r>
            <w:r w:rsidRPr="00966D88">
              <w:t xml:space="preserve">  </w:t>
            </w:r>
          </w:p>
        </w:tc>
      </w:tr>
      <w:tr w:rsidR="005361D4" w14:paraId="6DE8E903" w14:textId="77777777" w:rsidTr="00A11BED">
        <w:trPr>
          <w:jc w:val="center"/>
        </w:trPr>
        <w:tc>
          <w:tcPr>
            <w:tcW w:w="1890" w:type="dxa"/>
          </w:tcPr>
          <w:p w14:paraId="55070081" w14:textId="77777777" w:rsidR="005361D4" w:rsidRDefault="005361D4" w:rsidP="00A11BED">
            <w:pPr>
              <w:pStyle w:val="TableText1"/>
            </w:pPr>
            <w:r>
              <w:t>Name</w:t>
            </w:r>
          </w:p>
        </w:tc>
        <w:tc>
          <w:tcPr>
            <w:tcW w:w="2340" w:type="dxa"/>
          </w:tcPr>
          <w:p w14:paraId="08AB2B69" w14:textId="77777777" w:rsidR="005361D4" w:rsidRDefault="005361D4" w:rsidP="00A11BED">
            <w:pPr>
              <w:pStyle w:val="TableText1"/>
            </w:pPr>
            <w:r>
              <w:t>Application Support</w:t>
            </w:r>
          </w:p>
        </w:tc>
        <w:tc>
          <w:tcPr>
            <w:tcW w:w="5130" w:type="dxa"/>
          </w:tcPr>
          <w:p w14:paraId="29AD06C1" w14:textId="77777777" w:rsidR="005361D4" w:rsidRDefault="005361D4" w:rsidP="00A11BED">
            <w:pPr>
              <w:pStyle w:val="TableText1"/>
            </w:pPr>
            <w:r>
              <w:t>Supports performance test execution as configuration or application issues are found</w:t>
            </w:r>
          </w:p>
        </w:tc>
      </w:tr>
      <w:tr w:rsidR="005361D4" w14:paraId="266FD108" w14:textId="77777777" w:rsidTr="00A11BED">
        <w:trPr>
          <w:jc w:val="center"/>
        </w:trPr>
        <w:tc>
          <w:tcPr>
            <w:tcW w:w="1890" w:type="dxa"/>
          </w:tcPr>
          <w:p w14:paraId="1B3FFC32" w14:textId="77777777" w:rsidR="005361D4" w:rsidRDefault="005361D4" w:rsidP="00A11BED">
            <w:pPr>
              <w:pStyle w:val="TableText1"/>
            </w:pPr>
            <w:r>
              <w:t>Name</w:t>
            </w:r>
          </w:p>
        </w:tc>
        <w:tc>
          <w:tcPr>
            <w:tcW w:w="2340" w:type="dxa"/>
          </w:tcPr>
          <w:p w14:paraId="00BAD76B" w14:textId="77777777" w:rsidR="005361D4" w:rsidRDefault="005361D4" w:rsidP="00A11BED">
            <w:pPr>
              <w:pStyle w:val="TableText1"/>
            </w:pPr>
            <w:r>
              <w:t>Performance Test Environment Support</w:t>
            </w:r>
          </w:p>
        </w:tc>
        <w:tc>
          <w:tcPr>
            <w:tcW w:w="5130" w:type="dxa"/>
          </w:tcPr>
          <w:p w14:paraId="1AE6E1C4" w14:textId="77777777" w:rsidR="005361D4" w:rsidRDefault="005361D4" w:rsidP="00A11BED">
            <w:pPr>
              <w:pStyle w:val="TableText1"/>
            </w:pPr>
            <w:r>
              <w:t>Supports and maintains the Performance Test environment</w:t>
            </w:r>
          </w:p>
        </w:tc>
      </w:tr>
    </w:tbl>
    <w:p w14:paraId="5E581E64" w14:textId="77777777" w:rsidR="00553E27" w:rsidRDefault="00553E27" w:rsidP="00E60936">
      <w:pPr>
        <w:pStyle w:val="BackMatterHeading"/>
        <w:numPr>
          <w:ilvl w:val="0"/>
          <w:numId w:val="19"/>
        </w:numPr>
      </w:pPr>
      <w:bookmarkStart w:id="96" w:name="_Toc270581147"/>
      <w:bookmarkStart w:id="97" w:name="_Toc395081363"/>
      <w:bookmarkStart w:id="98" w:name="_Toc395092001"/>
      <w:bookmarkStart w:id="99" w:name="_Toc395093010"/>
      <w:bookmarkStart w:id="100" w:name="_Toc395095147"/>
      <w:bookmarkStart w:id="101" w:name="_Toc395107346"/>
      <w:bookmarkStart w:id="102" w:name="_Toc395163186"/>
      <w:bookmarkStart w:id="103" w:name="_Toc395165904"/>
      <w:bookmarkStart w:id="104" w:name="_Toc395166939"/>
      <w:bookmarkStart w:id="105" w:name="_Toc395168740"/>
      <w:bookmarkStart w:id="106" w:name="FEAReferenceModel"/>
      <w:bookmarkStart w:id="107" w:name="_Toc490026795"/>
      <w:bookmarkStart w:id="108" w:name="_Toc4421030"/>
      <w:bookmarkEnd w:id="33"/>
      <w:bookmarkEnd w:id="34"/>
      <w:bookmarkEnd w:id="35"/>
      <w:bookmarkEnd w:id="36"/>
      <w:bookmarkEnd w:id="37"/>
      <w:bookmarkEnd w:id="96"/>
      <w:r>
        <w:lastRenderedPageBreak/>
        <w:t>Acronyms</w:t>
      </w:r>
      <w:bookmarkEnd w:id="97"/>
      <w:bookmarkEnd w:id="98"/>
      <w:bookmarkEnd w:id="99"/>
      <w:bookmarkEnd w:id="100"/>
      <w:bookmarkEnd w:id="101"/>
      <w:bookmarkEnd w:id="102"/>
      <w:bookmarkEnd w:id="103"/>
      <w:bookmarkEnd w:id="104"/>
      <w:bookmarkEnd w:id="105"/>
      <w:bookmarkEnd w:id="108"/>
    </w:p>
    <w:p w14:paraId="7592C9A7" w14:textId="1074546B" w:rsidR="00553E27" w:rsidRPr="00435FB5" w:rsidRDefault="00435FB5" w:rsidP="00553E27">
      <w:pPr>
        <w:pStyle w:val="InfoBlue"/>
        <w:spacing w:after="360"/>
        <w:ind w:left="0"/>
        <w:jc w:val="left"/>
        <w:rPr>
          <w:rFonts w:ascii="Arial" w:hAnsi="Arial" w:cs="Arial"/>
          <w:i w:val="0"/>
          <w:color w:val="auto"/>
          <w:szCs w:val="22"/>
        </w:rPr>
      </w:pPr>
      <w:r>
        <w:rPr>
          <w:rFonts w:ascii="Arial" w:hAnsi="Arial" w:cs="Arial"/>
          <w:i w:val="0"/>
          <w:color w:val="auto"/>
          <w:szCs w:val="22"/>
        </w:rPr>
        <w:t xml:space="preserve">&lt;List out all the </w:t>
      </w:r>
      <w:r w:rsidR="00553E27" w:rsidRPr="00435FB5">
        <w:rPr>
          <w:rFonts w:ascii="Arial" w:hAnsi="Arial" w:cs="Arial"/>
          <w:i w:val="0"/>
          <w:color w:val="auto"/>
          <w:szCs w:val="22"/>
        </w:rPr>
        <w:t>acronyms and associated literal translations used within the document. List the acronyms in alphabetical order using a tabular format as depicted below.</w:t>
      </w:r>
    </w:p>
    <w:p w14:paraId="1B4EF804" w14:textId="246D1AB6" w:rsidR="00553E27" w:rsidRDefault="00553E27" w:rsidP="00553E27">
      <w:pPr>
        <w:pStyle w:val="Caption"/>
        <w:keepNext/>
      </w:pPr>
      <w:bookmarkStart w:id="109" w:name="_Toc391640583"/>
      <w:bookmarkStart w:id="110" w:name="_Toc395092486"/>
      <w:bookmarkStart w:id="111" w:name="_Toc395104117"/>
      <w:bookmarkStart w:id="112" w:name="_Toc395104373"/>
      <w:bookmarkStart w:id="113" w:name="_Toc395107354"/>
      <w:bookmarkStart w:id="114" w:name="_Toc395163196"/>
      <w:bookmarkStart w:id="115" w:name="_Toc395165914"/>
      <w:bookmarkStart w:id="116" w:name="_Toc395166953"/>
      <w:bookmarkStart w:id="117" w:name="_Toc395168755"/>
      <w:bookmarkStart w:id="118" w:name="_Toc420668188"/>
      <w:r>
        <w:t>Table</w:t>
      </w:r>
      <w:r w:rsidR="00435FB5">
        <w:t xml:space="preserve"> </w:t>
      </w:r>
      <w:r w:rsidR="00435FB5">
        <w:rPr>
          <w:noProof/>
        </w:rPr>
        <w:t>2</w:t>
      </w:r>
      <w:r w:rsidR="004A0843">
        <w:rPr>
          <w:noProof/>
        </w:rPr>
        <w:t>0</w:t>
      </w:r>
      <w:r>
        <w:t>: Acronyms</w:t>
      </w:r>
      <w:bookmarkEnd w:id="109"/>
      <w:bookmarkEnd w:id="110"/>
      <w:bookmarkEnd w:id="111"/>
      <w:bookmarkEnd w:id="112"/>
      <w:bookmarkEnd w:id="113"/>
      <w:bookmarkEnd w:id="114"/>
      <w:bookmarkEnd w:id="115"/>
      <w:bookmarkEnd w:id="116"/>
      <w:bookmarkEnd w:id="117"/>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53E27" w14:paraId="72CCA938" w14:textId="77777777" w:rsidTr="00435FB5">
        <w:trPr>
          <w:cantSplit/>
          <w:tblHeader/>
        </w:trPr>
        <w:tc>
          <w:tcPr>
            <w:tcW w:w="1890" w:type="dxa"/>
            <w:shd w:val="clear" w:color="auto" w:fill="BFBFBF"/>
          </w:tcPr>
          <w:p w14:paraId="3F8D7DF5" w14:textId="77777777" w:rsidR="00553E27" w:rsidRDefault="00553E27" w:rsidP="00AC352C">
            <w:pPr>
              <w:pStyle w:val="TableColumnHeading"/>
            </w:pPr>
            <w:r>
              <w:t>Acronym</w:t>
            </w:r>
          </w:p>
        </w:tc>
        <w:tc>
          <w:tcPr>
            <w:tcW w:w="7470" w:type="dxa"/>
            <w:shd w:val="clear" w:color="auto" w:fill="BFBFBF"/>
          </w:tcPr>
          <w:p w14:paraId="3225E4F0" w14:textId="77777777" w:rsidR="00553E27" w:rsidRDefault="00553E27" w:rsidP="00AC352C">
            <w:pPr>
              <w:pStyle w:val="TableColumnHeading"/>
            </w:pPr>
            <w:r>
              <w:t>Literal Translation</w:t>
            </w:r>
          </w:p>
        </w:tc>
      </w:tr>
      <w:tr w:rsidR="00553E27" w14:paraId="06907818" w14:textId="77777777" w:rsidTr="007A1342">
        <w:trPr>
          <w:cantSplit/>
        </w:trPr>
        <w:tc>
          <w:tcPr>
            <w:tcW w:w="1890" w:type="dxa"/>
          </w:tcPr>
          <w:p w14:paraId="3084C7F9" w14:textId="59D74BA9" w:rsidR="00553E27" w:rsidRPr="00067F87" w:rsidRDefault="00435FB5" w:rsidP="00067F87">
            <w:pPr>
              <w:pStyle w:val="AcronymTerm"/>
              <w:rPr>
                <w:b w:val="0"/>
                <w:sz w:val="20"/>
              </w:rPr>
            </w:pPr>
            <w:r w:rsidRPr="00067F87">
              <w:rPr>
                <w:b w:val="0"/>
                <w:sz w:val="20"/>
              </w:rPr>
              <w:t>NFR</w:t>
            </w:r>
          </w:p>
        </w:tc>
        <w:tc>
          <w:tcPr>
            <w:tcW w:w="7470" w:type="dxa"/>
          </w:tcPr>
          <w:p w14:paraId="70F8743F" w14:textId="00B9C7A1" w:rsidR="00553E27" w:rsidRPr="00067F87" w:rsidRDefault="00D208A1" w:rsidP="00067F87">
            <w:pPr>
              <w:pStyle w:val="AcronymTerm"/>
              <w:rPr>
                <w:b w:val="0"/>
                <w:sz w:val="20"/>
              </w:rPr>
            </w:pPr>
            <w:r w:rsidRPr="00067F87">
              <w:rPr>
                <w:b w:val="0"/>
                <w:sz w:val="20"/>
              </w:rPr>
              <w:t>Non-functional Requirement</w:t>
            </w:r>
          </w:p>
        </w:tc>
      </w:tr>
      <w:tr w:rsidR="00553E27" w14:paraId="6511DE94" w14:textId="77777777" w:rsidTr="007A1342">
        <w:trPr>
          <w:cantSplit/>
        </w:trPr>
        <w:tc>
          <w:tcPr>
            <w:tcW w:w="1890" w:type="dxa"/>
          </w:tcPr>
          <w:p w14:paraId="6F5BF713" w14:textId="722C2B53" w:rsidR="00553E27" w:rsidRPr="00067F87" w:rsidRDefault="00D208A1" w:rsidP="00067F87">
            <w:pPr>
              <w:pStyle w:val="AcronymTerm"/>
              <w:rPr>
                <w:b w:val="0"/>
                <w:sz w:val="20"/>
              </w:rPr>
            </w:pPr>
            <w:r w:rsidRPr="00067F87">
              <w:rPr>
                <w:b w:val="0"/>
                <w:sz w:val="20"/>
              </w:rPr>
              <w:t>PT</w:t>
            </w:r>
          </w:p>
        </w:tc>
        <w:tc>
          <w:tcPr>
            <w:tcW w:w="7470" w:type="dxa"/>
          </w:tcPr>
          <w:p w14:paraId="3622833F" w14:textId="0E008362" w:rsidR="00553E27" w:rsidRPr="00067F87" w:rsidRDefault="00D208A1" w:rsidP="00067F87">
            <w:pPr>
              <w:pStyle w:val="AcronymTerm"/>
              <w:rPr>
                <w:b w:val="0"/>
                <w:sz w:val="20"/>
              </w:rPr>
            </w:pPr>
            <w:r w:rsidRPr="00067F87">
              <w:rPr>
                <w:b w:val="0"/>
                <w:sz w:val="20"/>
              </w:rPr>
              <w:t>Performance Testing</w:t>
            </w:r>
          </w:p>
        </w:tc>
      </w:tr>
      <w:tr w:rsidR="00553E27" w14:paraId="01A8CBCC" w14:textId="77777777" w:rsidTr="007A1342">
        <w:trPr>
          <w:cantSplit/>
        </w:trPr>
        <w:tc>
          <w:tcPr>
            <w:tcW w:w="1890" w:type="dxa"/>
          </w:tcPr>
          <w:p w14:paraId="7994B3AC" w14:textId="398C30E6" w:rsidR="00553E27" w:rsidRPr="00067F87" w:rsidRDefault="00553E27" w:rsidP="00067F87">
            <w:pPr>
              <w:pStyle w:val="AcronymTerm"/>
              <w:rPr>
                <w:b w:val="0"/>
                <w:sz w:val="20"/>
              </w:rPr>
            </w:pPr>
          </w:p>
        </w:tc>
        <w:tc>
          <w:tcPr>
            <w:tcW w:w="7470" w:type="dxa"/>
          </w:tcPr>
          <w:p w14:paraId="58BDBA81" w14:textId="04FEAEFF" w:rsidR="00553E27" w:rsidRPr="00067F87" w:rsidRDefault="00553E27" w:rsidP="00067F87">
            <w:pPr>
              <w:pStyle w:val="AcronymTerm"/>
              <w:rPr>
                <w:b w:val="0"/>
                <w:sz w:val="20"/>
              </w:rPr>
            </w:pPr>
          </w:p>
        </w:tc>
      </w:tr>
      <w:tr w:rsidR="00553E27" w14:paraId="61800896" w14:textId="77777777" w:rsidTr="007A1342">
        <w:trPr>
          <w:cantSplit/>
        </w:trPr>
        <w:tc>
          <w:tcPr>
            <w:tcW w:w="1890" w:type="dxa"/>
          </w:tcPr>
          <w:p w14:paraId="439EF7EC" w14:textId="7CCED426" w:rsidR="00553E27" w:rsidRPr="00067F87" w:rsidRDefault="00553E27" w:rsidP="00067F87">
            <w:pPr>
              <w:pStyle w:val="AcronymTerm"/>
              <w:rPr>
                <w:b w:val="0"/>
                <w:sz w:val="20"/>
              </w:rPr>
            </w:pPr>
          </w:p>
        </w:tc>
        <w:tc>
          <w:tcPr>
            <w:tcW w:w="7470" w:type="dxa"/>
          </w:tcPr>
          <w:p w14:paraId="4499F605" w14:textId="523CAD3D" w:rsidR="00553E27" w:rsidRPr="00067F87" w:rsidRDefault="00553E27" w:rsidP="00067F87">
            <w:pPr>
              <w:pStyle w:val="AcronymTerm"/>
              <w:rPr>
                <w:b w:val="0"/>
                <w:sz w:val="20"/>
              </w:rPr>
            </w:pPr>
          </w:p>
        </w:tc>
      </w:tr>
      <w:tr w:rsidR="00553E27" w14:paraId="1FFF1FB5" w14:textId="77777777" w:rsidTr="007A1342">
        <w:trPr>
          <w:cantSplit/>
        </w:trPr>
        <w:tc>
          <w:tcPr>
            <w:tcW w:w="1890" w:type="dxa"/>
          </w:tcPr>
          <w:p w14:paraId="07D65C7B" w14:textId="77777777" w:rsidR="00553E27" w:rsidRPr="00067F87" w:rsidRDefault="00553E27" w:rsidP="00067F87">
            <w:pPr>
              <w:pStyle w:val="AcronymTerm"/>
              <w:rPr>
                <w:b w:val="0"/>
                <w:sz w:val="20"/>
              </w:rPr>
            </w:pPr>
          </w:p>
        </w:tc>
        <w:tc>
          <w:tcPr>
            <w:tcW w:w="7470" w:type="dxa"/>
          </w:tcPr>
          <w:p w14:paraId="45A68312" w14:textId="77777777" w:rsidR="00553E27" w:rsidRPr="00067F87" w:rsidRDefault="00553E27" w:rsidP="00067F87">
            <w:pPr>
              <w:pStyle w:val="AcronymTerm"/>
              <w:rPr>
                <w:b w:val="0"/>
                <w:sz w:val="20"/>
              </w:rPr>
            </w:pPr>
          </w:p>
        </w:tc>
      </w:tr>
    </w:tbl>
    <w:p w14:paraId="19703840" w14:textId="77777777" w:rsidR="00553E27" w:rsidRDefault="00553E27" w:rsidP="00E60936">
      <w:pPr>
        <w:pStyle w:val="BackMatterHeading"/>
        <w:numPr>
          <w:ilvl w:val="0"/>
          <w:numId w:val="19"/>
        </w:numPr>
      </w:pPr>
      <w:bookmarkStart w:id="119" w:name="_Toc363205557"/>
      <w:bookmarkStart w:id="120" w:name="_Toc395081364"/>
      <w:bookmarkStart w:id="121" w:name="_Toc395092002"/>
      <w:bookmarkStart w:id="122" w:name="_Toc395093011"/>
      <w:bookmarkStart w:id="123" w:name="_Toc395095148"/>
      <w:bookmarkStart w:id="124" w:name="_Toc395107347"/>
      <w:bookmarkStart w:id="125" w:name="_Toc395163187"/>
      <w:bookmarkStart w:id="126" w:name="_Toc395165905"/>
      <w:bookmarkStart w:id="127" w:name="_Toc395166940"/>
      <w:bookmarkStart w:id="128" w:name="_Toc395168741"/>
      <w:bookmarkStart w:id="129" w:name="_Toc4421031"/>
      <w:r w:rsidRPr="001D5C02">
        <w:lastRenderedPageBreak/>
        <w:t>Glossary</w:t>
      </w:r>
      <w:bookmarkEnd w:id="119"/>
      <w:bookmarkEnd w:id="120"/>
      <w:bookmarkEnd w:id="121"/>
      <w:bookmarkEnd w:id="122"/>
      <w:bookmarkEnd w:id="123"/>
      <w:bookmarkEnd w:id="124"/>
      <w:bookmarkEnd w:id="125"/>
      <w:bookmarkEnd w:id="126"/>
      <w:bookmarkEnd w:id="127"/>
      <w:bookmarkEnd w:id="128"/>
      <w:bookmarkEnd w:id="129"/>
    </w:p>
    <w:p w14:paraId="012AAC65" w14:textId="4621D021" w:rsidR="00553E27" w:rsidRPr="00067F87" w:rsidRDefault="00067F87" w:rsidP="00553E27">
      <w:pPr>
        <w:pStyle w:val="InfoBlue"/>
        <w:spacing w:after="360"/>
        <w:ind w:left="0"/>
        <w:jc w:val="left"/>
        <w:rPr>
          <w:rFonts w:ascii="Arial" w:hAnsi="Arial" w:cs="Arial"/>
          <w:i w:val="0"/>
          <w:color w:val="auto"/>
          <w:szCs w:val="22"/>
        </w:rPr>
      </w:pPr>
      <w:r>
        <w:rPr>
          <w:rFonts w:ascii="Arial" w:hAnsi="Arial" w:cs="Arial"/>
          <w:i w:val="0"/>
          <w:color w:val="auto"/>
          <w:szCs w:val="22"/>
        </w:rPr>
        <w:t>&lt;Write down the</w:t>
      </w:r>
      <w:r w:rsidR="00553E27" w:rsidRPr="00067F87">
        <w:rPr>
          <w:rFonts w:ascii="Arial" w:hAnsi="Arial" w:cs="Arial"/>
          <w:i w:val="0"/>
          <w:color w:val="auto"/>
          <w:szCs w:val="22"/>
        </w:rPr>
        <w:t xml:space="preserve"> clear and concise definitions for terms used in this document that may be unfamiliar to readers of the document. Terms are to be listed in alphabetical order.</w:t>
      </w:r>
      <w:r>
        <w:rPr>
          <w:rFonts w:ascii="Arial" w:hAnsi="Arial" w:cs="Arial"/>
          <w:i w:val="0"/>
          <w:color w:val="auto"/>
          <w:szCs w:val="22"/>
        </w:rPr>
        <w:t>&gt;</w:t>
      </w:r>
    </w:p>
    <w:p w14:paraId="5D245A8F" w14:textId="46114E0A" w:rsidR="00553E27" w:rsidRDefault="00553E27" w:rsidP="00553E27">
      <w:pPr>
        <w:pStyle w:val="Caption"/>
        <w:keepNext/>
      </w:pPr>
      <w:bookmarkStart w:id="130" w:name="_Toc391640584"/>
      <w:bookmarkStart w:id="131" w:name="_Toc395092487"/>
      <w:bookmarkStart w:id="132" w:name="_Toc395104118"/>
      <w:bookmarkStart w:id="133" w:name="_Toc395104374"/>
      <w:bookmarkStart w:id="134" w:name="_Toc395107355"/>
      <w:bookmarkStart w:id="135" w:name="_Toc395163197"/>
      <w:bookmarkStart w:id="136" w:name="_Toc395165915"/>
      <w:bookmarkStart w:id="137" w:name="_Toc395166954"/>
      <w:bookmarkStart w:id="138" w:name="_Toc395168756"/>
      <w:bookmarkStart w:id="139" w:name="_Toc420668189"/>
      <w:r>
        <w:t xml:space="preserve">Table </w:t>
      </w:r>
      <w:r w:rsidR="004A0843">
        <w:rPr>
          <w:noProof/>
        </w:rPr>
        <w:t>21</w:t>
      </w:r>
      <w:r>
        <w:t>: Glossary</w:t>
      </w:r>
      <w:bookmarkEnd w:id="130"/>
      <w:bookmarkEnd w:id="131"/>
      <w:bookmarkEnd w:id="132"/>
      <w:bookmarkEnd w:id="133"/>
      <w:bookmarkEnd w:id="134"/>
      <w:bookmarkEnd w:id="135"/>
      <w:bookmarkEnd w:id="136"/>
      <w:bookmarkEnd w:id="137"/>
      <w:bookmarkEnd w:id="138"/>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553E27" w14:paraId="38A0515D" w14:textId="77777777" w:rsidTr="00067F87">
        <w:trPr>
          <w:cantSplit/>
          <w:tblHeader/>
        </w:trPr>
        <w:tc>
          <w:tcPr>
            <w:tcW w:w="3690" w:type="dxa"/>
            <w:shd w:val="clear" w:color="auto" w:fill="BFBFBF"/>
          </w:tcPr>
          <w:p w14:paraId="56B2FECF" w14:textId="77777777" w:rsidR="00553E27" w:rsidRDefault="00553E27" w:rsidP="00AC352C">
            <w:pPr>
              <w:pStyle w:val="TableColumnHeading"/>
            </w:pPr>
            <w:r>
              <w:t>Term</w:t>
            </w:r>
          </w:p>
        </w:tc>
        <w:tc>
          <w:tcPr>
            <w:tcW w:w="5670" w:type="dxa"/>
            <w:shd w:val="clear" w:color="auto" w:fill="BFBFBF"/>
          </w:tcPr>
          <w:p w14:paraId="2BE62EDB" w14:textId="77777777" w:rsidR="00553E27" w:rsidRDefault="00553E27" w:rsidP="00AC352C">
            <w:pPr>
              <w:pStyle w:val="TableColumnHeading"/>
            </w:pPr>
            <w:r>
              <w:t>Definition</w:t>
            </w:r>
          </w:p>
        </w:tc>
      </w:tr>
      <w:tr w:rsidR="00553E27" w14:paraId="0AADC747" w14:textId="77777777" w:rsidTr="007A1342">
        <w:trPr>
          <w:cantSplit/>
        </w:trPr>
        <w:tc>
          <w:tcPr>
            <w:tcW w:w="3690" w:type="dxa"/>
          </w:tcPr>
          <w:p w14:paraId="795E3366" w14:textId="0CE269A8" w:rsidR="00553E27" w:rsidRPr="00067F87" w:rsidRDefault="00067F87" w:rsidP="007A1342">
            <w:pPr>
              <w:pStyle w:val="AcronymTerm"/>
              <w:rPr>
                <w:b w:val="0"/>
                <w:sz w:val="20"/>
              </w:rPr>
            </w:pPr>
            <w:r>
              <w:rPr>
                <w:b w:val="0"/>
                <w:sz w:val="20"/>
              </w:rPr>
              <w:t>Pacing</w:t>
            </w:r>
          </w:p>
        </w:tc>
        <w:tc>
          <w:tcPr>
            <w:tcW w:w="5670" w:type="dxa"/>
          </w:tcPr>
          <w:p w14:paraId="2DE6CF5C" w14:textId="7F66D122" w:rsidR="00553E27" w:rsidRPr="00067F87" w:rsidRDefault="001D1E8D" w:rsidP="007A1342">
            <w:pPr>
              <w:pStyle w:val="AcronymDefinition"/>
              <w:rPr>
                <w:sz w:val="20"/>
              </w:rPr>
            </w:pPr>
            <w:r>
              <w:rPr>
                <w:noProof/>
                <w:sz w:val="20"/>
              </w:rPr>
              <w:t>The d</w:t>
            </w:r>
            <w:r w:rsidR="00067F87" w:rsidRPr="001D1E8D">
              <w:rPr>
                <w:noProof/>
                <w:sz w:val="20"/>
              </w:rPr>
              <w:t>elay</w:t>
            </w:r>
            <w:r w:rsidR="00067F87">
              <w:rPr>
                <w:sz w:val="20"/>
              </w:rPr>
              <w:t xml:space="preserve"> between two iterations</w:t>
            </w:r>
          </w:p>
        </w:tc>
      </w:tr>
      <w:tr w:rsidR="00553E27" w14:paraId="04911A5C" w14:textId="77777777" w:rsidTr="007A1342">
        <w:trPr>
          <w:cantSplit/>
        </w:trPr>
        <w:tc>
          <w:tcPr>
            <w:tcW w:w="3690" w:type="dxa"/>
          </w:tcPr>
          <w:p w14:paraId="47C2B3E0" w14:textId="332DE281" w:rsidR="00553E27" w:rsidRPr="00067F87" w:rsidRDefault="00067F87" w:rsidP="007A1342">
            <w:pPr>
              <w:pStyle w:val="AcronymTerm"/>
              <w:rPr>
                <w:b w:val="0"/>
                <w:sz w:val="20"/>
              </w:rPr>
            </w:pPr>
            <w:r>
              <w:rPr>
                <w:b w:val="0"/>
                <w:sz w:val="20"/>
              </w:rPr>
              <w:t>Think Time</w:t>
            </w:r>
          </w:p>
        </w:tc>
        <w:tc>
          <w:tcPr>
            <w:tcW w:w="5670" w:type="dxa"/>
          </w:tcPr>
          <w:p w14:paraId="137B845A" w14:textId="3A413B33" w:rsidR="00553E27" w:rsidRPr="00067F87" w:rsidRDefault="001D1E8D" w:rsidP="007A1342">
            <w:pPr>
              <w:pStyle w:val="AcronymDefinition"/>
              <w:rPr>
                <w:sz w:val="20"/>
              </w:rPr>
            </w:pPr>
            <w:r>
              <w:rPr>
                <w:noProof/>
                <w:sz w:val="20"/>
              </w:rPr>
              <w:t>The d</w:t>
            </w:r>
            <w:r w:rsidR="00067F87" w:rsidRPr="001D1E8D">
              <w:rPr>
                <w:noProof/>
                <w:sz w:val="20"/>
              </w:rPr>
              <w:t>elay</w:t>
            </w:r>
            <w:r w:rsidR="00067F87">
              <w:rPr>
                <w:sz w:val="20"/>
              </w:rPr>
              <w:t xml:space="preserve"> between two transactions</w:t>
            </w:r>
          </w:p>
        </w:tc>
      </w:tr>
      <w:tr w:rsidR="00553E27" w14:paraId="017C45E7" w14:textId="77777777" w:rsidTr="007A1342">
        <w:trPr>
          <w:cantSplit/>
        </w:trPr>
        <w:tc>
          <w:tcPr>
            <w:tcW w:w="3690" w:type="dxa"/>
          </w:tcPr>
          <w:p w14:paraId="4DACEE99" w14:textId="77777777" w:rsidR="00553E27" w:rsidRPr="00067F87" w:rsidRDefault="00553E27" w:rsidP="007A1342">
            <w:pPr>
              <w:pStyle w:val="AcronymTerm"/>
              <w:rPr>
                <w:b w:val="0"/>
                <w:sz w:val="20"/>
              </w:rPr>
            </w:pPr>
          </w:p>
        </w:tc>
        <w:tc>
          <w:tcPr>
            <w:tcW w:w="5670" w:type="dxa"/>
          </w:tcPr>
          <w:p w14:paraId="7E4A3FBE" w14:textId="77777777" w:rsidR="00553E27" w:rsidRPr="00067F87" w:rsidRDefault="00553E27" w:rsidP="007A1342">
            <w:pPr>
              <w:pStyle w:val="AcronymDefinition"/>
              <w:rPr>
                <w:sz w:val="20"/>
              </w:rPr>
            </w:pPr>
          </w:p>
        </w:tc>
      </w:tr>
      <w:tr w:rsidR="00553E27" w14:paraId="58E771B3" w14:textId="77777777" w:rsidTr="007A1342">
        <w:trPr>
          <w:cantSplit/>
        </w:trPr>
        <w:tc>
          <w:tcPr>
            <w:tcW w:w="3690" w:type="dxa"/>
          </w:tcPr>
          <w:p w14:paraId="1792555C" w14:textId="77777777" w:rsidR="00553E27" w:rsidRPr="00067F87" w:rsidRDefault="00553E27" w:rsidP="007A1342">
            <w:pPr>
              <w:pStyle w:val="AcronymTerm"/>
              <w:rPr>
                <w:b w:val="0"/>
              </w:rPr>
            </w:pPr>
          </w:p>
        </w:tc>
        <w:tc>
          <w:tcPr>
            <w:tcW w:w="5670" w:type="dxa"/>
          </w:tcPr>
          <w:p w14:paraId="63E164DE" w14:textId="77777777" w:rsidR="00553E27" w:rsidRPr="00067F87" w:rsidRDefault="00553E27" w:rsidP="007A1342">
            <w:pPr>
              <w:pStyle w:val="AcronymDefinition"/>
            </w:pPr>
          </w:p>
        </w:tc>
      </w:tr>
    </w:tbl>
    <w:p w14:paraId="4201C87A" w14:textId="77777777" w:rsidR="00553E27" w:rsidRDefault="00553E27" w:rsidP="00553E27">
      <w:pPr>
        <w:spacing w:before="0" w:after="0"/>
        <w:rPr>
          <w:rFonts w:ascii="Arial Narrow" w:hAnsi="Arial Narrow"/>
          <w:b/>
          <w:sz w:val="36"/>
        </w:rPr>
      </w:pPr>
      <w:r>
        <w:br w:type="page"/>
      </w:r>
    </w:p>
    <w:p w14:paraId="5974D21A" w14:textId="77777777" w:rsidR="00553E27" w:rsidRDefault="00553E27" w:rsidP="00E60936">
      <w:pPr>
        <w:pStyle w:val="BackMatterHeading"/>
        <w:numPr>
          <w:ilvl w:val="0"/>
          <w:numId w:val="19"/>
        </w:numPr>
      </w:pPr>
      <w:bookmarkStart w:id="140" w:name="_Toc363205558"/>
      <w:bookmarkStart w:id="141" w:name="_Toc395081365"/>
      <w:bookmarkStart w:id="142" w:name="_Toc395092003"/>
      <w:bookmarkStart w:id="143" w:name="_Toc395093012"/>
      <w:bookmarkStart w:id="144" w:name="_Toc395095149"/>
      <w:bookmarkStart w:id="145" w:name="_Toc395107348"/>
      <w:bookmarkStart w:id="146" w:name="_Toc395163188"/>
      <w:bookmarkStart w:id="147" w:name="_Toc395165906"/>
      <w:bookmarkStart w:id="148" w:name="_Toc395166941"/>
      <w:bookmarkStart w:id="149" w:name="_Toc395168742"/>
      <w:bookmarkStart w:id="150" w:name="_Toc4421032"/>
      <w:r>
        <w:lastRenderedPageBreak/>
        <w:t>Referenced Documents</w:t>
      </w:r>
      <w:bookmarkEnd w:id="140"/>
      <w:bookmarkEnd w:id="141"/>
      <w:bookmarkEnd w:id="142"/>
      <w:bookmarkEnd w:id="143"/>
      <w:bookmarkEnd w:id="144"/>
      <w:bookmarkEnd w:id="145"/>
      <w:bookmarkEnd w:id="146"/>
      <w:bookmarkEnd w:id="147"/>
      <w:bookmarkEnd w:id="148"/>
      <w:bookmarkEnd w:id="149"/>
      <w:bookmarkEnd w:id="150"/>
    </w:p>
    <w:p w14:paraId="71AD0ADB" w14:textId="561F8DCE" w:rsidR="00553E27" w:rsidRPr="003A0F1C" w:rsidRDefault="00B13489" w:rsidP="00553E27">
      <w:pPr>
        <w:pStyle w:val="InfoBlue"/>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14:paraId="1686647A" w14:textId="18313C49" w:rsidR="00553E27" w:rsidRDefault="00553E27" w:rsidP="00553E27">
      <w:pPr>
        <w:pStyle w:val="Caption"/>
        <w:keepNext/>
      </w:pPr>
      <w:bookmarkStart w:id="151" w:name="_Toc391640585"/>
      <w:bookmarkStart w:id="152" w:name="_Toc395092488"/>
      <w:bookmarkStart w:id="153" w:name="_Toc395104119"/>
      <w:bookmarkStart w:id="154" w:name="_Toc395104375"/>
      <w:bookmarkStart w:id="155" w:name="_Toc395107356"/>
      <w:bookmarkStart w:id="156" w:name="_Toc395163198"/>
      <w:bookmarkStart w:id="157" w:name="_Toc395165916"/>
      <w:bookmarkStart w:id="158" w:name="_Toc395166955"/>
      <w:bookmarkStart w:id="159" w:name="_Toc395168757"/>
      <w:bookmarkStart w:id="160" w:name="_Toc420668190"/>
      <w:r>
        <w:t>Table</w:t>
      </w:r>
      <w:r w:rsidR="004A0843">
        <w:rPr>
          <w:noProof/>
        </w:rPr>
        <w:t xml:space="preserve"> 22</w:t>
      </w:r>
      <w:r>
        <w:t>: Referenced Documents</w:t>
      </w:r>
      <w:bookmarkEnd w:id="151"/>
      <w:bookmarkEnd w:id="152"/>
      <w:bookmarkEnd w:id="153"/>
      <w:bookmarkEnd w:id="154"/>
      <w:bookmarkEnd w:id="155"/>
      <w:bookmarkEnd w:id="156"/>
      <w:bookmarkEnd w:id="157"/>
      <w:bookmarkEnd w:id="158"/>
      <w:bookmarkEnd w:id="159"/>
      <w:bookmarkEnd w:id="160"/>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4041"/>
        <w:gridCol w:w="2198"/>
      </w:tblGrid>
      <w:tr w:rsidR="00553E27" w:rsidRPr="00B76035" w14:paraId="79ACF6D2" w14:textId="77777777" w:rsidTr="003A0F1C">
        <w:trPr>
          <w:cantSplit/>
          <w:tblHeader/>
        </w:trPr>
        <w:tc>
          <w:tcPr>
            <w:tcW w:w="1520" w:type="pct"/>
            <w:shd w:val="clear" w:color="auto" w:fill="BFBFBF"/>
          </w:tcPr>
          <w:p w14:paraId="3CC96BF8" w14:textId="77777777" w:rsidR="00553E27" w:rsidRPr="00EC0B41" w:rsidRDefault="00553E27" w:rsidP="00AC352C">
            <w:pPr>
              <w:pStyle w:val="TableColumnHeading"/>
            </w:pPr>
            <w:r w:rsidRPr="00EC0B41">
              <w:t>Document Name</w:t>
            </w:r>
          </w:p>
        </w:tc>
        <w:tc>
          <w:tcPr>
            <w:tcW w:w="2254" w:type="pct"/>
            <w:shd w:val="clear" w:color="auto" w:fill="BFBFBF"/>
          </w:tcPr>
          <w:p w14:paraId="163FE628" w14:textId="77777777" w:rsidR="00553E27" w:rsidRPr="00EC0B41" w:rsidRDefault="00553E27" w:rsidP="00AC352C">
            <w:pPr>
              <w:pStyle w:val="TableColumnHeading"/>
            </w:pPr>
            <w:r w:rsidRPr="00EC0B41">
              <w:t xml:space="preserve">Document </w:t>
            </w:r>
            <w:r>
              <w:t>Location</w:t>
            </w:r>
            <w:r w:rsidRPr="00EC0B41">
              <w:t xml:space="preserve"> and/or URL</w:t>
            </w:r>
          </w:p>
        </w:tc>
        <w:tc>
          <w:tcPr>
            <w:tcW w:w="1226" w:type="pct"/>
            <w:shd w:val="clear" w:color="auto" w:fill="BFBFBF"/>
          </w:tcPr>
          <w:p w14:paraId="2C6D56F0" w14:textId="77777777" w:rsidR="00553E27" w:rsidRPr="00EC0B41" w:rsidRDefault="00553E27" w:rsidP="00AC352C">
            <w:pPr>
              <w:pStyle w:val="TableColumnHeading"/>
            </w:pPr>
            <w:r w:rsidRPr="00EC0B41">
              <w:t>Issuance Date</w:t>
            </w:r>
          </w:p>
        </w:tc>
      </w:tr>
      <w:tr w:rsidR="00553E27" w:rsidRPr="00B76035" w14:paraId="3562F1FD" w14:textId="77777777" w:rsidTr="007A1342">
        <w:trPr>
          <w:cantSplit/>
        </w:trPr>
        <w:tc>
          <w:tcPr>
            <w:tcW w:w="1520" w:type="pct"/>
          </w:tcPr>
          <w:p w14:paraId="4EA92120" w14:textId="77777777" w:rsidR="00553E27" w:rsidRDefault="00B13489" w:rsidP="007A1342">
            <w:pPr>
              <w:pStyle w:val="AcronymTerm"/>
              <w:rPr>
                <w:b w:val="0"/>
                <w:sz w:val="20"/>
              </w:rPr>
            </w:pPr>
            <w:r>
              <w:rPr>
                <w:b w:val="0"/>
                <w:sz w:val="20"/>
              </w:rPr>
              <w:t>AO (Architecture Overview)</w:t>
            </w:r>
          </w:p>
          <w:p w14:paraId="7B85DAFC" w14:textId="1D72C5BB" w:rsidR="00B13489" w:rsidRPr="00B13489" w:rsidRDefault="00B13489" w:rsidP="007A1342">
            <w:pPr>
              <w:pStyle w:val="AcronymTerm"/>
              <w:rPr>
                <w:b w:val="0"/>
                <w:sz w:val="20"/>
              </w:rPr>
            </w:pPr>
            <w:r>
              <w:rPr>
                <w:b w:val="0"/>
                <w:sz w:val="20"/>
              </w:rPr>
              <w:t>Version: 1.2</w:t>
            </w:r>
          </w:p>
        </w:tc>
        <w:tc>
          <w:tcPr>
            <w:tcW w:w="2254" w:type="pct"/>
          </w:tcPr>
          <w:p w14:paraId="592EE9C2" w14:textId="2F24306C" w:rsidR="00553E27" w:rsidRPr="00B13489" w:rsidRDefault="00625262" w:rsidP="007A1342">
            <w:pPr>
              <w:pStyle w:val="AcronymTerm"/>
              <w:rPr>
                <w:b w:val="0"/>
                <w:sz w:val="20"/>
              </w:rPr>
            </w:pPr>
            <w:hyperlink r:id="rId17" w:history="1">
              <w:r w:rsidR="00B13489" w:rsidRPr="00B3499A">
                <w:rPr>
                  <w:rStyle w:val="Hyperlink"/>
                  <w:b w:val="0"/>
                  <w:sz w:val="20"/>
                </w:rPr>
                <w:t>https://xxxxxx.xxxxx.com/project_document/architecture/ao.doc</w:t>
              </w:r>
            </w:hyperlink>
          </w:p>
        </w:tc>
        <w:tc>
          <w:tcPr>
            <w:tcW w:w="1226" w:type="pct"/>
          </w:tcPr>
          <w:p w14:paraId="77CAAD30" w14:textId="1A62782D" w:rsidR="00553E27" w:rsidRPr="00B13489" w:rsidRDefault="00B13489" w:rsidP="007A1342">
            <w:pPr>
              <w:pStyle w:val="AcronymTerm"/>
              <w:rPr>
                <w:b w:val="0"/>
                <w:sz w:val="20"/>
              </w:rPr>
            </w:pPr>
            <w:r>
              <w:rPr>
                <w:b w:val="0"/>
                <w:sz w:val="20"/>
              </w:rPr>
              <w:t>30/10/2018</w:t>
            </w:r>
          </w:p>
        </w:tc>
      </w:tr>
      <w:tr w:rsidR="00553E27" w:rsidRPr="00B76035" w14:paraId="11433231" w14:textId="77777777" w:rsidTr="007A1342">
        <w:trPr>
          <w:cantSplit/>
        </w:trPr>
        <w:tc>
          <w:tcPr>
            <w:tcW w:w="1520" w:type="pct"/>
          </w:tcPr>
          <w:p w14:paraId="2FEA51CD" w14:textId="77777777" w:rsidR="00553E27" w:rsidRPr="00B13489" w:rsidRDefault="00553E27" w:rsidP="007A1342">
            <w:pPr>
              <w:pStyle w:val="AcronymTerm"/>
              <w:rPr>
                <w:b w:val="0"/>
                <w:sz w:val="20"/>
              </w:rPr>
            </w:pPr>
          </w:p>
        </w:tc>
        <w:tc>
          <w:tcPr>
            <w:tcW w:w="2254" w:type="pct"/>
          </w:tcPr>
          <w:p w14:paraId="4B50E59C" w14:textId="77777777" w:rsidR="00553E27" w:rsidRPr="00B13489" w:rsidRDefault="00553E27" w:rsidP="007A1342">
            <w:pPr>
              <w:pStyle w:val="AcronymTerm"/>
              <w:rPr>
                <w:b w:val="0"/>
                <w:sz w:val="20"/>
              </w:rPr>
            </w:pPr>
          </w:p>
        </w:tc>
        <w:tc>
          <w:tcPr>
            <w:tcW w:w="1226" w:type="pct"/>
          </w:tcPr>
          <w:p w14:paraId="79857E17" w14:textId="77777777" w:rsidR="00553E27" w:rsidRPr="00B13489" w:rsidRDefault="00553E27" w:rsidP="007A1342">
            <w:pPr>
              <w:pStyle w:val="AcronymTerm"/>
              <w:rPr>
                <w:b w:val="0"/>
                <w:sz w:val="20"/>
              </w:rPr>
            </w:pPr>
          </w:p>
        </w:tc>
      </w:tr>
      <w:tr w:rsidR="00553E27" w:rsidRPr="00B76035" w14:paraId="51EF8214" w14:textId="77777777" w:rsidTr="007A1342">
        <w:trPr>
          <w:cantSplit/>
        </w:trPr>
        <w:tc>
          <w:tcPr>
            <w:tcW w:w="1520" w:type="pct"/>
          </w:tcPr>
          <w:p w14:paraId="59E9429D" w14:textId="77777777" w:rsidR="00553E27" w:rsidRPr="00B13489" w:rsidRDefault="00553E27" w:rsidP="007A1342">
            <w:pPr>
              <w:pStyle w:val="AcronymTerm"/>
              <w:rPr>
                <w:b w:val="0"/>
                <w:sz w:val="20"/>
              </w:rPr>
            </w:pPr>
          </w:p>
        </w:tc>
        <w:tc>
          <w:tcPr>
            <w:tcW w:w="2254" w:type="pct"/>
          </w:tcPr>
          <w:p w14:paraId="64AD5F71" w14:textId="77777777" w:rsidR="00553E27" w:rsidRPr="00B13489" w:rsidRDefault="00553E27" w:rsidP="007A1342">
            <w:pPr>
              <w:pStyle w:val="AcronymTerm"/>
              <w:rPr>
                <w:b w:val="0"/>
                <w:sz w:val="20"/>
              </w:rPr>
            </w:pPr>
          </w:p>
        </w:tc>
        <w:tc>
          <w:tcPr>
            <w:tcW w:w="1226" w:type="pct"/>
          </w:tcPr>
          <w:p w14:paraId="6A336D28" w14:textId="77777777" w:rsidR="00553E27" w:rsidRPr="00B13489" w:rsidRDefault="00553E27" w:rsidP="007A1342">
            <w:pPr>
              <w:pStyle w:val="AcronymTerm"/>
              <w:rPr>
                <w:b w:val="0"/>
                <w:sz w:val="20"/>
              </w:rPr>
            </w:pPr>
          </w:p>
        </w:tc>
      </w:tr>
      <w:tr w:rsidR="00553E27" w:rsidRPr="00B76035" w14:paraId="64E8B19E" w14:textId="77777777" w:rsidTr="007A1342">
        <w:trPr>
          <w:cantSplit/>
        </w:trPr>
        <w:tc>
          <w:tcPr>
            <w:tcW w:w="1520" w:type="pct"/>
          </w:tcPr>
          <w:p w14:paraId="6C5E1E57" w14:textId="77777777" w:rsidR="00553E27" w:rsidRPr="00B13489" w:rsidRDefault="00553E27" w:rsidP="007A1342">
            <w:pPr>
              <w:pStyle w:val="AcronymTerm"/>
              <w:rPr>
                <w:b w:val="0"/>
                <w:sz w:val="20"/>
              </w:rPr>
            </w:pPr>
          </w:p>
        </w:tc>
        <w:tc>
          <w:tcPr>
            <w:tcW w:w="2254" w:type="pct"/>
          </w:tcPr>
          <w:p w14:paraId="71BEF114" w14:textId="77777777" w:rsidR="00553E27" w:rsidRPr="00B13489" w:rsidRDefault="00553E27" w:rsidP="007A1342">
            <w:pPr>
              <w:pStyle w:val="AcronymTerm"/>
              <w:rPr>
                <w:b w:val="0"/>
                <w:sz w:val="20"/>
              </w:rPr>
            </w:pPr>
          </w:p>
        </w:tc>
        <w:tc>
          <w:tcPr>
            <w:tcW w:w="1226" w:type="pct"/>
          </w:tcPr>
          <w:p w14:paraId="453387AC" w14:textId="77777777" w:rsidR="00553E27" w:rsidRPr="00B13489" w:rsidRDefault="00553E27" w:rsidP="007A1342">
            <w:pPr>
              <w:pStyle w:val="AcronymTerm"/>
              <w:rPr>
                <w:b w:val="0"/>
                <w:sz w:val="20"/>
              </w:rPr>
            </w:pPr>
          </w:p>
        </w:tc>
      </w:tr>
      <w:tr w:rsidR="00553E27" w:rsidRPr="00B76035" w14:paraId="27DD3D75" w14:textId="77777777" w:rsidTr="007A1342">
        <w:trPr>
          <w:cantSplit/>
        </w:trPr>
        <w:tc>
          <w:tcPr>
            <w:tcW w:w="1520" w:type="pct"/>
          </w:tcPr>
          <w:p w14:paraId="4DF2D5F6" w14:textId="77777777" w:rsidR="00553E27" w:rsidRPr="00B13489" w:rsidRDefault="00553E27" w:rsidP="007A1342">
            <w:pPr>
              <w:pStyle w:val="AcronymTerm"/>
              <w:rPr>
                <w:b w:val="0"/>
                <w:sz w:val="20"/>
              </w:rPr>
            </w:pPr>
          </w:p>
        </w:tc>
        <w:tc>
          <w:tcPr>
            <w:tcW w:w="2254" w:type="pct"/>
          </w:tcPr>
          <w:p w14:paraId="780716DB" w14:textId="77777777" w:rsidR="00553E27" w:rsidRPr="00B13489" w:rsidRDefault="00553E27" w:rsidP="007A1342">
            <w:pPr>
              <w:pStyle w:val="AcronymTerm"/>
              <w:rPr>
                <w:b w:val="0"/>
                <w:sz w:val="20"/>
              </w:rPr>
            </w:pPr>
          </w:p>
        </w:tc>
        <w:tc>
          <w:tcPr>
            <w:tcW w:w="1226" w:type="pct"/>
          </w:tcPr>
          <w:p w14:paraId="4304BD41" w14:textId="77777777" w:rsidR="00553E27" w:rsidRPr="00B13489" w:rsidRDefault="00553E27" w:rsidP="007A1342">
            <w:pPr>
              <w:pStyle w:val="AcronymTerm"/>
              <w:rPr>
                <w:b w:val="0"/>
                <w:sz w:val="20"/>
              </w:rPr>
            </w:pPr>
          </w:p>
        </w:tc>
      </w:tr>
      <w:bookmarkEnd w:id="106"/>
      <w:bookmarkEnd w:id="107"/>
    </w:tbl>
    <w:p w14:paraId="6D8B78FC" w14:textId="77777777" w:rsidR="00553E27" w:rsidRPr="00FF6734" w:rsidRDefault="00553E27" w:rsidP="008D6FE4">
      <w:pPr>
        <w:pStyle w:val="Caption"/>
        <w:keepNext/>
        <w:rPr>
          <w:szCs w:val="24"/>
        </w:rPr>
      </w:pPr>
    </w:p>
    <w:sectPr w:rsidR="00553E27" w:rsidRPr="00FF6734" w:rsidSect="00E663B8">
      <w:headerReference w:type="default" r:id="rId18"/>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24F90" w14:textId="77777777" w:rsidR="00625262" w:rsidRDefault="00625262">
      <w:r>
        <w:separator/>
      </w:r>
    </w:p>
    <w:p w14:paraId="53332652" w14:textId="77777777" w:rsidR="00625262" w:rsidRDefault="00625262"/>
    <w:p w14:paraId="6C51FDEA" w14:textId="77777777" w:rsidR="00625262" w:rsidRDefault="00625262"/>
  </w:endnote>
  <w:endnote w:type="continuationSeparator" w:id="0">
    <w:p w14:paraId="72C9F780" w14:textId="77777777" w:rsidR="00625262" w:rsidRDefault="00625262">
      <w:r>
        <w:continuationSeparator/>
      </w:r>
    </w:p>
    <w:p w14:paraId="4928DCBD" w14:textId="77777777" w:rsidR="00625262" w:rsidRDefault="00625262"/>
    <w:p w14:paraId="3FA92696" w14:textId="77777777" w:rsidR="00625262" w:rsidRDefault="0062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163C" w14:textId="77777777" w:rsidR="000A0DBF" w:rsidRDefault="000A0DBF" w:rsidP="00736D57">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Performance Test Plan and Results Template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672F1E2" w14:textId="77777777" w:rsidR="000A0DBF" w:rsidRDefault="000A0DBF"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rPr>
        <w:rStyle w:val="PageNumber"/>
        <w:noProof/>
      </w:rPr>
      <w:fldChar w:fldCharType="begin"/>
    </w:r>
    <w:r>
      <w:rPr>
        <w:rStyle w:val="PageNumber"/>
        <w:noProof/>
      </w:rPr>
      <w:instrText xml:space="preserve"> STYLEREF  PubDate  \* MERGEFORMAT </w:instrText>
    </w:r>
    <w:r>
      <w:rPr>
        <w:rStyle w:val="PageNumber"/>
        <w:noProof/>
      </w:rPr>
      <w:fldChar w:fldCharType="separate"/>
    </w:r>
    <w:r w:rsidRPr="00DD2C21">
      <w:rPr>
        <w:rStyle w:val="PageNumber"/>
        <w:noProof/>
      </w:rPr>
      <w:t>MM/DD/YYYY</w:t>
    </w:r>
    <w:r>
      <w:rPr>
        <w:rStyle w:val="PageNumber"/>
        <w:noProof/>
      </w:rPr>
      <w:fldChar w:fldCharType="end"/>
    </w:r>
    <w:r>
      <w:rPr>
        <w:rStyle w:val="PageNumber"/>
      </w:rPr>
      <w:t>&lt;Pub Date&gt;</w:t>
    </w:r>
    <w:r>
      <w:rPr>
        <w:noProof/>
      </w:rPr>
      <w:fldChar w:fldCharType="begin"/>
    </w:r>
    <w:r>
      <w:rPr>
        <w:noProof/>
      </w:rPr>
      <w:instrText xml:space="preserve"> STYLEREF PubDate \* MERGEFORMAT </w:instrText>
    </w:r>
    <w:r>
      <w:rPr>
        <w:noProof/>
      </w:rPr>
      <w:fldChar w:fldCharType="separate"/>
    </w:r>
    <w:r>
      <w:rPr>
        <w:noProof/>
      </w:rPr>
      <w:t>MM/DD/YYYY</w:t>
    </w:r>
    <w:r>
      <w:rPr>
        <w:noProof/>
      </w:rPr>
      <w:fldChar w:fldCharType="end"/>
    </w:r>
  </w:p>
  <w:p w14:paraId="12B64F22" w14:textId="77777777" w:rsidR="000A0DBF" w:rsidRPr="00736D57" w:rsidRDefault="000A0DBF" w:rsidP="00736D57">
    <w:pPr>
      <w:pStyle w:val="Footer2"/>
    </w:pPr>
    <w:r>
      <w:rPr>
        <w:noProof/>
      </w:rPr>
      <w:fldChar w:fldCharType="begin"/>
    </w:r>
    <w:r>
      <w:rPr>
        <w:noProof/>
      </w:rPr>
      <w:instrText xml:space="preserve"> STYLEREF Classification \* MERGEFORMAT </w:instrText>
    </w:r>
    <w:r>
      <w:rPr>
        <w:noProof/>
      </w:rPr>
      <w:fldChar w:fldCharType="separate"/>
    </w:r>
    <w:r>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DC3A" w14:textId="77777777" w:rsidR="000A0DBF" w:rsidRDefault="000A0DBF" w:rsidP="006F104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17361C">
      <w:rPr>
        <w:noProof/>
      </w:rPr>
      <w:t>Performance Test Report Template</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0017361C">
      <w:rPr>
        <w:rStyle w:val="PageNumber"/>
        <w:noProof/>
      </w:rPr>
      <w:t>Version</w:t>
    </w:r>
    <w:r w:rsidR="0017361C" w:rsidRPr="0017361C">
      <w:rPr>
        <w:noProof/>
      </w:rPr>
      <w:t xml:space="preserve"> X.X</w:t>
    </w:r>
    <w:r>
      <w:rPr>
        <w:noProof/>
      </w:rPr>
      <w:fldChar w:fldCharType="end"/>
    </w:r>
    <w:r>
      <w:tab/>
    </w:r>
    <w:r>
      <w:fldChar w:fldCharType="begin"/>
    </w:r>
    <w:r>
      <w:instrText xml:space="preserve"> PAGE   \* MERGEFORMAT </w:instrText>
    </w:r>
    <w:r>
      <w:fldChar w:fldCharType="separate"/>
    </w:r>
    <w:r w:rsidR="0017361C">
      <w:rPr>
        <w:noProof/>
      </w:rPr>
      <w:t>iv</w:t>
    </w:r>
    <w:r>
      <w:rPr>
        <w:noProof/>
      </w:rPr>
      <w:fldChar w:fldCharType="end"/>
    </w:r>
    <w:r>
      <w:tab/>
    </w:r>
    <w:r>
      <w:rPr>
        <w:noProof/>
      </w:rPr>
      <w:fldChar w:fldCharType="begin"/>
    </w:r>
    <w:r>
      <w:rPr>
        <w:noProof/>
      </w:rPr>
      <w:instrText xml:space="preserve"> STYLEREF  ProjectName  \* MERGEFORMAT </w:instrText>
    </w:r>
    <w:r>
      <w:rPr>
        <w:noProof/>
      </w:rPr>
      <w:fldChar w:fldCharType="separate"/>
    </w:r>
    <w:r w:rsidR="0017361C">
      <w:rPr>
        <w:noProof/>
      </w:rPr>
      <w:t>&lt;Project Name&gt;</w:t>
    </w:r>
    <w:r>
      <w:rPr>
        <w:noProof/>
      </w:rPr>
      <w:fldChar w:fldCharType="end"/>
    </w:r>
  </w:p>
  <w:p w14:paraId="78C677F5" w14:textId="77777777" w:rsidR="000A0DBF" w:rsidRPr="006F1044" w:rsidRDefault="000A0DBF"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192A" w14:textId="77777777" w:rsidR="000A0DBF" w:rsidRDefault="000A0DBF" w:rsidP="000C265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Pr>
        <w:noProof/>
      </w:rPr>
      <w:t>Performance Measurement Plan</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Pr="00406889">
      <w:rPr>
        <w:rStyle w:val="PageNumber"/>
        <w:noProof/>
      </w:rPr>
      <w:t>Version</w:t>
    </w:r>
    <w:r>
      <w:rPr>
        <w:noProof/>
      </w:rPr>
      <w:t xml:space="preserve"> 1.0</w:t>
    </w:r>
    <w:r>
      <w:rPr>
        <w:noProof/>
      </w:rPr>
      <w:fldChar w:fldCharType="end"/>
    </w:r>
    <w:r>
      <w:tab/>
    </w:r>
    <w:r>
      <w:fldChar w:fldCharType="begin"/>
    </w:r>
    <w:r>
      <w:instrText xml:space="preserve"> PAGE   \* MERGEFORMAT </w:instrText>
    </w:r>
    <w:r>
      <w:fldChar w:fldCharType="separate"/>
    </w:r>
    <w:r>
      <w:rPr>
        <w:noProof/>
      </w:rPr>
      <w:t>ii</w:t>
    </w:r>
    <w:r>
      <w:rPr>
        <w:noProof/>
      </w:rPr>
      <w:fldChar w:fldCharType="end"/>
    </w:r>
    <w:r>
      <w:tab/>
    </w:r>
    <w:r>
      <w:rPr>
        <w:noProof/>
      </w:rPr>
      <w:fldChar w:fldCharType="begin"/>
    </w:r>
    <w:r>
      <w:rPr>
        <w:noProof/>
      </w:rPr>
      <w:instrText xml:space="preserve"> STYLEREF  ProjectName  \* MERGEFORMAT </w:instrText>
    </w:r>
    <w:r>
      <w:rPr>
        <w:noProof/>
      </w:rPr>
      <w:fldChar w:fldCharType="separate"/>
    </w:r>
    <w:r>
      <w:rPr>
        <w:noProof/>
      </w:rPr>
      <w:t>&lt;Project Name / Acronym&gt;</w:t>
    </w:r>
    <w:r>
      <w:rPr>
        <w:noProof/>
      </w:rPr>
      <w:fldChar w:fldCharType="end"/>
    </w:r>
    <w:r>
      <w:tab/>
    </w:r>
  </w:p>
  <w:p w14:paraId="57943141" w14:textId="77777777" w:rsidR="000A0DBF" w:rsidRDefault="000A0DBF"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9BD2C" w14:textId="77777777" w:rsidR="00625262" w:rsidRDefault="00625262">
      <w:r>
        <w:separator/>
      </w:r>
    </w:p>
    <w:p w14:paraId="1F7B21CB" w14:textId="77777777" w:rsidR="00625262" w:rsidRDefault="00625262"/>
    <w:p w14:paraId="51CC364C" w14:textId="77777777" w:rsidR="00625262" w:rsidRDefault="00625262"/>
  </w:footnote>
  <w:footnote w:type="continuationSeparator" w:id="0">
    <w:p w14:paraId="532BBC94" w14:textId="77777777" w:rsidR="00625262" w:rsidRDefault="00625262">
      <w:r>
        <w:continuationSeparator/>
      </w:r>
    </w:p>
    <w:p w14:paraId="4FEE5747" w14:textId="77777777" w:rsidR="00625262" w:rsidRDefault="00625262"/>
    <w:p w14:paraId="05970CA6" w14:textId="77777777" w:rsidR="00625262" w:rsidRDefault="006252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C542" w14:textId="7B3F8838" w:rsidR="000A0DBF" w:rsidRDefault="000A0DBF" w:rsidP="006F1044">
    <w:pPr>
      <w:pStyle w:val="Header2"/>
    </w:pPr>
    <w:r>
      <w:tab/>
    </w:r>
    <w:r>
      <w:rPr>
        <w:noProof/>
      </w:rPr>
      <w:fldChar w:fldCharType="begin"/>
    </w:r>
    <w:r>
      <w:rPr>
        <w:noProof/>
      </w:rPr>
      <w:instrText xml:space="preserve"> STYLEREF  "Front Matter Header"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2B948" w14:textId="77777777" w:rsidR="000A0DBF" w:rsidRPr="00DC0109" w:rsidRDefault="000A0DBF" w:rsidP="00EB5A4B">
    <w:pPr>
      <w:pStyle w:val="Footer"/>
      <w:pBdr>
        <w:top w:val="none" w:sz="0" w:space="0" w:color="auto"/>
        <w:bottom w:val="single" w:sz="4" w:space="1" w:color="auto"/>
      </w:pBdr>
    </w:pPr>
    <w:r>
      <w:tab/>
    </w:r>
    <w:r>
      <w:tab/>
    </w:r>
    <w:r>
      <w:rPr>
        <w:noProof/>
      </w:rPr>
      <w:fldChar w:fldCharType="begin"/>
    </w:r>
    <w:r>
      <w:rPr>
        <w:noProof/>
      </w:rPr>
      <w:instrText xml:space="preserve"> STYLEREF  "Front Matter Header"  \* MERGEFORMAT </w:instrText>
    </w:r>
    <w:r>
      <w:rPr>
        <w:noProof/>
      </w:rPr>
      <w:fldChar w:fldCharType="separate"/>
    </w:r>
    <w:r>
      <w:rPr>
        <w:noProof/>
      </w:rPr>
      <w:t>Table of Contents</w:t>
    </w:r>
    <w:r>
      <w:rPr>
        <w:noProof/>
      </w:rPr>
      <w:fldChar w:fldCharType="end"/>
    </w:r>
    <w:r w:rsidRPr="00DC0109">
      <w:t xml:space="preserve"> </w:t>
    </w:r>
  </w:p>
  <w:p w14:paraId="5B2AF910" w14:textId="77777777" w:rsidR="000A0DBF" w:rsidRPr="00EB5A4B" w:rsidRDefault="000A0DBF"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B639D" w14:textId="1702CF60" w:rsidR="000A0DBF" w:rsidRDefault="000A0DBF" w:rsidP="008F3FF2">
    <w:pPr>
      <w:pStyle w:val="Header2"/>
      <w:pBdr>
        <w:bottom w:val="single" w:sz="4" w:space="0" w:color="auto"/>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413C92"/>
    <w:multiLevelType w:val="hybridMultilevel"/>
    <w:tmpl w:val="0D2211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1105F"/>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32FF29C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4" w15:restartNumberingAfterBreak="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08339A"/>
    <w:multiLevelType w:val="multilevel"/>
    <w:tmpl w:val="512EBF52"/>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2790"/>
        </w:tabs>
        <w:ind w:left="2790" w:hanging="720"/>
      </w:pPr>
      <w:rPr>
        <w:rFonts w:ascii="Arial Narrow" w:hAnsi="Arial Narrow" w:cs="Arial" w:hint="default"/>
        <w:b/>
        <w:i w:val="0"/>
        <w:sz w:val="32"/>
      </w:rPr>
    </w:lvl>
    <w:lvl w:ilvl="2">
      <w:start w:val="1"/>
      <w:numFmt w:val="decimal"/>
      <w:pStyle w:val="Heading3"/>
      <w:lvlText w:val="%1.%2.%3"/>
      <w:lvlJc w:val="left"/>
      <w:pPr>
        <w:tabs>
          <w:tab w:val="num" w:pos="1836"/>
        </w:tabs>
        <w:ind w:left="1836" w:hanging="936"/>
      </w:pPr>
      <w:rPr>
        <w:rFonts w:ascii="Arial Narrow" w:hAnsi="Arial Narrow" w:cs="Arial" w:hint="default"/>
        <w:b/>
        <w:i w:val="0"/>
        <w:sz w:val="28"/>
      </w:rPr>
    </w:lvl>
    <w:lvl w:ilvl="3">
      <w:start w:val="1"/>
      <w:numFmt w:val="decimal"/>
      <w:pStyle w:val="Heading4"/>
      <w:lvlText w:val="%1.%2.%3.%4"/>
      <w:lvlJc w:val="left"/>
      <w:pPr>
        <w:tabs>
          <w:tab w:val="num" w:pos="1188"/>
        </w:tabs>
        <w:ind w:left="118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66F5B5C"/>
    <w:multiLevelType w:val="hybridMultilevel"/>
    <w:tmpl w:val="DBCA9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8"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9"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CA70BE"/>
    <w:multiLevelType w:val="hybridMultilevel"/>
    <w:tmpl w:val="04B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F0824"/>
    <w:multiLevelType w:val="hybridMultilevel"/>
    <w:tmpl w:val="0D2211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047EEC"/>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D055F"/>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5E1FF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15:restartNumberingAfterBreak="0">
    <w:nsid w:val="5E621BB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703DD9"/>
    <w:multiLevelType w:val="hybridMultilevel"/>
    <w:tmpl w:val="BAD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202B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2" w15:restartNumberingAfterBreak="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4"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138C3"/>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33"/>
  </w:num>
  <w:num w:numId="4">
    <w:abstractNumId w:val="13"/>
  </w:num>
  <w:num w:numId="5">
    <w:abstractNumId w:val="18"/>
  </w:num>
  <w:num w:numId="6">
    <w:abstractNumId w:val="2"/>
  </w:num>
  <w:num w:numId="7">
    <w:abstractNumId w:val="1"/>
  </w:num>
  <w:num w:numId="8">
    <w:abstractNumId w:val="31"/>
  </w:num>
  <w:num w:numId="9">
    <w:abstractNumId w:val="12"/>
  </w:num>
  <w:num w:numId="10">
    <w:abstractNumId w:val="3"/>
  </w:num>
  <w:num w:numId="11">
    <w:abstractNumId w:val="5"/>
  </w:num>
  <w:num w:numId="12">
    <w:abstractNumId w:val="17"/>
  </w:num>
  <w:num w:numId="13">
    <w:abstractNumId w:val="15"/>
  </w:num>
  <w:num w:numId="14">
    <w:abstractNumId w:val="0"/>
  </w:num>
  <w:num w:numId="15">
    <w:abstractNumId w:val="10"/>
  </w:num>
  <w:num w:numId="16">
    <w:abstractNumId w:val="6"/>
  </w:num>
  <w:num w:numId="17">
    <w:abstractNumId w:val="19"/>
  </w:num>
  <w:num w:numId="18">
    <w:abstractNumId w:val="7"/>
  </w:num>
  <w:num w:numId="19">
    <w:abstractNumId w:val="34"/>
  </w:num>
  <w:num w:numId="20">
    <w:abstractNumId w:val="26"/>
  </w:num>
  <w:num w:numId="21">
    <w:abstractNumId w:val="14"/>
  </w:num>
  <w:num w:numId="22">
    <w:abstractNumId w:val="32"/>
  </w:num>
  <w:num w:numId="23">
    <w:abstractNumId w:val="35"/>
  </w:num>
  <w:num w:numId="24">
    <w:abstractNumId w:val="4"/>
  </w:num>
  <w:num w:numId="25">
    <w:abstractNumId w:val="29"/>
  </w:num>
  <w:num w:numId="26">
    <w:abstractNumId w:val="20"/>
  </w:num>
  <w:num w:numId="27">
    <w:abstractNumId w:val="30"/>
  </w:num>
  <w:num w:numId="28">
    <w:abstractNumId w:val="23"/>
  </w:num>
  <w:num w:numId="29">
    <w:abstractNumId w:val="8"/>
  </w:num>
  <w:num w:numId="30">
    <w:abstractNumId w:val="9"/>
  </w:num>
  <w:num w:numId="31">
    <w:abstractNumId w:val="11"/>
  </w:num>
  <w:num w:numId="32">
    <w:abstractNumId w:val="21"/>
  </w:num>
  <w:num w:numId="33">
    <w:abstractNumId w:val="24"/>
  </w:num>
  <w:num w:numId="34">
    <w:abstractNumId w:val="28"/>
  </w:num>
  <w:num w:numId="35">
    <w:abstractNumId w:val="22"/>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rwUAznepZCwAAAA="/>
  </w:docVars>
  <w:rsids>
    <w:rsidRoot w:val="00475D38"/>
    <w:rsid w:val="0000264A"/>
    <w:rsid w:val="00002E47"/>
    <w:rsid w:val="00003DFF"/>
    <w:rsid w:val="0000439A"/>
    <w:rsid w:val="000052F4"/>
    <w:rsid w:val="0000738C"/>
    <w:rsid w:val="00007726"/>
    <w:rsid w:val="00011460"/>
    <w:rsid w:val="0001391E"/>
    <w:rsid w:val="00013C7E"/>
    <w:rsid w:val="00015544"/>
    <w:rsid w:val="000173B3"/>
    <w:rsid w:val="00017B91"/>
    <w:rsid w:val="00020CC0"/>
    <w:rsid w:val="00032768"/>
    <w:rsid w:val="00034D46"/>
    <w:rsid w:val="000357E5"/>
    <w:rsid w:val="00036CDF"/>
    <w:rsid w:val="00037ACC"/>
    <w:rsid w:val="00037BB3"/>
    <w:rsid w:val="00040ADE"/>
    <w:rsid w:val="00040B6F"/>
    <w:rsid w:val="00040E6F"/>
    <w:rsid w:val="000411B7"/>
    <w:rsid w:val="00041C72"/>
    <w:rsid w:val="00041F9E"/>
    <w:rsid w:val="00050650"/>
    <w:rsid w:val="00051049"/>
    <w:rsid w:val="000529B6"/>
    <w:rsid w:val="0005398D"/>
    <w:rsid w:val="00054428"/>
    <w:rsid w:val="0005468E"/>
    <w:rsid w:val="000558E1"/>
    <w:rsid w:val="00061FA4"/>
    <w:rsid w:val="000624AF"/>
    <w:rsid w:val="000624D1"/>
    <w:rsid w:val="0006542B"/>
    <w:rsid w:val="00066C5C"/>
    <w:rsid w:val="00067280"/>
    <w:rsid w:val="00067F87"/>
    <w:rsid w:val="00070408"/>
    <w:rsid w:val="00072294"/>
    <w:rsid w:val="00073268"/>
    <w:rsid w:val="00073E5A"/>
    <w:rsid w:val="000742F5"/>
    <w:rsid w:val="00074B6C"/>
    <w:rsid w:val="00076522"/>
    <w:rsid w:val="00076676"/>
    <w:rsid w:val="00076D92"/>
    <w:rsid w:val="00076F06"/>
    <w:rsid w:val="00077C4F"/>
    <w:rsid w:val="00077CD0"/>
    <w:rsid w:val="0008037C"/>
    <w:rsid w:val="00081804"/>
    <w:rsid w:val="000819A2"/>
    <w:rsid w:val="000821E4"/>
    <w:rsid w:val="00084F60"/>
    <w:rsid w:val="00085C00"/>
    <w:rsid w:val="00090004"/>
    <w:rsid w:val="00090535"/>
    <w:rsid w:val="00090F32"/>
    <w:rsid w:val="0009752D"/>
    <w:rsid w:val="000A0DBF"/>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4DF8"/>
    <w:rsid w:val="000F5182"/>
    <w:rsid w:val="000F5CE7"/>
    <w:rsid w:val="00105A38"/>
    <w:rsid w:val="00107492"/>
    <w:rsid w:val="001111D3"/>
    <w:rsid w:val="001141FB"/>
    <w:rsid w:val="001158A6"/>
    <w:rsid w:val="0011783C"/>
    <w:rsid w:val="00121108"/>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70200"/>
    <w:rsid w:val="00170BB2"/>
    <w:rsid w:val="001714ED"/>
    <w:rsid w:val="0017361C"/>
    <w:rsid w:val="001737AC"/>
    <w:rsid w:val="001749F0"/>
    <w:rsid w:val="001778D2"/>
    <w:rsid w:val="00177A10"/>
    <w:rsid w:val="001826CD"/>
    <w:rsid w:val="001844E8"/>
    <w:rsid w:val="00184DF7"/>
    <w:rsid w:val="001855E7"/>
    <w:rsid w:val="00185BBB"/>
    <w:rsid w:val="001924AF"/>
    <w:rsid w:val="00195516"/>
    <w:rsid w:val="001963C3"/>
    <w:rsid w:val="0019735C"/>
    <w:rsid w:val="001A0009"/>
    <w:rsid w:val="001A16D5"/>
    <w:rsid w:val="001A1995"/>
    <w:rsid w:val="001A1C60"/>
    <w:rsid w:val="001A253E"/>
    <w:rsid w:val="001A3538"/>
    <w:rsid w:val="001A431B"/>
    <w:rsid w:val="001A65AF"/>
    <w:rsid w:val="001A666F"/>
    <w:rsid w:val="001A75C5"/>
    <w:rsid w:val="001B3EDA"/>
    <w:rsid w:val="001B5269"/>
    <w:rsid w:val="001B5413"/>
    <w:rsid w:val="001B6471"/>
    <w:rsid w:val="001B7CD5"/>
    <w:rsid w:val="001B7F6D"/>
    <w:rsid w:val="001C1769"/>
    <w:rsid w:val="001C2443"/>
    <w:rsid w:val="001D00E9"/>
    <w:rsid w:val="001D0529"/>
    <w:rsid w:val="001D0C28"/>
    <w:rsid w:val="001D14EF"/>
    <w:rsid w:val="001D1E8D"/>
    <w:rsid w:val="001D2136"/>
    <w:rsid w:val="001D2DF4"/>
    <w:rsid w:val="001D5C02"/>
    <w:rsid w:val="001D634E"/>
    <w:rsid w:val="001D777B"/>
    <w:rsid w:val="001E010B"/>
    <w:rsid w:val="001E74E1"/>
    <w:rsid w:val="001E7FA2"/>
    <w:rsid w:val="001F16EA"/>
    <w:rsid w:val="001F2462"/>
    <w:rsid w:val="001F2560"/>
    <w:rsid w:val="001F2A1C"/>
    <w:rsid w:val="001F607A"/>
    <w:rsid w:val="00200E35"/>
    <w:rsid w:val="00205F68"/>
    <w:rsid w:val="00207F0A"/>
    <w:rsid w:val="00210F13"/>
    <w:rsid w:val="00211ABA"/>
    <w:rsid w:val="00213BE9"/>
    <w:rsid w:val="002150C7"/>
    <w:rsid w:val="00217B67"/>
    <w:rsid w:val="00217EA9"/>
    <w:rsid w:val="00220648"/>
    <w:rsid w:val="00221025"/>
    <w:rsid w:val="00221E7F"/>
    <w:rsid w:val="0022367E"/>
    <w:rsid w:val="00224E54"/>
    <w:rsid w:val="00230EC0"/>
    <w:rsid w:val="0023263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3A55"/>
    <w:rsid w:val="002D4437"/>
    <w:rsid w:val="002D449A"/>
    <w:rsid w:val="002D5F48"/>
    <w:rsid w:val="002D76F4"/>
    <w:rsid w:val="002D7742"/>
    <w:rsid w:val="002D7A54"/>
    <w:rsid w:val="002E1622"/>
    <w:rsid w:val="002E19C7"/>
    <w:rsid w:val="002E53F1"/>
    <w:rsid w:val="002F625C"/>
    <w:rsid w:val="003017A4"/>
    <w:rsid w:val="00306DA6"/>
    <w:rsid w:val="003074D4"/>
    <w:rsid w:val="00312BED"/>
    <w:rsid w:val="003216CF"/>
    <w:rsid w:val="00321956"/>
    <w:rsid w:val="00321D86"/>
    <w:rsid w:val="003268FA"/>
    <w:rsid w:val="00326C8A"/>
    <w:rsid w:val="00326D90"/>
    <w:rsid w:val="00326DE1"/>
    <w:rsid w:val="0033064E"/>
    <w:rsid w:val="00336A30"/>
    <w:rsid w:val="00340043"/>
    <w:rsid w:val="003407BE"/>
    <w:rsid w:val="0034193E"/>
    <w:rsid w:val="00342159"/>
    <w:rsid w:val="0034262A"/>
    <w:rsid w:val="00343A77"/>
    <w:rsid w:val="0034554D"/>
    <w:rsid w:val="00346153"/>
    <w:rsid w:val="00346C92"/>
    <w:rsid w:val="0035103D"/>
    <w:rsid w:val="003525C3"/>
    <w:rsid w:val="00352BB7"/>
    <w:rsid w:val="00353486"/>
    <w:rsid w:val="0035358E"/>
    <w:rsid w:val="00353E11"/>
    <w:rsid w:val="00354767"/>
    <w:rsid w:val="0036005E"/>
    <w:rsid w:val="00360E95"/>
    <w:rsid w:val="00364F32"/>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4717"/>
    <w:rsid w:val="00421882"/>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0843"/>
    <w:rsid w:val="004A62A9"/>
    <w:rsid w:val="004A79BD"/>
    <w:rsid w:val="004B058A"/>
    <w:rsid w:val="004B0EDA"/>
    <w:rsid w:val="004B3FEB"/>
    <w:rsid w:val="004B4050"/>
    <w:rsid w:val="004B5BBD"/>
    <w:rsid w:val="004B616D"/>
    <w:rsid w:val="004B68E6"/>
    <w:rsid w:val="004C0C3A"/>
    <w:rsid w:val="004C123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4A98"/>
    <w:rsid w:val="0052155A"/>
    <w:rsid w:val="005218D0"/>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4AF5"/>
    <w:rsid w:val="00564BD9"/>
    <w:rsid w:val="00571EF6"/>
    <w:rsid w:val="00571FF1"/>
    <w:rsid w:val="00572771"/>
    <w:rsid w:val="00573A6B"/>
    <w:rsid w:val="005754A2"/>
    <w:rsid w:val="005761B0"/>
    <w:rsid w:val="00576A03"/>
    <w:rsid w:val="00577ABD"/>
    <w:rsid w:val="005824F4"/>
    <w:rsid w:val="005833D2"/>
    <w:rsid w:val="005870A0"/>
    <w:rsid w:val="00597029"/>
    <w:rsid w:val="005A29CA"/>
    <w:rsid w:val="005A29DB"/>
    <w:rsid w:val="005B1E8C"/>
    <w:rsid w:val="005B263C"/>
    <w:rsid w:val="005B3AF8"/>
    <w:rsid w:val="005B41BA"/>
    <w:rsid w:val="005B4DC0"/>
    <w:rsid w:val="005B4FA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BD3"/>
    <w:rsid w:val="00615621"/>
    <w:rsid w:val="00615E16"/>
    <w:rsid w:val="006169EE"/>
    <w:rsid w:val="00616BAB"/>
    <w:rsid w:val="00616EFB"/>
    <w:rsid w:val="0062213F"/>
    <w:rsid w:val="0062230F"/>
    <w:rsid w:val="006249E2"/>
    <w:rsid w:val="006249FE"/>
    <w:rsid w:val="00625262"/>
    <w:rsid w:val="006267A5"/>
    <w:rsid w:val="006270F2"/>
    <w:rsid w:val="0063105D"/>
    <w:rsid w:val="00632E5E"/>
    <w:rsid w:val="00633BDC"/>
    <w:rsid w:val="00634725"/>
    <w:rsid w:val="00637AAA"/>
    <w:rsid w:val="006413B4"/>
    <w:rsid w:val="00643EF1"/>
    <w:rsid w:val="00644481"/>
    <w:rsid w:val="00652F25"/>
    <w:rsid w:val="00654041"/>
    <w:rsid w:val="00661366"/>
    <w:rsid w:val="00671005"/>
    <w:rsid w:val="0067236C"/>
    <w:rsid w:val="006726ED"/>
    <w:rsid w:val="006761D2"/>
    <w:rsid w:val="00677E9C"/>
    <w:rsid w:val="006813DF"/>
    <w:rsid w:val="00681B33"/>
    <w:rsid w:val="00682582"/>
    <w:rsid w:val="0068525E"/>
    <w:rsid w:val="006869E0"/>
    <w:rsid w:val="00694054"/>
    <w:rsid w:val="0069437B"/>
    <w:rsid w:val="0069608A"/>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6F2"/>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8A0"/>
    <w:rsid w:val="00757B6F"/>
    <w:rsid w:val="00760870"/>
    <w:rsid w:val="00762111"/>
    <w:rsid w:val="00764B4F"/>
    <w:rsid w:val="00767650"/>
    <w:rsid w:val="00767835"/>
    <w:rsid w:val="00774737"/>
    <w:rsid w:val="00774FC2"/>
    <w:rsid w:val="00777240"/>
    <w:rsid w:val="007808F1"/>
    <w:rsid w:val="00780B58"/>
    <w:rsid w:val="00786B61"/>
    <w:rsid w:val="00793C39"/>
    <w:rsid w:val="00796B64"/>
    <w:rsid w:val="00796E77"/>
    <w:rsid w:val="0079777C"/>
    <w:rsid w:val="007A034F"/>
    <w:rsid w:val="007A1342"/>
    <w:rsid w:val="007A2F4C"/>
    <w:rsid w:val="007A71AB"/>
    <w:rsid w:val="007B5DAF"/>
    <w:rsid w:val="007C103F"/>
    <w:rsid w:val="007C42C5"/>
    <w:rsid w:val="007C54DE"/>
    <w:rsid w:val="007D0122"/>
    <w:rsid w:val="007D0E22"/>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3BA0"/>
    <w:rsid w:val="00824415"/>
    <w:rsid w:val="00825AC1"/>
    <w:rsid w:val="0082665A"/>
    <w:rsid w:val="00830EE3"/>
    <w:rsid w:val="0083156C"/>
    <w:rsid w:val="008323F5"/>
    <w:rsid w:val="008335B3"/>
    <w:rsid w:val="0084294B"/>
    <w:rsid w:val="0084453E"/>
    <w:rsid w:val="00846BEB"/>
    <w:rsid w:val="00856F77"/>
    <w:rsid w:val="00865344"/>
    <w:rsid w:val="00866F1C"/>
    <w:rsid w:val="00870699"/>
    <w:rsid w:val="00872A08"/>
    <w:rsid w:val="00884E00"/>
    <w:rsid w:val="0088790F"/>
    <w:rsid w:val="00887983"/>
    <w:rsid w:val="00890211"/>
    <w:rsid w:val="008910FD"/>
    <w:rsid w:val="00893CE9"/>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30613"/>
    <w:rsid w:val="009357E1"/>
    <w:rsid w:val="009374AE"/>
    <w:rsid w:val="00937914"/>
    <w:rsid w:val="00940D78"/>
    <w:rsid w:val="00941F2C"/>
    <w:rsid w:val="00942049"/>
    <w:rsid w:val="009453B5"/>
    <w:rsid w:val="0094790D"/>
    <w:rsid w:val="0095033E"/>
    <w:rsid w:val="009544E4"/>
    <w:rsid w:val="009565EC"/>
    <w:rsid w:val="00956C5C"/>
    <w:rsid w:val="009604EC"/>
    <w:rsid w:val="009628A3"/>
    <w:rsid w:val="0096310E"/>
    <w:rsid w:val="009643AD"/>
    <w:rsid w:val="009656EC"/>
    <w:rsid w:val="009677E4"/>
    <w:rsid w:val="009710A6"/>
    <w:rsid w:val="00971EE7"/>
    <w:rsid w:val="00971F08"/>
    <w:rsid w:val="00973F6D"/>
    <w:rsid w:val="009742B0"/>
    <w:rsid w:val="0097680F"/>
    <w:rsid w:val="00976FA9"/>
    <w:rsid w:val="00977218"/>
    <w:rsid w:val="009830AF"/>
    <w:rsid w:val="009918B2"/>
    <w:rsid w:val="0099191C"/>
    <w:rsid w:val="00992FFF"/>
    <w:rsid w:val="00995968"/>
    <w:rsid w:val="00995CBB"/>
    <w:rsid w:val="00996A02"/>
    <w:rsid w:val="00997911"/>
    <w:rsid w:val="009A1F31"/>
    <w:rsid w:val="009A4113"/>
    <w:rsid w:val="009A4A8E"/>
    <w:rsid w:val="009A659A"/>
    <w:rsid w:val="009B1DB9"/>
    <w:rsid w:val="009B22A1"/>
    <w:rsid w:val="009B274A"/>
    <w:rsid w:val="009B2FEF"/>
    <w:rsid w:val="009B40E8"/>
    <w:rsid w:val="009B469A"/>
    <w:rsid w:val="009B4A45"/>
    <w:rsid w:val="009B4DB2"/>
    <w:rsid w:val="009B591B"/>
    <w:rsid w:val="009B5C33"/>
    <w:rsid w:val="009B62DD"/>
    <w:rsid w:val="009B641E"/>
    <w:rsid w:val="009B65F1"/>
    <w:rsid w:val="009B6EFA"/>
    <w:rsid w:val="009C128C"/>
    <w:rsid w:val="009C1BA8"/>
    <w:rsid w:val="009C1DCF"/>
    <w:rsid w:val="009C1FEA"/>
    <w:rsid w:val="009C43F1"/>
    <w:rsid w:val="009C5F03"/>
    <w:rsid w:val="009C707C"/>
    <w:rsid w:val="009D02BC"/>
    <w:rsid w:val="009D23D7"/>
    <w:rsid w:val="009D3E0F"/>
    <w:rsid w:val="009D46A4"/>
    <w:rsid w:val="009D4DB4"/>
    <w:rsid w:val="009D55D6"/>
    <w:rsid w:val="009D6BFF"/>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1CCF"/>
    <w:rsid w:val="00A47CD7"/>
    <w:rsid w:val="00A51BF1"/>
    <w:rsid w:val="00A5486C"/>
    <w:rsid w:val="00A54A73"/>
    <w:rsid w:val="00A57FDC"/>
    <w:rsid w:val="00A601D1"/>
    <w:rsid w:val="00A60798"/>
    <w:rsid w:val="00A60936"/>
    <w:rsid w:val="00A702E8"/>
    <w:rsid w:val="00A708E9"/>
    <w:rsid w:val="00A70BAE"/>
    <w:rsid w:val="00A71A03"/>
    <w:rsid w:val="00A73C8B"/>
    <w:rsid w:val="00A75E77"/>
    <w:rsid w:val="00A76054"/>
    <w:rsid w:val="00A84B6D"/>
    <w:rsid w:val="00A9289C"/>
    <w:rsid w:val="00A93AD6"/>
    <w:rsid w:val="00A95444"/>
    <w:rsid w:val="00A95669"/>
    <w:rsid w:val="00AA04C3"/>
    <w:rsid w:val="00AA0A2B"/>
    <w:rsid w:val="00AA1232"/>
    <w:rsid w:val="00AA15B2"/>
    <w:rsid w:val="00AA1BD7"/>
    <w:rsid w:val="00AB22D9"/>
    <w:rsid w:val="00AB3CE2"/>
    <w:rsid w:val="00AC352C"/>
    <w:rsid w:val="00AC4534"/>
    <w:rsid w:val="00AC5C4A"/>
    <w:rsid w:val="00AC6106"/>
    <w:rsid w:val="00AC68F7"/>
    <w:rsid w:val="00AC6BBB"/>
    <w:rsid w:val="00AD03CB"/>
    <w:rsid w:val="00AD0905"/>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22E57"/>
    <w:rsid w:val="00B25501"/>
    <w:rsid w:val="00B26ED8"/>
    <w:rsid w:val="00B27DDA"/>
    <w:rsid w:val="00B3056D"/>
    <w:rsid w:val="00B32756"/>
    <w:rsid w:val="00B335B9"/>
    <w:rsid w:val="00B33743"/>
    <w:rsid w:val="00B34A41"/>
    <w:rsid w:val="00B34CFE"/>
    <w:rsid w:val="00B378E1"/>
    <w:rsid w:val="00B41B01"/>
    <w:rsid w:val="00B41BF7"/>
    <w:rsid w:val="00B422A0"/>
    <w:rsid w:val="00B51D9B"/>
    <w:rsid w:val="00B52272"/>
    <w:rsid w:val="00B53BDF"/>
    <w:rsid w:val="00B544C9"/>
    <w:rsid w:val="00B54AE7"/>
    <w:rsid w:val="00B607EF"/>
    <w:rsid w:val="00B61AA8"/>
    <w:rsid w:val="00B63CC6"/>
    <w:rsid w:val="00B641E4"/>
    <w:rsid w:val="00B6468C"/>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2C67"/>
    <w:rsid w:val="00BB326D"/>
    <w:rsid w:val="00BB6432"/>
    <w:rsid w:val="00BC0F30"/>
    <w:rsid w:val="00BC25A6"/>
    <w:rsid w:val="00BC2759"/>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65F6"/>
    <w:rsid w:val="00BF6D53"/>
    <w:rsid w:val="00BF7CF3"/>
    <w:rsid w:val="00C01B09"/>
    <w:rsid w:val="00C101F0"/>
    <w:rsid w:val="00C105F0"/>
    <w:rsid w:val="00C11FC3"/>
    <w:rsid w:val="00C13579"/>
    <w:rsid w:val="00C1413A"/>
    <w:rsid w:val="00C22852"/>
    <w:rsid w:val="00C255E7"/>
    <w:rsid w:val="00C25B36"/>
    <w:rsid w:val="00C30E9E"/>
    <w:rsid w:val="00C30F03"/>
    <w:rsid w:val="00C33198"/>
    <w:rsid w:val="00C33F0C"/>
    <w:rsid w:val="00C35BC1"/>
    <w:rsid w:val="00C40050"/>
    <w:rsid w:val="00C41957"/>
    <w:rsid w:val="00C45F84"/>
    <w:rsid w:val="00C50FAC"/>
    <w:rsid w:val="00C51200"/>
    <w:rsid w:val="00C5508F"/>
    <w:rsid w:val="00C567A9"/>
    <w:rsid w:val="00C56EAA"/>
    <w:rsid w:val="00C57C36"/>
    <w:rsid w:val="00C606C0"/>
    <w:rsid w:val="00C60DC2"/>
    <w:rsid w:val="00C6668F"/>
    <w:rsid w:val="00C730B2"/>
    <w:rsid w:val="00C74192"/>
    <w:rsid w:val="00C74ACC"/>
    <w:rsid w:val="00C75298"/>
    <w:rsid w:val="00C76CC1"/>
    <w:rsid w:val="00C80B97"/>
    <w:rsid w:val="00C81273"/>
    <w:rsid w:val="00C84F8F"/>
    <w:rsid w:val="00C91509"/>
    <w:rsid w:val="00C91DA3"/>
    <w:rsid w:val="00C93CB6"/>
    <w:rsid w:val="00C97472"/>
    <w:rsid w:val="00CA2A13"/>
    <w:rsid w:val="00CA439F"/>
    <w:rsid w:val="00CA5329"/>
    <w:rsid w:val="00CA7E63"/>
    <w:rsid w:val="00CB1E6B"/>
    <w:rsid w:val="00CB2952"/>
    <w:rsid w:val="00CB5808"/>
    <w:rsid w:val="00CB6894"/>
    <w:rsid w:val="00CC0D0E"/>
    <w:rsid w:val="00CC1BE9"/>
    <w:rsid w:val="00CC36B4"/>
    <w:rsid w:val="00CC683C"/>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E77"/>
    <w:rsid w:val="00D10FA1"/>
    <w:rsid w:val="00D1126D"/>
    <w:rsid w:val="00D1240A"/>
    <w:rsid w:val="00D14917"/>
    <w:rsid w:val="00D15381"/>
    <w:rsid w:val="00D208A1"/>
    <w:rsid w:val="00D241F1"/>
    <w:rsid w:val="00D25CA2"/>
    <w:rsid w:val="00D26A1D"/>
    <w:rsid w:val="00D31744"/>
    <w:rsid w:val="00D31E9E"/>
    <w:rsid w:val="00D32010"/>
    <w:rsid w:val="00D3367B"/>
    <w:rsid w:val="00D33E78"/>
    <w:rsid w:val="00D34122"/>
    <w:rsid w:val="00D3447C"/>
    <w:rsid w:val="00D3694E"/>
    <w:rsid w:val="00D36A50"/>
    <w:rsid w:val="00D4082F"/>
    <w:rsid w:val="00D42D96"/>
    <w:rsid w:val="00D45B6D"/>
    <w:rsid w:val="00D46892"/>
    <w:rsid w:val="00D51B8E"/>
    <w:rsid w:val="00D51F99"/>
    <w:rsid w:val="00D551B0"/>
    <w:rsid w:val="00D561AD"/>
    <w:rsid w:val="00D57AC5"/>
    <w:rsid w:val="00D7430C"/>
    <w:rsid w:val="00D74CB8"/>
    <w:rsid w:val="00D74E9E"/>
    <w:rsid w:val="00D76779"/>
    <w:rsid w:val="00D76E3C"/>
    <w:rsid w:val="00D7789C"/>
    <w:rsid w:val="00D77FAE"/>
    <w:rsid w:val="00D805D4"/>
    <w:rsid w:val="00D84418"/>
    <w:rsid w:val="00D85072"/>
    <w:rsid w:val="00D90F7C"/>
    <w:rsid w:val="00D92B87"/>
    <w:rsid w:val="00D94BEC"/>
    <w:rsid w:val="00D94EC4"/>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DEE"/>
    <w:rsid w:val="00DD228B"/>
    <w:rsid w:val="00DD27A6"/>
    <w:rsid w:val="00DD2C21"/>
    <w:rsid w:val="00DD4061"/>
    <w:rsid w:val="00DD5CFF"/>
    <w:rsid w:val="00DD6C09"/>
    <w:rsid w:val="00DD7D00"/>
    <w:rsid w:val="00DE1BAB"/>
    <w:rsid w:val="00DF03A6"/>
    <w:rsid w:val="00DF621C"/>
    <w:rsid w:val="00DF7472"/>
    <w:rsid w:val="00DF7730"/>
    <w:rsid w:val="00E015BD"/>
    <w:rsid w:val="00E0197E"/>
    <w:rsid w:val="00E03BEF"/>
    <w:rsid w:val="00E06A61"/>
    <w:rsid w:val="00E104E7"/>
    <w:rsid w:val="00E118A3"/>
    <w:rsid w:val="00E127B7"/>
    <w:rsid w:val="00E133B7"/>
    <w:rsid w:val="00E13A0D"/>
    <w:rsid w:val="00E16386"/>
    <w:rsid w:val="00E17E5B"/>
    <w:rsid w:val="00E20CB6"/>
    <w:rsid w:val="00E2118A"/>
    <w:rsid w:val="00E2479F"/>
    <w:rsid w:val="00E25A8D"/>
    <w:rsid w:val="00E26837"/>
    <w:rsid w:val="00E27BA8"/>
    <w:rsid w:val="00E36EF0"/>
    <w:rsid w:val="00E374B3"/>
    <w:rsid w:val="00E3761B"/>
    <w:rsid w:val="00E40E27"/>
    <w:rsid w:val="00E450B8"/>
    <w:rsid w:val="00E45114"/>
    <w:rsid w:val="00E47CBA"/>
    <w:rsid w:val="00E5142A"/>
    <w:rsid w:val="00E54DB7"/>
    <w:rsid w:val="00E57F87"/>
    <w:rsid w:val="00E60936"/>
    <w:rsid w:val="00E658DB"/>
    <w:rsid w:val="00E663B8"/>
    <w:rsid w:val="00E67F90"/>
    <w:rsid w:val="00E67FB3"/>
    <w:rsid w:val="00E72AAA"/>
    <w:rsid w:val="00E736A5"/>
    <w:rsid w:val="00E7401E"/>
    <w:rsid w:val="00E77960"/>
    <w:rsid w:val="00E80237"/>
    <w:rsid w:val="00E8565C"/>
    <w:rsid w:val="00E856CE"/>
    <w:rsid w:val="00E9003F"/>
    <w:rsid w:val="00E906C6"/>
    <w:rsid w:val="00E92ACD"/>
    <w:rsid w:val="00E934C6"/>
    <w:rsid w:val="00E95C80"/>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C665D"/>
    <w:rsid w:val="00ED14D0"/>
    <w:rsid w:val="00ED1B1A"/>
    <w:rsid w:val="00ED4BF1"/>
    <w:rsid w:val="00EE09E2"/>
    <w:rsid w:val="00EE1574"/>
    <w:rsid w:val="00EE3177"/>
    <w:rsid w:val="00EE4865"/>
    <w:rsid w:val="00EF025C"/>
    <w:rsid w:val="00EF1A33"/>
    <w:rsid w:val="00EF4BE4"/>
    <w:rsid w:val="00F04DE0"/>
    <w:rsid w:val="00F04EA6"/>
    <w:rsid w:val="00F058C6"/>
    <w:rsid w:val="00F06AE2"/>
    <w:rsid w:val="00F11225"/>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80EBF"/>
    <w:rsid w:val="00F81404"/>
    <w:rsid w:val="00F85559"/>
    <w:rsid w:val="00F855E9"/>
    <w:rsid w:val="00F867F1"/>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6381"/>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2A634A"/>
    <w:pPr>
      <w:keepNext/>
      <w:keepLines/>
      <w:numPr>
        <w:ilvl w:val="1"/>
        <w:numId w:val="13"/>
      </w:numPr>
      <w:tabs>
        <w:tab w:val="clear" w:pos="2790"/>
        <w:tab w:val="num" w:pos="810"/>
      </w:tabs>
      <w:spacing w:before="360" w:after="240"/>
      <w:ind w:hanging="279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18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E60936"/>
    <w:pPr>
      <w:keepNext/>
      <w:pageBreakBefore/>
      <w:spacing w:after="360"/>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AC352C"/>
    <w:pPr>
      <w:spacing w:before="60" w:after="60"/>
      <w:jc w:val="center"/>
    </w:pPr>
    <w:rPr>
      <w:rFonts w:ascii="Arial" w:hAnsi="Arial"/>
      <w:b/>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2A634A"/>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20"/>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22"/>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21"/>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xxxxxx.xxxxx.com/project_document/architecture/ao.doc"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 xsi:nil="true"/>
    <Document_x0020_Type xmlns="ce9b7293-7dfe-4d27-bf7f-b543d341c73b">Template - Artifact</Document_x0020_Type>
    <Doc_x0020_Date xmlns="ce9b7293-7dfe-4d27-bf7f-b543d341c73b">2014-11-07T05:00:00+00:00</Doc_x0020_Date>
    <Swim_x0020_Lane xmlns="ce9b7293-7dfe-4d27-bf7f-b543d341c73b"/>
    <Doc_x0020_Version xmlns="ce9b7293-7dfe-4d27-bf7f-b543d341c73b">1.0</Doc_x0020_Version>
    <Doc_x0020_Status xmlns="ce9b7293-7dfe-4d27-bf7f-b543d341c73b">Approved</Doc_x0020_Status>
    <Related_x0020_Documents xmlns="ce9b7293-7dfe-4d27-bf7f-b543d341c73b"/>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EAE9-D923-45F4-A910-A190A18112C6}">
  <ds:schemaRefs>
    <ds:schemaRef ds:uri="http://schemas.microsoft.com/office/2006/metadata/customXsn"/>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FD5FEFAA-802A-4F1A-AA3D-A67C1E26F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79C57F-DED8-4B06-9BF4-CD4EAACE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23</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22078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creator/>
  <cp:lastModifiedBy/>
  <cp:revision>1</cp:revision>
  <cp:lastPrinted>2002-11-19T18:54:00Z</cp:lastPrinted>
  <dcterms:created xsi:type="dcterms:W3CDTF">2019-03-18T12:22:00Z</dcterms:created>
  <dcterms:modified xsi:type="dcterms:W3CDTF">2019-03-25T10:13:00Z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